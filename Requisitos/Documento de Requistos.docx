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349B3" w14:textId="77777777" w:rsidR="00F26727" w:rsidRDefault="00F26727">
      <w:pPr>
        <w:pStyle w:val="CabealhoCapa1"/>
      </w:pPr>
    </w:p>
    <w:p w14:paraId="75CF3B61" w14:textId="77777777" w:rsidR="00F26727" w:rsidRDefault="00F26727">
      <w:pPr>
        <w:pStyle w:val="CabealhoCapa2"/>
      </w:pPr>
    </w:p>
    <w:p w14:paraId="2A25F2E6" w14:textId="77777777" w:rsidR="00F26727" w:rsidRDefault="00000000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pict w14:anchorId="3338869D">
          <v:rect id="_x0000_s1026" style="position:absolute;left:0;text-align:left;margin-left:1.5pt;margin-top:56.7pt;width:451.45pt;height:727.25pt;z-index:1;mso-position-horizontal-relative:margin;mso-position-vertical-relative:margin" filled="f" stroked="f">
            <v:textbox inset="0,0,0,0">
              <w:txbxContent>
                <w:p w14:paraId="5400C2A0" w14:textId="77777777" w:rsidR="00F26727" w:rsidRDefault="00F26727">
                  <w:pPr>
                    <w:pStyle w:val="TtuloCapa2"/>
                  </w:pPr>
                  <w:r>
                    <w:t>Documento de Requisitos</w:t>
                  </w:r>
                  <w:r>
                    <w:br/>
                    <w:t>&lt;</w:t>
                  </w:r>
                  <w:r w:rsidR="001B4B19">
                    <w:t>Central Sports</w:t>
                  </w:r>
                  <w:r>
                    <w:t>&gt;</w:t>
                  </w:r>
                </w:p>
                <w:p w14:paraId="3C375DC6" w14:textId="77777777" w:rsidR="00F26727" w:rsidRDefault="00F26727">
                  <w:pPr>
                    <w:pStyle w:val="Verso"/>
                  </w:pPr>
                  <w:r>
                    <w:t>Versão &lt;</w:t>
                  </w:r>
                  <w:r w:rsidR="009C7C1C">
                    <w:t>1</w:t>
                  </w:r>
                  <w:r>
                    <w:t>.</w:t>
                  </w:r>
                  <w:r w:rsidR="009C7C1C">
                    <w:t>0</w:t>
                  </w:r>
                  <w:r>
                    <w:t>&gt; - &lt;</w:t>
                  </w:r>
                  <w:r w:rsidR="009C7C1C">
                    <w:t>agosto</w:t>
                  </w:r>
                  <w:r>
                    <w:t>&gt; de &lt;</w:t>
                  </w:r>
                  <w:r w:rsidR="009C7C1C">
                    <w:t>2024</w:t>
                  </w:r>
                  <w:r>
                    <w:t>&gt;</w:t>
                  </w:r>
                </w:p>
              </w:txbxContent>
            </v:textbox>
            <w10:wrap anchorx="margin" anchory="margin"/>
            <w10:anchorlock/>
          </v:rect>
        </w:pict>
      </w:r>
    </w:p>
    <w:p w14:paraId="0CE4225F" w14:textId="77777777"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14:paraId="27074E8F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5E5D98B1" w14:textId="77777777" w:rsidR="00F26727" w:rsidRPr="001B4B19" w:rsidRDefault="00F26727">
      <w:pPr>
        <w:pStyle w:val="Item"/>
        <w:rPr>
          <w:u w:val="single"/>
        </w:rPr>
      </w:pPr>
      <w:r>
        <w:t>&lt;</w:t>
      </w:r>
      <w:r w:rsidR="001B4B19">
        <w:t>Felipe Mateus Maximiniano e Silva Ribeiro</w:t>
      </w:r>
      <w:r>
        <w:t>&gt;</w:t>
      </w:r>
      <w:r>
        <w:tab/>
      </w:r>
      <w:r w:rsidR="001B4B19">
        <w:t xml:space="preserve"> </w:t>
      </w:r>
      <w:r>
        <w:t>&lt;</w:t>
      </w:r>
      <w:r w:rsidR="001B4B19">
        <w:t xml:space="preserve">Full-Stack </w:t>
      </w:r>
      <w:r>
        <w:t>&gt;</w:t>
      </w:r>
    </w:p>
    <w:p w14:paraId="47B7A8D9" w14:textId="77777777" w:rsidR="00F26727" w:rsidRDefault="00F26727">
      <w:pPr>
        <w:pStyle w:val="Item"/>
      </w:pPr>
      <w:r>
        <w:t>&lt;</w:t>
      </w:r>
      <w:r w:rsidR="001B4B19">
        <w:t>Ramon Dasmasceno Nascimento</w:t>
      </w:r>
      <w:r>
        <w:t>&gt;</w:t>
      </w:r>
      <w:r>
        <w:tab/>
      </w:r>
      <w:r w:rsidR="001B4B19">
        <w:tab/>
      </w:r>
      <w:r>
        <w:t>&lt;</w:t>
      </w:r>
      <w:r w:rsidR="001B4B19">
        <w:t>Full- Stack</w:t>
      </w:r>
      <w:r>
        <w:t>&gt;</w:t>
      </w:r>
    </w:p>
    <w:p w14:paraId="6BD571E8" w14:textId="77777777" w:rsidR="00F26727" w:rsidRDefault="00F26727" w:rsidP="001B4B19">
      <w:pPr>
        <w:pStyle w:val="Item"/>
      </w:pPr>
      <w:r>
        <w:t>&lt;</w:t>
      </w:r>
      <w:r w:rsidR="001B4B19">
        <w:t xml:space="preserve">Italo </w:t>
      </w:r>
      <w:r w:rsidR="006E554C">
        <w:t xml:space="preserve">Alves </w:t>
      </w:r>
      <w:r w:rsidR="001B4B19">
        <w:t xml:space="preserve">Rabelo  </w:t>
      </w:r>
      <w:r>
        <w:t>&gt;</w:t>
      </w:r>
      <w:r>
        <w:tab/>
      </w:r>
      <w:r w:rsidR="003C7EE7">
        <w:tab/>
      </w:r>
      <w:r w:rsidR="003C7EE7">
        <w:tab/>
      </w:r>
      <w:r>
        <w:t>&lt;</w:t>
      </w:r>
      <w:r w:rsidR="001B4B19" w:rsidRPr="001B4B19">
        <w:rPr>
          <w:u w:val="single"/>
        </w:rPr>
        <w:t>Full</w:t>
      </w:r>
      <w:r w:rsidR="001B4B19">
        <w:t>-Stack</w:t>
      </w:r>
      <w:r>
        <w:t>&gt;</w:t>
      </w:r>
    </w:p>
    <w:p w14:paraId="767FD2C1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20C53186" w14:textId="77777777" w:rsidR="00F26727" w:rsidRDefault="003D49AE">
      <w:pPr>
        <w:pStyle w:val="Item"/>
      </w:pPr>
      <w:r w:rsidRPr="003D49AE">
        <w:t>Este manual destina-se à equipe de desenvolvimento do sistema</w:t>
      </w:r>
      <w:r>
        <w:t xml:space="preserve"> Central Sports</w:t>
      </w:r>
      <w:r w:rsidRPr="003D49AE">
        <w:t xml:space="preserve">. </w:t>
      </w:r>
      <w:r>
        <w:t>Destaca-se a atenção a este docuemento a equipe que desenvolvedora das funcionalidades.</w:t>
      </w:r>
    </w:p>
    <w:p w14:paraId="48099B73" w14:textId="77777777" w:rsidR="00F26727" w:rsidRDefault="002057CE">
      <w:pPr>
        <w:pStyle w:val="Sumrio-Captulo"/>
        <w:ind w:right="-427"/>
      </w:pPr>
      <w:r>
        <w:br w:type="page"/>
      </w:r>
      <w:r w:rsidR="00F26727">
        <w:lastRenderedPageBreak/>
        <w:t>Sumário</w:t>
      </w:r>
    </w:p>
    <w:p w14:paraId="339D6657" w14:textId="77777777" w:rsidR="00FD2015" w:rsidRDefault="00F2672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FD2015">
        <w:rPr>
          <w:noProof/>
        </w:rPr>
        <w:t>Visão geral deste documento</w:t>
      </w:r>
      <w:r w:rsidR="00FD2015">
        <w:rPr>
          <w:noProof/>
        </w:rPr>
        <w:tab/>
      </w:r>
      <w:r w:rsidR="00FD2015">
        <w:rPr>
          <w:noProof/>
        </w:rPr>
        <w:fldChar w:fldCharType="begin"/>
      </w:r>
      <w:r w:rsidR="00FD2015">
        <w:rPr>
          <w:noProof/>
        </w:rPr>
        <w:instrText xml:space="preserve"> PAGEREF _Toc125110041 \h </w:instrText>
      </w:r>
      <w:r w:rsidR="00FD2015">
        <w:rPr>
          <w:noProof/>
        </w:rPr>
      </w:r>
      <w:r w:rsidR="00FD2015">
        <w:rPr>
          <w:noProof/>
        </w:rPr>
        <w:fldChar w:fldCharType="separate"/>
      </w:r>
      <w:r w:rsidR="00FD2015">
        <w:rPr>
          <w:noProof/>
        </w:rPr>
        <w:t>1</w:t>
      </w:r>
      <w:r w:rsidR="00FD2015">
        <w:rPr>
          <w:noProof/>
        </w:rPr>
        <w:fldChar w:fldCharType="end"/>
      </w:r>
    </w:p>
    <w:p w14:paraId="386BF019" w14:textId="77777777"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E6B66B" w14:textId="77777777"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F0D759" w14:textId="77777777" w:rsidR="00FD2015" w:rsidRDefault="00FD2015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825F2D" w14:textId="77777777" w:rsidR="00FD2015" w:rsidRDefault="00FD2015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8A2647" w14:textId="77777777"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EB3EF8" w14:textId="77777777"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DB8D61" w14:textId="77777777"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CBA18D" w14:textId="77777777"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015380" w14:textId="77777777" w:rsidR="00FD2015" w:rsidRDefault="00FD2015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ED0E99" w14:textId="77777777" w:rsidR="00FD2015" w:rsidRDefault="00FD2015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55C6CC" w14:textId="045AA002" w:rsidR="00FD2015" w:rsidRDefault="004376B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Atleta</w:t>
      </w:r>
      <w:r w:rsidR="00FD2015">
        <w:rPr>
          <w:noProof/>
        </w:rPr>
        <w:tab/>
      </w:r>
      <w:r w:rsidR="00FD2015">
        <w:rPr>
          <w:noProof/>
        </w:rPr>
        <w:fldChar w:fldCharType="begin"/>
      </w:r>
      <w:r w:rsidR="00FD2015">
        <w:rPr>
          <w:noProof/>
        </w:rPr>
        <w:instrText xml:space="preserve"> PAGEREF _Toc125110052 \h </w:instrText>
      </w:r>
      <w:r w:rsidR="00FD2015">
        <w:rPr>
          <w:noProof/>
        </w:rPr>
      </w:r>
      <w:r w:rsidR="00FD2015">
        <w:rPr>
          <w:noProof/>
        </w:rPr>
        <w:fldChar w:fldCharType="separate"/>
      </w:r>
      <w:r w:rsidR="00FD2015">
        <w:rPr>
          <w:noProof/>
        </w:rPr>
        <w:t>1</w:t>
      </w:r>
      <w:r w:rsidR="00FD2015">
        <w:rPr>
          <w:noProof/>
        </w:rPr>
        <w:fldChar w:fldCharType="end"/>
      </w:r>
    </w:p>
    <w:p w14:paraId="46B830F6" w14:textId="777F5739" w:rsidR="00FD2015" w:rsidRDefault="00FD201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[RF001]</w:t>
      </w:r>
      <w:r w:rsidR="002B628A">
        <w:rPr>
          <w:noProof/>
        </w:rPr>
        <w:t xml:space="preserve"> Registro Atleta</w:t>
      </w:r>
      <w:r>
        <w:rPr>
          <w:noProof/>
        </w:rPr>
        <w:tab/>
      </w:r>
      <w:r w:rsidR="00A62397">
        <w:rPr>
          <w:noProof/>
        </w:rPr>
        <w:t>1</w:t>
      </w:r>
    </w:p>
    <w:p w14:paraId="0402802C" w14:textId="6049E4CF" w:rsidR="00303A6C" w:rsidRDefault="00FD2015" w:rsidP="00303A6C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[RF002] </w:t>
      </w:r>
      <w:r w:rsidR="002B628A">
        <w:rPr>
          <w:noProof/>
        </w:rPr>
        <w:t>Excluir Atleta</w:t>
      </w:r>
      <w:r>
        <w:rPr>
          <w:noProof/>
        </w:rPr>
        <w:tab/>
      </w:r>
      <w:r w:rsidR="00A62397">
        <w:rPr>
          <w:noProof/>
        </w:rPr>
        <w:t>2</w:t>
      </w:r>
    </w:p>
    <w:p w14:paraId="6EFBCCE2" w14:textId="40481A1E" w:rsidR="00303A6C" w:rsidRDefault="00303A6C" w:rsidP="00303A6C">
      <w:pPr>
        <w:pStyle w:val="Sumrio3"/>
        <w:rPr>
          <w:noProof/>
        </w:rPr>
      </w:pPr>
      <w:r>
        <w:rPr>
          <w:noProof/>
        </w:rPr>
        <w:t>[RF003] Alterar Atleta</w:t>
      </w:r>
      <w:r>
        <w:rPr>
          <w:noProof/>
        </w:rPr>
        <w:tab/>
      </w:r>
      <w:r w:rsidR="00A62397">
        <w:rPr>
          <w:noProof/>
        </w:rPr>
        <w:t>3</w:t>
      </w:r>
    </w:p>
    <w:p w14:paraId="233B37B1" w14:textId="1A6927F6" w:rsidR="00FD2015" w:rsidRDefault="00303A6C" w:rsidP="00303A6C">
      <w:pPr>
        <w:pStyle w:val="Sumrio3"/>
        <w:rPr>
          <w:noProof/>
        </w:rPr>
      </w:pPr>
      <w:r>
        <w:rPr>
          <w:noProof/>
        </w:rPr>
        <w:t>[RF004] Visualizar Atleta</w:t>
      </w:r>
      <w:r>
        <w:rPr>
          <w:noProof/>
        </w:rPr>
        <w:tab/>
      </w:r>
      <w:r w:rsidR="00A62397">
        <w:rPr>
          <w:noProof/>
        </w:rPr>
        <w:t>4</w:t>
      </w:r>
    </w:p>
    <w:p w14:paraId="42A9871B" w14:textId="57CF1FD3" w:rsidR="004376B0" w:rsidRDefault="004376B0" w:rsidP="004376B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Treinador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8DEB3ED" w14:textId="77777777" w:rsidR="004376B0" w:rsidRPr="004376B0" w:rsidRDefault="004376B0" w:rsidP="004376B0"/>
    <w:p w14:paraId="42244396" w14:textId="18892CCE" w:rsidR="00A62397" w:rsidRDefault="00A62397" w:rsidP="00A6239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[RF005] Registro </w:t>
      </w:r>
      <w:r w:rsidR="00F53E23">
        <w:rPr>
          <w:noProof/>
        </w:rPr>
        <w:t>T</w:t>
      </w:r>
      <w:r w:rsidR="004376B0">
        <w:rPr>
          <w:noProof/>
        </w:rPr>
        <w:t>reinador</w:t>
      </w:r>
      <w:r>
        <w:rPr>
          <w:noProof/>
        </w:rPr>
        <w:tab/>
        <w:t>1</w:t>
      </w:r>
    </w:p>
    <w:p w14:paraId="0441B021" w14:textId="4FED978B" w:rsidR="00A62397" w:rsidRDefault="00A62397" w:rsidP="00A6239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[RF006] Excluir</w:t>
      </w:r>
      <w:r w:rsidR="004376B0">
        <w:rPr>
          <w:noProof/>
        </w:rPr>
        <w:t xml:space="preserve"> </w:t>
      </w:r>
      <w:r w:rsidR="00F53E23">
        <w:rPr>
          <w:noProof/>
        </w:rPr>
        <w:t>T</w:t>
      </w:r>
      <w:r w:rsidR="004376B0">
        <w:rPr>
          <w:noProof/>
        </w:rPr>
        <w:t>reinador</w:t>
      </w:r>
      <w:r>
        <w:rPr>
          <w:noProof/>
        </w:rPr>
        <w:tab/>
        <w:t>2</w:t>
      </w:r>
    </w:p>
    <w:p w14:paraId="670EA546" w14:textId="495E77D8" w:rsidR="00A62397" w:rsidRDefault="00A62397" w:rsidP="00A62397">
      <w:pPr>
        <w:pStyle w:val="Sumrio3"/>
        <w:rPr>
          <w:noProof/>
        </w:rPr>
      </w:pPr>
      <w:r>
        <w:rPr>
          <w:noProof/>
        </w:rPr>
        <w:t xml:space="preserve">[RF007] Alterar </w:t>
      </w:r>
      <w:r w:rsidR="00F53E23">
        <w:rPr>
          <w:noProof/>
        </w:rPr>
        <w:t>T</w:t>
      </w:r>
      <w:r w:rsidR="004376B0">
        <w:rPr>
          <w:noProof/>
        </w:rPr>
        <w:t>reinador</w:t>
      </w:r>
      <w:r>
        <w:rPr>
          <w:noProof/>
        </w:rPr>
        <w:tab/>
        <w:t>3</w:t>
      </w:r>
    </w:p>
    <w:p w14:paraId="37E74C9E" w14:textId="54691D86" w:rsidR="00A62397" w:rsidRDefault="00A62397" w:rsidP="00A62397">
      <w:pPr>
        <w:pStyle w:val="Sumrio3"/>
        <w:rPr>
          <w:noProof/>
        </w:rPr>
      </w:pPr>
      <w:r>
        <w:rPr>
          <w:noProof/>
        </w:rPr>
        <w:t xml:space="preserve">[RF008] Visualizar </w:t>
      </w:r>
      <w:r w:rsidR="00F53E23">
        <w:rPr>
          <w:noProof/>
        </w:rPr>
        <w:t>T</w:t>
      </w:r>
      <w:r w:rsidR="004376B0">
        <w:rPr>
          <w:noProof/>
        </w:rPr>
        <w:t>reinador</w:t>
      </w:r>
      <w:r>
        <w:rPr>
          <w:noProof/>
        </w:rPr>
        <w:tab/>
        <w:t>4</w:t>
      </w:r>
    </w:p>
    <w:p w14:paraId="2A51F244" w14:textId="5E4D7020" w:rsidR="00A62397" w:rsidRDefault="00A62397" w:rsidP="00A62397">
      <w:pPr>
        <w:pStyle w:val="Sumrio3"/>
        <w:rPr>
          <w:noProof/>
        </w:rPr>
      </w:pPr>
      <w:r>
        <w:rPr>
          <w:noProof/>
        </w:rPr>
        <w:t xml:space="preserve">[RF009] Registro </w:t>
      </w:r>
      <w:r w:rsidR="00F53E23">
        <w:rPr>
          <w:noProof/>
        </w:rPr>
        <w:t>T</w:t>
      </w:r>
      <w:r w:rsidR="004376B0">
        <w:rPr>
          <w:noProof/>
        </w:rPr>
        <w:t>reinador</w:t>
      </w:r>
      <w:r>
        <w:rPr>
          <w:noProof/>
        </w:rPr>
        <w:tab/>
        <w:t>5</w:t>
      </w:r>
    </w:p>
    <w:p w14:paraId="6C6D9843" w14:textId="4590C619" w:rsidR="004376B0" w:rsidRDefault="004376B0" w:rsidP="004376B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Torneio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8F2AE7" w14:textId="77777777" w:rsidR="004376B0" w:rsidRPr="004376B0" w:rsidRDefault="004376B0" w:rsidP="004376B0"/>
    <w:p w14:paraId="24C7E316" w14:textId="554ECA3B" w:rsidR="00A62397" w:rsidRDefault="00A62397" w:rsidP="00A6239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[RF010] </w:t>
      </w:r>
      <w:r w:rsidR="004376B0">
        <w:rPr>
          <w:noProof/>
        </w:rPr>
        <w:t xml:space="preserve">Registrar </w:t>
      </w:r>
      <w:r w:rsidR="00F53E23">
        <w:rPr>
          <w:noProof/>
        </w:rPr>
        <w:t>T</w:t>
      </w:r>
      <w:r w:rsidR="004376B0">
        <w:rPr>
          <w:noProof/>
        </w:rPr>
        <w:t>orneio</w:t>
      </w:r>
      <w:r>
        <w:rPr>
          <w:noProof/>
        </w:rPr>
        <w:tab/>
        <w:t>1</w:t>
      </w:r>
    </w:p>
    <w:p w14:paraId="235F884E" w14:textId="05CA3B47" w:rsidR="00A62397" w:rsidRDefault="00A62397" w:rsidP="00A62397">
      <w:pPr>
        <w:pStyle w:val="Sumrio3"/>
        <w:rPr>
          <w:noProof/>
        </w:rPr>
      </w:pPr>
      <w:r>
        <w:rPr>
          <w:noProof/>
        </w:rPr>
        <w:t xml:space="preserve">[RF011] </w:t>
      </w:r>
      <w:r w:rsidR="004376B0">
        <w:rPr>
          <w:noProof/>
        </w:rPr>
        <w:t>Excluir</w:t>
      </w:r>
      <w:r>
        <w:rPr>
          <w:noProof/>
        </w:rPr>
        <w:t xml:space="preserve"> </w:t>
      </w:r>
      <w:r w:rsidR="00F53E23">
        <w:rPr>
          <w:noProof/>
        </w:rPr>
        <w:t>T</w:t>
      </w:r>
      <w:r w:rsidR="004376B0">
        <w:rPr>
          <w:noProof/>
        </w:rPr>
        <w:t>orneio</w:t>
      </w:r>
      <w:r>
        <w:rPr>
          <w:noProof/>
        </w:rPr>
        <w:tab/>
        <w:t>2</w:t>
      </w:r>
    </w:p>
    <w:p w14:paraId="22FCCC7D" w14:textId="4976C3DB" w:rsidR="00A62397" w:rsidRDefault="00A62397" w:rsidP="00A62397">
      <w:pPr>
        <w:pStyle w:val="Sumrio3"/>
        <w:rPr>
          <w:noProof/>
        </w:rPr>
      </w:pPr>
      <w:r>
        <w:rPr>
          <w:noProof/>
        </w:rPr>
        <w:t xml:space="preserve">[RF012] </w:t>
      </w:r>
      <w:r w:rsidR="004376B0">
        <w:rPr>
          <w:noProof/>
        </w:rPr>
        <w:t xml:space="preserve">Alterar  </w:t>
      </w:r>
      <w:r w:rsidR="00F53E23">
        <w:rPr>
          <w:noProof/>
        </w:rPr>
        <w:t>T</w:t>
      </w:r>
      <w:r w:rsidR="004376B0">
        <w:rPr>
          <w:noProof/>
        </w:rPr>
        <w:t>orneio</w:t>
      </w:r>
      <w:r>
        <w:rPr>
          <w:noProof/>
        </w:rPr>
        <w:tab/>
        <w:t>3</w:t>
      </w:r>
    </w:p>
    <w:p w14:paraId="72A81658" w14:textId="1D0BC08E" w:rsidR="00A62397" w:rsidRDefault="00A62397" w:rsidP="00A62397">
      <w:pPr>
        <w:pStyle w:val="Sumrio3"/>
        <w:rPr>
          <w:noProof/>
        </w:rPr>
      </w:pPr>
      <w:r>
        <w:rPr>
          <w:noProof/>
        </w:rPr>
        <w:t xml:space="preserve">[RF013] </w:t>
      </w:r>
      <w:r w:rsidR="004376B0">
        <w:rPr>
          <w:noProof/>
        </w:rPr>
        <w:t>Visualizar</w:t>
      </w:r>
      <w:r>
        <w:rPr>
          <w:noProof/>
        </w:rPr>
        <w:t xml:space="preserve"> </w:t>
      </w:r>
      <w:r w:rsidR="00F53E23">
        <w:rPr>
          <w:noProof/>
        </w:rPr>
        <w:t>T</w:t>
      </w:r>
      <w:r w:rsidR="004376B0">
        <w:rPr>
          <w:noProof/>
        </w:rPr>
        <w:t>orneio</w:t>
      </w:r>
      <w:r>
        <w:rPr>
          <w:noProof/>
        </w:rPr>
        <w:tab/>
        <w:t>4</w:t>
      </w:r>
    </w:p>
    <w:p w14:paraId="649A9543" w14:textId="276701D9" w:rsidR="004376B0" w:rsidRDefault="004376B0" w:rsidP="004376B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Participação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1841EB4" w14:textId="77777777" w:rsidR="004376B0" w:rsidRPr="004376B0" w:rsidRDefault="004376B0" w:rsidP="004376B0"/>
    <w:p w14:paraId="356E28C7" w14:textId="3BA3DCD5" w:rsidR="00A62397" w:rsidRDefault="00A62397" w:rsidP="00A6239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lastRenderedPageBreak/>
        <w:t xml:space="preserve">[RF014] </w:t>
      </w:r>
      <w:r w:rsidR="004376B0">
        <w:rPr>
          <w:noProof/>
        </w:rPr>
        <w:t>Registrar Participação</w:t>
      </w:r>
      <w:r>
        <w:rPr>
          <w:noProof/>
        </w:rPr>
        <w:tab/>
        <w:t>1</w:t>
      </w:r>
    </w:p>
    <w:p w14:paraId="5E1F290B" w14:textId="5572C619" w:rsidR="00A62397" w:rsidRDefault="00A62397" w:rsidP="00A62397">
      <w:pPr>
        <w:pStyle w:val="Sumrio3"/>
        <w:rPr>
          <w:noProof/>
        </w:rPr>
      </w:pPr>
      <w:r>
        <w:rPr>
          <w:noProof/>
        </w:rPr>
        <w:t>[RF015]</w:t>
      </w:r>
      <w:r w:rsidR="004376B0">
        <w:rPr>
          <w:noProof/>
        </w:rPr>
        <w:t xml:space="preserve"> Excluir Participação </w:t>
      </w:r>
      <w:r>
        <w:rPr>
          <w:noProof/>
        </w:rPr>
        <w:tab/>
        <w:t>2</w:t>
      </w:r>
    </w:p>
    <w:p w14:paraId="6C766129" w14:textId="76B5A007" w:rsidR="00A62397" w:rsidRDefault="00A62397" w:rsidP="00A62397">
      <w:pPr>
        <w:pStyle w:val="Sumrio3"/>
        <w:rPr>
          <w:noProof/>
        </w:rPr>
      </w:pPr>
      <w:r>
        <w:rPr>
          <w:noProof/>
        </w:rPr>
        <w:t>[RF016]</w:t>
      </w:r>
      <w:r w:rsidR="004376B0">
        <w:rPr>
          <w:noProof/>
        </w:rPr>
        <w:t xml:space="preserve"> Alterar Participação</w:t>
      </w:r>
      <w:r>
        <w:rPr>
          <w:noProof/>
        </w:rPr>
        <w:tab/>
        <w:t>3</w:t>
      </w:r>
    </w:p>
    <w:p w14:paraId="1AAD908C" w14:textId="0894C30F" w:rsidR="00A62397" w:rsidRPr="00303A6C" w:rsidRDefault="00A62397" w:rsidP="00A6239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[RF017] </w:t>
      </w:r>
      <w:r w:rsidR="004376B0">
        <w:rPr>
          <w:noProof/>
        </w:rPr>
        <w:t>Visualizar Participação</w:t>
      </w:r>
      <w:r>
        <w:rPr>
          <w:noProof/>
        </w:rPr>
        <w:tab/>
        <w:t>4</w:t>
      </w:r>
    </w:p>
    <w:p w14:paraId="11BCFFCA" w14:textId="77777777" w:rsidR="00A62397" w:rsidRPr="00A62397" w:rsidRDefault="00A62397" w:rsidP="00A62397"/>
    <w:p w14:paraId="441EF4F4" w14:textId="77777777" w:rsidR="00A62397" w:rsidRPr="00A62397" w:rsidRDefault="00A62397" w:rsidP="00A62397"/>
    <w:p w14:paraId="09B2C591" w14:textId="77777777" w:rsidR="00A62397" w:rsidRPr="00A62397" w:rsidRDefault="00A62397" w:rsidP="00A62397"/>
    <w:p w14:paraId="7A95066B" w14:textId="77777777" w:rsidR="00A62397" w:rsidRPr="00A62397" w:rsidRDefault="00A62397" w:rsidP="00A62397"/>
    <w:p w14:paraId="5516D3F1" w14:textId="77777777" w:rsidR="00303A6C" w:rsidRPr="00303A6C" w:rsidRDefault="00303A6C" w:rsidP="00303A6C"/>
    <w:p w14:paraId="31D4517A" w14:textId="77777777"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946766F" w14:textId="651E723E" w:rsidR="00FD2015" w:rsidRDefault="00FD201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[NF001]</w:t>
      </w:r>
      <w:r w:rsidR="00FE04CD">
        <w:rPr>
          <w:noProof/>
        </w:rPr>
        <w:t xml:space="preserve"> Paleta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3A543E" w14:textId="21D0BE2C" w:rsidR="00FD2015" w:rsidRDefault="00FD2015">
      <w:pPr>
        <w:pStyle w:val="Sumrio3"/>
        <w:rPr>
          <w:noProof/>
        </w:rPr>
      </w:pPr>
      <w:r>
        <w:rPr>
          <w:noProof/>
        </w:rPr>
        <w:t>[N</w:t>
      </w:r>
      <w:r w:rsidR="00FE04CD">
        <w:rPr>
          <w:noProof/>
        </w:rPr>
        <w:t>F002</w:t>
      </w:r>
      <w:r>
        <w:rPr>
          <w:noProof/>
        </w:rPr>
        <w:t xml:space="preserve">] </w:t>
      </w:r>
      <w:r w:rsidR="00FE04CD">
        <w:rPr>
          <w:noProof/>
        </w:rPr>
        <w:t>Dinamismo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8A1D69" w14:textId="780D6D43" w:rsidR="00FE04CD" w:rsidRDefault="00FE04CD" w:rsidP="00FE04CD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[NF002] Usabilidade no Navegador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9746F6" w14:textId="77777777" w:rsidR="00FE04CD" w:rsidRPr="00FE04CD" w:rsidRDefault="00FE04CD" w:rsidP="00FE04CD"/>
    <w:p w14:paraId="7B95A046" w14:textId="77777777"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632AA25" w14:textId="3DFC16F7" w:rsidR="00FD2015" w:rsidRDefault="00FD201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</w:t>
      </w:r>
      <w:r w:rsidR="00FE04CD">
        <w:rPr>
          <w:noProof/>
        </w:rPr>
        <w:t>F004</w:t>
      </w:r>
      <w:r>
        <w:rPr>
          <w:noProof/>
        </w:rPr>
        <w:t>]</w:t>
      </w:r>
      <w:r w:rsidR="00FE04CD">
        <w:rPr>
          <w:noProof/>
        </w:rPr>
        <w:t xml:space="preserve"> Autenticação de </w:t>
      </w:r>
      <w:r w:rsidR="00F53E23">
        <w:rPr>
          <w:noProof/>
        </w:rPr>
        <w:t>D</w:t>
      </w:r>
      <w:r w:rsidR="00FE04CD">
        <w:rPr>
          <w:noProof/>
        </w:rPr>
        <w:t>ois Fatores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B22242" w14:textId="77777777"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8D900F7" w14:textId="77777777"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806C60B" w14:textId="77777777"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I_Login </w:t>
      </w:r>
      <w:r w:rsidRPr="00CB762E">
        <w:rPr>
          <w:noProof/>
          <w:color w:val="5B9BD5"/>
        </w:rPr>
        <w:t>&lt;Identificador de uma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E86452" w14:textId="77777777" w:rsidR="00FD2015" w:rsidRDefault="00FD201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5D6CD7" w14:textId="77777777"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253FC8" w14:textId="77777777" w:rsidR="00FD2015" w:rsidRDefault="00FD201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0CC708" w14:textId="77777777"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IE_LoginUserNameLogin&lt;Identificador de outra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3C3C8C" w14:textId="77777777"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14:paraId="25EB9B01" w14:textId="77777777" w:rsidR="00F26727" w:rsidRDefault="00F26727">
      <w:pPr>
        <w:sectPr w:rsidR="00F26727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5AA64E87" w14:textId="77777777" w:rsidR="00F26727" w:rsidRDefault="00F26727" w:rsidP="00631CAB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14:paraId="391F70BA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&lt;Este espaço deve ser usado para descrever os objetivos deste documento e o público ao qual ele se destina. Complete e/ou adapte o texto abaixo para fornecer essas informações.&gt;</w:t>
      </w:r>
    </w:p>
    <w:p w14:paraId="063467B1" w14:textId="77777777" w:rsidR="00F26727" w:rsidRDefault="00F26727">
      <w:pPr>
        <w:pStyle w:val="TextoNormal"/>
      </w:pPr>
      <w:r>
        <w:t xml:space="preserve">Este documento especifica o sistema </w:t>
      </w:r>
      <w:r w:rsidR="005A124F">
        <w:t>Central Sports</w:t>
      </w:r>
      <w:r>
        <w:t>, fornecendo aos desenvolvedores as informações necessárias para o projeto e implementação, assim como para a realização dos testes e homologação do sistema.</w:t>
      </w:r>
    </w:p>
    <w:p w14:paraId="237A95CB" w14:textId="77777777" w:rsidR="00F26727" w:rsidRDefault="00F26727">
      <w:pPr>
        <w:pStyle w:val="Ttulo2"/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125110041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30D151D5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&lt;Esta seção fornece uma breve descrição de como o resto deste documento está organizado. Complete e/ou adapte o texto abaixo para fornecer essa informação.&gt;</w:t>
      </w:r>
    </w:p>
    <w:p w14:paraId="693D1DFC" w14:textId="7CAB0303" w:rsidR="00F26727" w:rsidRDefault="00F26727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5006F6">
        <w:t>Central Sports</w:t>
      </w:r>
      <w:r>
        <w:t xml:space="preserve"> e estão organizadas como descrito abaixo.</w:t>
      </w:r>
    </w:p>
    <w:p w14:paraId="68B442EE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6678A45D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w14:paraId="3D465FF3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w14:paraId="4FDBB0C9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w14:paraId="3A1A021C" w14:textId="77777777" w:rsidR="00441993" w:rsidRPr="00441993" w:rsidRDefault="00441993" w:rsidP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>o dicionário de dados especificado durante a elicitação de requisitos e prototipação de interface.</w:t>
      </w:r>
    </w:p>
    <w:p w14:paraId="12CFC604" w14:textId="77777777" w:rsidR="001A74BB" w:rsidRDefault="001A74BB" w:rsidP="001A74BB">
      <w:pPr>
        <w:pStyle w:val="Ttulo2"/>
      </w:pPr>
      <w:bookmarkStart w:id="16" w:name="_Toc125110042"/>
      <w:r>
        <w:t>Glossário, Siglas e Acrogramas</w:t>
      </w:r>
      <w:bookmarkEnd w:id="16"/>
    </w:p>
    <w:p w14:paraId="47EC32C3" w14:textId="77777777" w:rsidR="001A74BB" w:rsidRDefault="005A124F" w:rsidP="001A74BB">
      <w:pPr>
        <w:pStyle w:val="TextoNormal"/>
      </w:pPr>
      <w:r>
        <w:t xml:space="preserve">Atleta – Usuario atleta que </w:t>
      </w:r>
      <w:r w:rsidR="00867CE2">
        <w:t>usará o sistema para competir em torneios</w:t>
      </w:r>
    </w:p>
    <w:p w14:paraId="4B643C3B" w14:textId="77777777" w:rsidR="00867CE2" w:rsidRDefault="00867CE2" w:rsidP="001A74BB">
      <w:pPr>
        <w:pStyle w:val="TextoNormal"/>
      </w:pPr>
      <w:r>
        <w:t>Treinador – Usuario que usará o sistema para ser selecionado como treinador de um atleta em um torneio.</w:t>
      </w:r>
    </w:p>
    <w:p w14:paraId="5F6771A8" w14:textId="77777777" w:rsidR="00867CE2" w:rsidRDefault="00867CE2" w:rsidP="001A74BB">
      <w:pPr>
        <w:pStyle w:val="TextoNormal"/>
      </w:pPr>
      <w:r>
        <w:t>Torneio – evento realizado com vencedor(s) e premio.</w:t>
      </w:r>
    </w:p>
    <w:p w14:paraId="1E802C26" w14:textId="79ED634A" w:rsidR="00867CE2" w:rsidRDefault="00867CE2" w:rsidP="001A74BB">
      <w:pPr>
        <w:pStyle w:val="TextoNormal"/>
      </w:pPr>
      <w:r>
        <w:t>Administrador – Usuario que cadastra torneios e faz o vinculo destes a atletas e treinadores.</w:t>
      </w:r>
    </w:p>
    <w:p w14:paraId="362A79C8" w14:textId="0E74EC46" w:rsidR="00867CE2" w:rsidRDefault="00134989" w:rsidP="001A74BB">
      <w:pPr>
        <w:pStyle w:val="TextoNormal"/>
      </w:pPr>
      <w:r>
        <w:t>Inscrição</w:t>
      </w:r>
      <w:r w:rsidR="00867CE2">
        <w:t xml:space="preserve"> – associação de torneio a um atleta e a um treinador</w:t>
      </w:r>
    </w:p>
    <w:p w14:paraId="168ECE8B" w14:textId="77777777" w:rsidR="001A74BB" w:rsidRDefault="001A74BB" w:rsidP="001A74BB">
      <w:pPr>
        <w:pStyle w:val="Ttulo2"/>
      </w:pPr>
      <w:bookmarkStart w:id="17" w:name="_Toc125110043"/>
      <w:r>
        <w:t>Definições</w:t>
      </w:r>
      <w:r w:rsidR="005C5014">
        <w:t xml:space="preserve"> e Atributos de Requisitos</w:t>
      </w:r>
      <w:bookmarkEnd w:id="17"/>
    </w:p>
    <w:p w14:paraId="7F9658A6" w14:textId="77777777" w:rsidR="00F26727" w:rsidRDefault="00F26727">
      <w:pPr>
        <w:pStyle w:val="Ttulo3"/>
      </w:pPr>
      <w:bookmarkStart w:id="18" w:name="_Toc468086043"/>
      <w:bookmarkStart w:id="19" w:name="_Toc125110044"/>
      <w:r>
        <w:t>Identificação dos Requisitos</w:t>
      </w:r>
      <w:bookmarkEnd w:id="18"/>
      <w:bookmarkEnd w:id="19"/>
      <w:r>
        <w:t xml:space="preserve"> </w:t>
      </w:r>
    </w:p>
    <w:p w14:paraId="45D3D450" w14:textId="77777777"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</w:t>
      </w:r>
      <w:r>
        <w:lastRenderedPageBreak/>
        <w:t xml:space="preserve">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14:paraId="6A84CC37" w14:textId="77777777" w:rsidR="00F26727" w:rsidRDefault="00F26727">
      <w:pPr>
        <w:pStyle w:val="Ttulo3"/>
      </w:pPr>
      <w:bookmarkStart w:id="20" w:name="_Toc468086044"/>
      <w:bookmarkStart w:id="21" w:name="_Toc125110045"/>
      <w:r>
        <w:t>Prioridades dos Requisitos</w:t>
      </w:r>
      <w:bookmarkEnd w:id="20"/>
      <w:bookmarkEnd w:id="21"/>
    </w:p>
    <w:p w14:paraId="039B3AF1" w14:textId="77777777"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7530E4AC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6FC1925E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701911F6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0CD30747" w14:textId="77777777" w:rsidR="00F26727" w:rsidRDefault="00C1576A" w:rsidP="00C1576A">
      <w:pPr>
        <w:pStyle w:val="Ttulo2"/>
        <w:numPr>
          <w:ilvl w:val="0"/>
          <w:numId w:val="0"/>
        </w:numPr>
      </w:pPr>
      <w:bookmarkStart w:id="22" w:name="_Hlt467473290"/>
      <w:bookmarkStart w:id="23" w:name="_Ref471394537"/>
      <w:bookmarkStart w:id="24" w:name="_Toc467473442"/>
      <w:bookmarkStart w:id="25" w:name="_Toc467473974"/>
      <w:bookmarkStart w:id="26" w:name="_Toc467477713"/>
      <w:bookmarkStart w:id="27" w:name="_Toc467494867"/>
      <w:bookmarkStart w:id="28" w:name="_Toc467495237"/>
      <w:bookmarkStart w:id="29" w:name="_Toc468086045"/>
      <w:bookmarkStart w:id="30" w:name="_Toc125110046"/>
      <w:bookmarkEnd w:id="22"/>
      <w:r>
        <w:t>Formulários coletados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16CADA7B" w14:textId="77777777" w:rsidR="00F26727" w:rsidRDefault="00C1576A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14:paraId="7F2C502F" w14:textId="77777777" w:rsidR="00C1576A" w:rsidRDefault="00C1576A" w:rsidP="00C1576A">
      <w:pPr>
        <w:pStyle w:val="Numerada"/>
        <w:numPr>
          <w:ilvl w:val="0"/>
          <w:numId w:val="26"/>
        </w:numPr>
      </w:pPr>
      <w:r>
        <w:t>Cadastro d</w:t>
      </w:r>
      <w:r w:rsidR="00867CE2">
        <w:t>o Atleta</w:t>
      </w:r>
      <w:r>
        <w:t>:</w:t>
      </w:r>
      <w:r w:rsidR="00A63AE3">
        <w:t xml:space="preserve"> Nome, idade, peso, cpf</w:t>
      </w:r>
      <w:r w:rsidR="00704034">
        <w:t>, esporte</w:t>
      </w:r>
      <w:r w:rsidR="006C4C9C">
        <w:t>, função</w:t>
      </w:r>
      <w:r w:rsidR="00A63AE3">
        <w:t xml:space="preserve">. </w:t>
      </w:r>
      <w:r>
        <w:t xml:space="preserve"> </w:t>
      </w:r>
    </w:p>
    <w:p w14:paraId="620D216B" w14:textId="77777777" w:rsidR="00C1576A" w:rsidRDefault="00C1576A" w:rsidP="00C1576A">
      <w:pPr>
        <w:pStyle w:val="Numerada"/>
        <w:numPr>
          <w:ilvl w:val="0"/>
          <w:numId w:val="26"/>
        </w:numPr>
      </w:pPr>
      <w:r>
        <w:t xml:space="preserve">Cadastro de </w:t>
      </w:r>
      <w:r w:rsidR="00A63AE3">
        <w:t>Treinador: Nome, idade, cpf, numero de resgistro profissional.</w:t>
      </w:r>
      <w:r>
        <w:t xml:space="preserve"> </w:t>
      </w:r>
    </w:p>
    <w:p w14:paraId="2CC7F9F0" w14:textId="77777777" w:rsidR="00C1576A" w:rsidRDefault="00A63AE3" w:rsidP="00C1576A">
      <w:pPr>
        <w:pStyle w:val="Numerada"/>
        <w:numPr>
          <w:ilvl w:val="0"/>
          <w:numId w:val="26"/>
        </w:numPr>
      </w:pPr>
      <w:r>
        <w:t>Cadastro de Torneio: Nome, descrição, número de vagas, premiação, patrocinadores</w:t>
      </w:r>
      <w:r w:rsidR="00704034">
        <w:t>, esporte, modalidade</w:t>
      </w:r>
      <w:r w:rsidR="00695160">
        <w:t>, numero de vagas, tamanho da equipe</w:t>
      </w:r>
      <w:r w:rsidR="00704034">
        <w:t>.</w:t>
      </w:r>
    </w:p>
    <w:p w14:paraId="0ECC2D87" w14:textId="1A38DCCD" w:rsidR="00A63AE3" w:rsidRPr="00A63AE3" w:rsidRDefault="00A63AE3" w:rsidP="00A63AE3">
      <w:pPr>
        <w:pStyle w:val="TextoNormal"/>
        <w:numPr>
          <w:ilvl w:val="0"/>
          <w:numId w:val="26"/>
        </w:numPr>
      </w:pPr>
      <w:r>
        <w:t xml:space="preserve">Cadastro </w:t>
      </w:r>
      <w:r w:rsidR="00134989">
        <w:t>de Inscrição</w:t>
      </w:r>
      <w:r>
        <w:t xml:space="preserve">: </w:t>
      </w:r>
      <w:r w:rsidR="004A52B7">
        <w:t>ID_</w:t>
      </w:r>
      <w:r>
        <w:t xml:space="preserve">torneio, </w:t>
      </w:r>
      <w:r w:rsidR="004A52B7">
        <w:t>ID_</w:t>
      </w:r>
      <w:r>
        <w:t xml:space="preserve">atleta, </w:t>
      </w:r>
      <w:r w:rsidR="004A52B7">
        <w:t>ID_</w:t>
      </w:r>
      <w:r>
        <w:t>treinador</w:t>
      </w:r>
      <w:r w:rsidR="006C4C9C">
        <w:t>, equipe</w:t>
      </w:r>
      <w:r>
        <w:t>.</w:t>
      </w:r>
    </w:p>
    <w:p w14:paraId="49FB5681" w14:textId="77777777" w:rsidR="00C1576A" w:rsidRPr="00C1576A" w:rsidRDefault="00C1576A" w:rsidP="00C1576A">
      <w:pPr>
        <w:pStyle w:val="TextoNormal"/>
      </w:pPr>
    </w:p>
    <w:p w14:paraId="4A32711F" w14:textId="77777777" w:rsidR="00F26727" w:rsidRDefault="00F26727" w:rsidP="00C1576A">
      <w:pPr>
        <w:pStyle w:val="Numerada"/>
        <w:sectPr w:rsidR="00F26727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31" w:name="_Toc467473443"/>
    <w:bookmarkStart w:id="32" w:name="_Toc467473975"/>
    <w:bookmarkStart w:id="33" w:name="_Toc467477714"/>
    <w:bookmarkStart w:id="34" w:name="_Toc467494868"/>
    <w:bookmarkStart w:id="35" w:name="_Toc467495238"/>
    <w:bookmarkStart w:id="36" w:name="_Toc468086046"/>
    <w:p w14:paraId="0C2A9F70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A90F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3" o:title=""/>
          </v:shape>
          <o:OLEObject Type="Embed" ProgID="Word.Document.8" ShapeID="_x0000_i1025" DrawAspect="Content" ObjectID="_1784395185" r:id="rId14"/>
        </w:object>
      </w:r>
    </w:p>
    <w:p w14:paraId="5A3331C0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79087713" w14:textId="77777777" w:rsidR="00F26727" w:rsidRDefault="00F26727">
      <w:pPr>
        <w:pStyle w:val="Ttulo1"/>
      </w:pPr>
      <w:r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14:paraId="54CD1C6C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&lt;Descreva aqui, em linhas gerais, os objetivos do sistema, comunicando o propósito da aplicação e a importância do projeto para todas as pessoas envolvidas.</w:t>
      </w:r>
    </w:p>
    <w:p w14:paraId="5BC83346" w14:textId="77777777" w:rsidR="00F26727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 w:rsidRPr="00506043">
        <w:rPr>
          <w:i/>
          <w:color w:val="5B9BD5"/>
        </w:rPr>
        <w:t>on-line</w:t>
      </w:r>
      <w:r w:rsidRPr="00506043">
        <w:rPr>
          <w:color w:val="5B9BD5"/>
        </w:rPr>
        <w:t xml:space="preserve"> e </w:t>
      </w:r>
      <w:r w:rsidRPr="00506043">
        <w:rPr>
          <w:i/>
          <w:color w:val="5B9BD5"/>
        </w:rPr>
        <w:t>off-line</w:t>
      </w:r>
      <w:r w:rsidRPr="00506043">
        <w:rPr>
          <w:color w:val="5B9BD5"/>
        </w:rPr>
        <w:t>, e a interação (se existir) com outros sistemas. Use um diagrama se achar conveniente.&gt;</w:t>
      </w:r>
    </w:p>
    <w:p w14:paraId="65A3C01B" w14:textId="2FEBBAD4" w:rsidR="009740DA" w:rsidRDefault="009740DA">
      <w:pPr>
        <w:pStyle w:val="TextoNormal"/>
      </w:pPr>
      <w:r w:rsidRPr="009740DA">
        <w:t>O sistema Central Sports é uma solução tecnológica voltada para a gerência de eventos esportivos. Treinadores e Atletas se cadastram na plataforma para acompanhar as informações dos torneios em que participam, além de poderem alterar, consultar e excluir seus dados. Existe também o usuário Administrador, que é responsável por criar novos torneios e inscrever neles atletas e seus respectivos treinadores. É também um objetivo desta aplicação, ter uma interface de fácil interação que atenda as necessidades de seus usuários.</w:t>
      </w:r>
    </w:p>
    <w:p w14:paraId="2A63EEAE" w14:textId="77777777" w:rsidR="00631CAB" w:rsidRDefault="00631CAB">
      <w:pPr>
        <w:pStyle w:val="TextoNormal"/>
      </w:pPr>
    </w:p>
    <w:p w14:paraId="56C8526A" w14:textId="77777777" w:rsidR="00F26727" w:rsidRDefault="00F26727">
      <w:pPr>
        <w:pStyle w:val="Ttulo2"/>
      </w:pPr>
      <w:bookmarkStart w:id="37" w:name="_Toc467473444"/>
      <w:bookmarkStart w:id="38" w:name="_Toc467473976"/>
      <w:bookmarkStart w:id="39" w:name="_Toc467477715"/>
      <w:bookmarkStart w:id="40" w:name="_Toc467494869"/>
      <w:bookmarkStart w:id="41" w:name="_Toc467495239"/>
      <w:bookmarkStart w:id="42" w:name="_Toc468086047"/>
      <w:bookmarkStart w:id="43" w:name="_Toc125110047"/>
      <w:r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5E0E981A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descreva em linhas gerais o que o sistema irá fazer (suas principais funcionalidades) e o que ele </w:t>
      </w:r>
      <w:r w:rsidRPr="00506043">
        <w:rPr>
          <w:b/>
          <w:color w:val="5B9BD5"/>
        </w:rPr>
        <w:t>não</w:t>
      </w:r>
      <w:r w:rsidRPr="00506043">
        <w:rPr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 w14:paraId="70EE175A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7902C5D6" w14:textId="77777777" w:rsidR="00F26727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14:paraId="068EE6A2" w14:textId="61BB5D68" w:rsidR="009740DA" w:rsidRDefault="009740DA">
      <w:pPr>
        <w:pStyle w:val="TextoNormal"/>
      </w:pPr>
      <w:r w:rsidRPr="009740DA">
        <w:t>Esta aplicação possui funcionalidades de escopo limitado à gerência de eventos desportivos, a exemplo do cadastramento de Treinadores, Atletas e Torneios. Também pode ser realizada a inscrição de Atletas e seus Treinadores nas competições disponíveis. Por fim, o programa independe de outros sistemas, sendo assim totalmente auto-contido.</w:t>
      </w:r>
    </w:p>
    <w:p w14:paraId="7A6CA38A" w14:textId="77777777" w:rsidR="00F26727" w:rsidRDefault="00C1576A">
      <w:pPr>
        <w:pStyle w:val="Ttulo2"/>
      </w:pPr>
      <w:bookmarkStart w:id="44" w:name="_Toc467473445"/>
      <w:bookmarkStart w:id="45" w:name="_Toc467473977"/>
      <w:bookmarkStart w:id="46" w:name="_Toc467477716"/>
      <w:bookmarkStart w:id="47" w:name="_Toc467494870"/>
      <w:bookmarkStart w:id="48" w:name="_Toc467495240"/>
      <w:bookmarkStart w:id="49" w:name="_Toc468086048"/>
      <w:bookmarkStart w:id="50" w:name="_Toc125110048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34CAEEA1" w14:textId="20DB5BE7" w:rsidR="00631CAB" w:rsidRPr="00D92DB6" w:rsidRDefault="00631CAB" w:rsidP="00D92DB6">
      <w:pPr>
        <w:rPr>
          <w:sz w:val="24"/>
          <w:szCs w:val="24"/>
        </w:rPr>
      </w:pPr>
      <w:r w:rsidRPr="00D92DB6">
        <w:rPr>
          <w:sz w:val="24"/>
          <w:szCs w:val="24"/>
        </w:rPr>
        <w:t xml:space="preserve">Foram identificados </w:t>
      </w:r>
      <w:r w:rsidR="00E5098C">
        <w:rPr>
          <w:sz w:val="24"/>
          <w:szCs w:val="24"/>
        </w:rPr>
        <w:t>três</w:t>
      </w:r>
      <w:r w:rsidRPr="00D92DB6">
        <w:rPr>
          <w:sz w:val="24"/>
          <w:szCs w:val="24"/>
        </w:rPr>
        <w:t xml:space="preserve"> usuários do sistema </w:t>
      </w:r>
      <w:r w:rsidR="00E5098C">
        <w:rPr>
          <w:sz w:val="24"/>
          <w:szCs w:val="24"/>
        </w:rPr>
        <w:t>Central Sports</w:t>
      </w:r>
      <w:r w:rsidRPr="00D92DB6">
        <w:rPr>
          <w:sz w:val="24"/>
          <w:szCs w:val="24"/>
        </w:rPr>
        <w:t xml:space="preserve"> denominados de </w:t>
      </w:r>
      <w:r w:rsidR="000A4376">
        <w:rPr>
          <w:sz w:val="24"/>
          <w:szCs w:val="24"/>
        </w:rPr>
        <w:t>Administrador</w:t>
      </w:r>
      <w:r w:rsidRPr="00D92DB6">
        <w:rPr>
          <w:sz w:val="24"/>
          <w:szCs w:val="24"/>
        </w:rPr>
        <w:t xml:space="preserve">, </w:t>
      </w:r>
      <w:r w:rsidR="000A4376">
        <w:rPr>
          <w:sz w:val="24"/>
          <w:szCs w:val="24"/>
        </w:rPr>
        <w:t>Atleta</w:t>
      </w:r>
      <w:r w:rsidRPr="00D92DB6">
        <w:rPr>
          <w:sz w:val="24"/>
          <w:szCs w:val="24"/>
        </w:rPr>
        <w:t xml:space="preserve"> e </w:t>
      </w:r>
      <w:r w:rsidR="000A4376">
        <w:rPr>
          <w:sz w:val="24"/>
          <w:szCs w:val="24"/>
        </w:rPr>
        <w:t>Treinador</w:t>
      </w:r>
      <w:r w:rsidRPr="00D92DB6">
        <w:rPr>
          <w:sz w:val="24"/>
          <w:szCs w:val="24"/>
        </w:rPr>
        <w:t>, abaixo detalhados.</w:t>
      </w:r>
    </w:p>
    <w:p w14:paraId="683155F3" w14:textId="2A62E711" w:rsidR="007C0781" w:rsidRDefault="007C0781" w:rsidP="007C0781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Administrado</w:t>
      </w:r>
      <w:r w:rsidR="00437BF8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: </w:t>
      </w:r>
    </w:p>
    <w:p w14:paraId="47BB45B6" w14:textId="77777777" w:rsidR="007C0781" w:rsidRPr="007C0781" w:rsidRDefault="007C0781" w:rsidP="007C0781">
      <w:pPr>
        <w:ind w:left="28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Responsável por criar e administrar torneios, além de </w:t>
      </w:r>
      <w:r w:rsidR="00930EAE">
        <w:rPr>
          <w:bCs/>
          <w:sz w:val="24"/>
          <w:szCs w:val="24"/>
        </w:rPr>
        <w:t xml:space="preserve">criar e administrar </w:t>
      </w:r>
      <w:r w:rsidR="00577DD7">
        <w:rPr>
          <w:bCs/>
          <w:sz w:val="24"/>
          <w:szCs w:val="24"/>
        </w:rPr>
        <w:t>participações</w:t>
      </w:r>
      <w:r w:rsidR="00930EAE">
        <w:rPr>
          <w:bCs/>
          <w:sz w:val="24"/>
          <w:szCs w:val="24"/>
        </w:rPr>
        <w:t xml:space="preserve"> de</w:t>
      </w:r>
      <w:r>
        <w:rPr>
          <w:bCs/>
          <w:sz w:val="24"/>
          <w:szCs w:val="24"/>
        </w:rPr>
        <w:t xml:space="preserve"> torneios aos participantes, os quais são treinadores e jogadores.</w:t>
      </w:r>
    </w:p>
    <w:p w14:paraId="766E294F" w14:textId="77777777" w:rsidR="00C1576A" w:rsidRPr="00B66A90" w:rsidRDefault="007C0781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Atleta:</w:t>
      </w:r>
    </w:p>
    <w:p w14:paraId="7B33C5DD" w14:textId="77777777" w:rsidR="00C1576A" w:rsidRPr="00B66A90" w:rsidRDefault="007C0781" w:rsidP="00B66A90">
      <w:pPr>
        <w:ind w:left="284"/>
        <w:rPr>
          <w:sz w:val="24"/>
          <w:szCs w:val="24"/>
        </w:rPr>
      </w:pPr>
      <w:r>
        <w:rPr>
          <w:sz w:val="24"/>
          <w:szCs w:val="24"/>
        </w:rPr>
        <w:t>Aquele qual compete em um torneio e não responsabilidades no sistema</w:t>
      </w:r>
      <w:r w:rsidR="005B0217">
        <w:rPr>
          <w:sz w:val="24"/>
          <w:szCs w:val="24"/>
        </w:rPr>
        <w:t>.</w:t>
      </w:r>
    </w:p>
    <w:p w14:paraId="0C3AAD65" w14:textId="77777777" w:rsidR="00B66A90" w:rsidRDefault="007C0781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Treinador</w:t>
      </w:r>
      <w:r w:rsidR="00015BAA">
        <w:rPr>
          <w:b/>
          <w:sz w:val="24"/>
          <w:szCs w:val="24"/>
        </w:rPr>
        <w:t>:</w:t>
      </w:r>
    </w:p>
    <w:p w14:paraId="421AA3C7" w14:textId="77777777" w:rsidR="00B66A90" w:rsidRPr="00B66A90" w:rsidRDefault="007C0781" w:rsidP="0077733F">
      <w:pPr>
        <w:ind w:left="284"/>
        <w:rPr>
          <w:sz w:val="24"/>
          <w:szCs w:val="24"/>
        </w:rPr>
      </w:pPr>
      <w:r>
        <w:rPr>
          <w:sz w:val="24"/>
          <w:szCs w:val="24"/>
        </w:rPr>
        <w:t>Aquele qual é responsável por treinar um atleta e não tem responsabilidades no sistema.</w:t>
      </w:r>
    </w:p>
    <w:p w14:paraId="1309E9F4" w14:textId="77777777" w:rsidR="00C1576A" w:rsidRDefault="00C1576A">
      <w:pPr>
        <w:pStyle w:val="TextoNormal"/>
      </w:pPr>
      <w:bookmarkStart w:id="51" w:name="_Ref471361536"/>
    </w:p>
    <w:p w14:paraId="7E60F540" w14:textId="77777777" w:rsidR="00C1576A" w:rsidRDefault="00C1576A">
      <w:pPr>
        <w:pStyle w:val="TextoNormal"/>
      </w:pPr>
    </w:p>
    <w:p w14:paraId="68ADA09E" w14:textId="77777777" w:rsidR="00C1576A" w:rsidRDefault="00C1576A" w:rsidP="00C1576A">
      <w:pPr>
        <w:pStyle w:val="Ttulo2"/>
      </w:pPr>
      <w:bookmarkStart w:id="52" w:name="_Toc125110049"/>
      <w:r>
        <w:t xml:space="preserve">Diagrama de Caso de Uso </w:t>
      </w:r>
      <w:r w:rsidR="008E3941">
        <w:t>– Visáo do Usuário</w:t>
      </w:r>
      <w:bookmarkEnd w:id="52"/>
    </w:p>
    <w:p w14:paraId="2635FA09" w14:textId="376CFDB1" w:rsidR="00C1576A" w:rsidRDefault="008E3941" w:rsidP="001E6A78">
      <w:pPr>
        <w:pStyle w:val="Ttulo3"/>
      </w:pPr>
      <w:bookmarkStart w:id="53" w:name="_Toc125110050"/>
      <w:r>
        <w:t xml:space="preserve">Visão </w:t>
      </w:r>
      <w:bookmarkEnd w:id="53"/>
      <w:r w:rsidR="00FE04CD">
        <w:t>Treinador</w:t>
      </w:r>
    </w:p>
    <w:p w14:paraId="7FC5FBF7" w14:textId="070D953E" w:rsidR="00C1576A" w:rsidRDefault="009740DA" w:rsidP="008E3941">
      <w:pPr>
        <w:pStyle w:val="TextoNormal"/>
        <w:ind w:left="0"/>
      </w:pPr>
      <w:r>
        <w:pict w14:anchorId="2CE5CD9C">
          <v:shape id="_x0000_i1026" type="#_x0000_t75" style="width:420pt;height:282.75pt">
            <v:imagedata r:id="rId15" o:title=""/>
          </v:shape>
        </w:pict>
      </w:r>
    </w:p>
    <w:p w14:paraId="6960249F" w14:textId="5E0C30CB" w:rsidR="008E3941" w:rsidRDefault="008E3941" w:rsidP="008E3941">
      <w:pPr>
        <w:pStyle w:val="Ttulo3"/>
      </w:pPr>
      <w:bookmarkStart w:id="54" w:name="_Toc125110051"/>
      <w:r>
        <w:t xml:space="preserve">Visão do </w:t>
      </w:r>
      <w:bookmarkEnd w:id="54"/>
      <w:r w:rsidR="00FE04CD">
        <w:t>Atleta</w:t>
      </w:r>
    </w:p>
    <w:p w14:paraId="2869C533" w14:textId="77777777" w:rsidR="00C1576A" w:rsidRDefault="00C1576A">
      <w:pPr>
        <w:pStyle w:val="TextoNormal"/>
      </w:pPr>
    </w:p>
    <w:p w14:paraId="597371DF" w14:textId="3CE4584C" w:rsidR="00FE04CD" w:rsidRDefault="00000000" w:rsidP="008E3941">
      <w:pPr>
        <w:pStyle w:val="TextoNormal"/>
        <w:ind w:left="0"/>
      </w:pPr>
      <w:r>
        <w:pict w14:anchorId="73825A51">
          <v:shape id="_x0000_i1027" type="#_x0000_t75" style="width:381.75pt;height:3in">
            <v:imagedata r:id="rId16" o:title=""/>
          </v:shape>
        </w:pict>
      </w:r>
    </w:p>
    <w:p w14:paraId="777BEB6E" w14:textId="77777777" w:rsidR="00FE04CD" w:rsidRDefault="00FE04CD" w:rsidP="008E3941">
      <w:pPr>
        <w:pStyle w:val="TextoNormal"/>
        <w:ind w:left="0"/>
      </w:pPr>
    </w:p>
    <w:p w14:paraId="14D455A3" w14:textId="77777777" w:rsidR="00FE04CD" w:rsidRDefault="00FE04CD" w:rsidP="008E3941">
      <w:pPr>
        <w:pStyle w:val="Ttulo3"/>
      </w:pPr>
      <w:r>
        <w:lastRenderedPageBreak/>
        <w:t>Visão do Administrador</w:t>
      </w:r>
    </w:p>
    <w:p w14:paraId="05F23169" w14:textId="77777777" w:rsidR="00FE04CD" w:rsidRDefault="00FE04CD" w:rsidP="00FE04CD">
      <w:pPr>
        <w:pStyle w:val="TextoNormal"/>
      </w:pPr>
    </w:p>
    <w:p w14:paraId="7CBEFC68" w14:textId="68B16123" w:rsidR="00FE04CD" w:rsidRPr="00FE04CD" w:rsidRDefault="009740DA" w:rsidP="00FE04CD">
      <w:pPr>
        <w:pStyle w:val="TextoNormal"/>
        <w:sectPr w:rsidR="00FE04CD" w:rsidRPr="00FE04CD">
          <w:headerReference w:type="default" r:id="rId17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r>
        <w:pict w14:anchorId="5C3141AD">
          <v:shape id="_x0000_i1028" type="#_x0000_t75" style="width:350.25pt;height:405.75pt">
            <v:imagedata r:id="rId18" o:title=""/>
          </v:shape>
        </w:pict>
      </w:r>
    </w:p>
    <w:p w14:paraId="45E61B8A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7F19541A">
          <v:shape id="_x0000_i1029" type="#_x0000_t75" style="width:29.25pt;height:36.75pt" o:ole="">
            <v:imagedata r:id="rId19" o:title=""/>
          </v:shape>
          <o:OLEObject Type="Embed" ProgID="Word.Document.8" ShapeID="_x0000_i1029" DrawAspect="Content" ObjectID="_1784395186" r:id="rId20"/>
        </w:object>
      </w:r>
    </w:p>
    <w:p w14:paraId="27BB5D6B" w14:textId="77777777"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59FB9501" w14:textId="77777777" w:rsidR="00F26727" w:rsidRDefault="00F26727">
      <w:pPr>
        <w:pStyle w:val="Ttulo1"/>
      </w:pPr>
      <w:bookmarkStart w:id="55" w:name="_Toc467473449"/>
      <w:bookmarkStart w:id="56" w:name="_Toc467473981"/>
      <w:bookmarkStart w:id="57" w:name="_Toc467477720"/>
      <w:bookmarkStart w:id="58" w:name="_Toc467494874"/>
      <w:bookmarkStart w:id="59" w:name="_Toc467495244"/>
      <w:bookmarkStart w:id="60" w:name="_Toc468086052"/>
      <w:r>
        <w:t xml:space="preserve">Requisitos funcionais </w:t>
      </w:r>
      <w:bookmarkEnd w:id="51"/>
      <w:r>
        <w:t>(casos de uso)</w:t>
      </w:r>
      <w:bookmarkEnd w:id="55"/>
      <w:bookmarkEnd w:id="56"/>
      <w:bookmarkEnd w:id="57"/>
      <w:bookmarkEnd w:id="58"/>
      <w:bookmarkEnd w:id="59"/>
      <w:bookmarkEnd w:id="60"/>
    </w:p>
    <w:p w14:paraId="23903DFA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14:paraId="6FA667E6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Cada um dos casos de uso deve ser descrito em um</w:t>
      </w:r>
      <w:r w:rsidRPr="00506043">
        <w:rPr>
          <w:i/>
          <w:color w:val="5B9BD5"/>
        </w:rPr>
        <w:t xml:space="preserve"> </w:t>
      </w:r>
      <w:r w:rsidRPr="00506043">
        <w:rPr>
          <w:color w:val="5B9BD5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14:paraId="5DECD8B7" w14:textId="77777777" w:rsidR="00F26727" w:rsidRDefault="00F26727">
      <w:pPr>
        <w:pStyle w:val="TextoNormal"/>
      </w:pPr>
      <w:r w:rsidRPr="00506043">
        <w:rPr>
          <w:color w:val="5B9BD5"/>
        </w:rPr>
        <w:t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 w14:paraId="6242CF8D" w14:textId="484AF302" w:rsidR="00F26727" w:rsidRDefault="00A62397" w:rsidP="00D92DB6">
      <w:pPr>
        <w:pStyle w:val="Ttulo2"/>
        <w:numPr>
          <w:ilvl w:val="0"/>
          <w:numId w:val="0"/>
        </w:numPr>
      </w:pPr>
      <w:r>
        <w:t>Crud Atleta</w:t>
      </w:r>
    </w:p>
    <w:p w14:paraId="382143B7" w14:textId="77777777" w:rsidR="00D92DB6" w:rsidRDefault="00D92DB6">
      <w:pPr>
        <w:pStyle w:val="TextoNormal"/>
        <w:rPr>
          <w:color w:val="5B9BD5"/>
        </w:rPr>
      </w:pPr>
      <w:r w:rsidRPr="00506043">
        <w:rPr>
          <w:color w:val="5B9BD5"/>
        </w:rPr>
        <w:t>&lt;</w:t>
      </w:r>
      <w:r>
        <w:rPr>
          <w:color w:val="5B9BD5"/>
        </w:rPr>
        <w:t xml:space="preserve">Abra subseções dando nome de subsistema, módulo ou entidades, a fim de </w:t>
      </w:r>
      <w:r w:rsidRPr="00506043">
        <w:rPr>
          <w:color w:val="5B9BD5"/>
        </w:rPr>
        <w:t>agrupar requisitos correlacionados</w:t>
      </w:r>
      <w:r>
        <w:rPr>
          <w:color w:val="5B9BD5"/>
        </w:rPr>
        <w:t>. Essa seção se chama Estoque. Poderia haver o Financeiro, Vendas, Recursos humanos etc.</w:t>
      </w:r>
      <w:r w:rsidRPr="00506043">
        <w:rPr>
          <w:color w:val="5B9BD5"/>
        </w:rPr>
        <w:t>&gt;</w:t>
      </w:r>
    </w:p>
    <w:p w14:paraId="6F2FA81B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 w14:paraId="125111D7" w14:textId="77777777" w:rsidR="00F26727" w:rsidRDefault="00F26727">
      <w:pPr>
        <w:pStyle w:val="TextoNormal"/>
      </w:pPr>
      <w:r w:rsidRPr="00506043"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w14:paraId="4B262CA9" w14:textId="34AC4E58" w:rsidR="004D3D60" w:rsidRDefault="00F26727" w:rsidP="004D3D60">
      <w:pPr>
        <w:pStyle w:val="Requisito"/>
      </w:pPr>
      <w:r>
        <w:t xml:space="preserve"> [RF001] &lt;Registrar </w:t>
      </w:r>
      <w:r w:rsidR="00F90863">
        <w:t>Atleta</w:t>
      </w:r>
      <w:r>
        <w:t xml:space="preserve"> &gt;</w:t>
      </w:r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14:paraId="43D314DA" w14:textId="77777777">
        <w:trPr>
          <w:trHeight w:val="27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  <w:hideMark/>
          </w:tcPr>
          <w:p w14:paraId="128C3B25" w14:textId="77777777" w:rsidR="00D40FCB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  <w:hideMark/>
          </w:tcPr>
          <w:p w14:paraId="28C5B590" w14:textId="77777777" w:rsidR="00D40FCB" w:rsidRDefault="00242612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Registrar Atleta</w:t>
            </w:r>
          </w:p>
        </w:tc>
      </w:tr>
      <w:tr w:rsidR="00D40FCB" w:rsidRPr="00D40FCB" w14:paraId="51A6A831" w14:textId="77777777">
        <w:trPr>
          <w:trHeight w:val="413"/>
        </w:trPr>
        <w:tc>
          <w:tcPr>
            <w:tcW w:w="1726" w:type="dxa"/>
            <w:shd w:val="clear" w:color="auto" w:fill="C5E0B3"/>
          </w:tcPr>
          <w:p w14:paraId="13D3CA3C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3F022DDF" w14:textId="77777777" w:rsidR="00D40FCB" w:rsidRPr="00D40FCB" w:rsidRDefault="00D40FCB" w:rsidP="00D40FCB">
            <w:r w:rsidRPr="00D40FCB">
              <w:t>(</w:t>
            </w:r>
            <w:r w:rsidR="00A63AE3">
              <w:t xml:space="preserve"> X</w:t>
            </w:r>
            <w:r w:rsidRPr="00D40FCB">
              <w:t xml:space="preserve"> )  Essencial                (   ) Importante       (   ) Desejável</w:t>
            </w:r>
          </w:p>
        </w:tc>
      </w:tr>
      <w:tr w:rsidR="00D40FCB" w:rsidRPr="00D40FCB" w14:paraId="3391DCD8" w14:textId="77777777">
        <w:trPr>
          <w:trHeight w:val="251"/>
        </w:trPr>
        <w:tc>
          <w:tcPr>
            <w:tcW w:w="1726" w:type="dxa"/>
            <w:shd w:val="clear" w:color="auto" w:fill="E2EFD9"/>
            <w:hideMark/>
          </w:tcPr>
          <w:p w14:paraId="018F3406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/>
            <w:hideMark/>
          </w:tcPr>
          <w:p w14:paraId="6DCB83F2" w14:textId="77777777" w:rsidR="00D40FCB" w:rsidRPr="00D40FCB" w:rsidRDefault="00DD6262" w:rsidP="00E562BE">
            <w:r>
              <w:t>Atleta</w:t>
            </w:r>
          </w:p>
        </w:tc>
      </w:tr>
      <w:tr w:rsidR="00D40FCB" w:rsidRPr="00D40FCB" w14:paraId="6F26DB29" w14:textId="77777777">
        <w:trPr>
          <w:trHeight w:val="848"/>
        </w:trPr>
        <w:tc>
          <w:tcPr>
            <w:tcW w:w="1726" w:type="dxa"/>
            <w:shd w:val="clear" w:color="auto" w:fill="C5E0B3"/>
            <w:hideMark/>
          </w:tcPr>
          <w:p w14:paraId="7DD20822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/>
            <w:hideMark/>
          </w:tcPr>
          <w:p w14:paraId="7D8EECFF" w14:textId="77777777" w:rsidR="00D40FCB" w:rsidRPr="00D40FCB" w:rsidRDefault="00D40FCB" w:rsidP="00E562BE">
            <w:r w:rsidRPr="00D40FCB">
              <w:t xml:space="preserve">Um </w:t>
            </w:r>
            <w:r w:rsidR="00242612">
              <w:t>a</w:t>
            </w:r>
            <w:r w:rsidR="00DD6262">
              <w:t>tleta</w:t>
            </w:r>
            <w:r w:rsidR="007E43D3">
              <w:t xml:space="preserve"> pode cadastra</w:t>
            </w:r>
            <w:r w:rsidR="00E522D6">
              <w:t>r</w:t>
            </w:r>
            <w:r w:rsidR="007E43D3">
              <w:t>-se para poder acessar o sistema.</w:t>
            </w:r>
          </w:p>
        </w:tc>
      </w:tr>
      <w:tr w:rsidR="00D40FCB" w:rsidRPr="00D40FCB" w14:paraId="06F33B7E" w14:textId="77777777">
        <w:trPr>
          <w:trHeight w:val="566"/>
        </w:trPr>
        <w:tc>
          <w:tcPr>
            <w:tcW w:w="1726" w:type="dxa"/>
            <w:shd w:val="clear" w:color="auto" w:fill="E2EFD9"/>
            <w:hideMark/>
          </w:tcPr>
          <w:p w14:paraId="40B29CB8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/>
            <w:hideMark/>
          </w:tcPr>
          <w:p w14:paraId="1F331D2E" w14:textId="77777777" w:rsidR="00D40FCB" w:rsidRPr="00D40FCB" w:rsidRDefault="004A52B7" w:rsidP="00E562BE">
            <w:r>
              <w:t xml:space="preserve">O </w:t>
            </w:r>
            <w:r w:rsidR="00242612">
              <w:t>atleta</w:t>
            </w:r>
            <w:r>
              <w:t xml:space="preserve"> deve preencher os campos </w:t>
            </w:r>
            <w:r w:rsidR="007E43D3">
              <w:t xml:space="preserve">de registro </w:t>
            </w:r>
            <w:r>
              <w:t>necessários.</w:t>
            </w:r>
          </w:p>
        </w:tc>
      </w:tr>
      <w:tr w:rsidR="00D40FCB" w:rsidRPr="00D40FCB" w14:paraId="0B0C58B6" w14:textId="77777777">
        <w:trPr>
          <w:trHeight w:val="566"/>
        </w:trPr>
        <w:tc>
          <w:tcPr>
            <w:tcW w:w="1726" w:type="dxa"/>
            <w:shd w:val="clear" w:color="auto" w:fill="C5E0B3"/>
            <w:hideMark/>
          </w:tcPr>
          <w:p w14:paraId="3C3DF2B7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/>
            <w:hideMark/>
          </w:tcPr>
          <w:p w14:paraId="2F953B2F" w14:textId="77777777" w:rsidR="00D40FCB" w:rsidRPr="00D40FCB" w:rsidRDefault="00D40FCB" w:rsidP="00E562BE">
            <w:r w:rsidRPr="00D40FCB">
              <w:t xml:space="preserve">O sistema </w:t>
            </w:r>
            <w:r w:rsidR="007E43D3">
              <w:t>deverá redirecionar o</w:t>
            </w:r>
            <w:r w:rsidR="00F377C8">
              <w:t xml:space="preserve"> atleta </w:t>
            </w:r>
            <w:r w:rsidR="007E43D3">
              <w:t>para a p</w:t>
            </w:r>
            <w:r w:rsidR="0070695A">
              <w:t>á</w:t>
            </w:r>
            <w:r w:rsidR="007E43D3">
              <w:t>gina de login</w:t>
            </w:r>
          </w:p>
        </w:tc>
      </w:tr>
      <w:tr w:rsidR="007010B6" w:rsidRPr="00D40FCB" w14:paraId="23EBBC39" w14:textId="77777777">
        <w:trPr>
          <w:trHeight w:val="348"/>
        </w:trPr>
        <w:tc>
          <w:tcPr>
            <w:tcW w:w="1726" w:type="dxa"/>
            <w:shd w:val="clear" w:color="auto" w:fill="E2EFD9"/>
          </w:tcPr>
          <w:p w14:paraId="73B40166" w14:textId="77777777" w:rsidR="007010B6" w:rsidRDefault="007010B6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5BA6AA9A" w14:textId="77777777" w:rsidR="007010B6" w:rsidRDefault="007010B6" w:rsidP="00E562BE">
            <w:pPr>
              <w:rPr>
                <w:b/>
                <w:bCs/>
              </w:rPr>
            </w:pPr>
          </w:p>
        </w:tc>
      </w:tr>
      <w:tr w:rsidR="00D40FCB" w:rsidRPr="00D40FCB" w14:paraId="36AAD6FF" w14:textId="77777777">
        <w:trPr>
          <w:trHeight w:val="2035"/>
        </w:trPr>
        <w:tc>
          <w:tcPr>
            <w:tcW w:w="1726" w:type="dxa"/>
            <w:shd w:val="clear" w:color="auto" w:fill="C5E0B3"/>
            <w:hideMark/>
          </w:tcPr>
          <w:p w14:paraId="25A0AE3A" w14:textId="77777777" w:rsidR="00D40FCB" w:rsidRDefault="00D40FCB" w:rsidP="00D40FC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shd w:val="clear" w:color="auto" w:fill="C5E0B3"/>
            <w:hideMark/>
          </w:tcPr>
          <w:p w14:paraId="2048A08B" w14:textId="77777777" w:rsidR="00D40FCB" w:rsidRPr="00D40FCB" w:rsidRDefault="00A966B7" w:rsidP="00D40FCB">
            <w:r>
              <w:t>Atleta</w:t>
            </w:r>
            <w:r w:rsidR="00D40FCB" w:rsidRPr="00D40FCB">
              <w:t>:</w:t>
            </w:r>
          </w:p>
          <w:p w14:paraId="1D43B430" w14:textId="77777777" w:rsidR="00D40FCB" w:rsidRDefault="00D40FCB" w:rsidP="00D40FCB"/>
          <w:p w14:paraId="4964580C" w14:textId="77777777" w:rsidR="00D40FCB" w:rsidRDefault="00863DF2" w:rsidP="00D40FCB">
            <w:r>
              <w:t>1</w:t>
            </w:r>
            <w:r w:rsidR="00D40FCB" w:rsidRPr="00D40FCB">
              <w:t xml:space="preserve">. Seleciona a opção de </w:t>
            </w:r>
            <w:r w:rsidR="0070695A">
              <w:t>registro de usuário.</w:t>
            </w:r>
          </w:p>
          <w:p w14:paraId="2992B08F" w14:textId="77777777" w:rsidR="0070695A" w:rsidRDefault="0070695A" w:rsidP="00D40FCB"/>
          <w:p w14:paraId="7B8C1C83" w14:textId="77777777" w:rsidR="00D40FCB" w:rsidRDefault="00D40FCB" w:rsidP="00D40FCB"/>
          <w:p w14:paraId="492EC121" w14:textId="77777777" w:rsidR="00F377C8" w:rsidRDefault="00F377C8" w:rsidP="00D40FCB"/>
          <w:p w14:paraId="21B3EC6D" w14:textId="77777777" w:rsidR="00D40FCB" w:rsidRDefault="00741FA9" w:rsidP="00D40FCB">
            <w:r>
              <w:t>4</w:t>
            </w:r>
            <w:r w:rsidR="00D40FCB" w:rsidRPr="00D40FCB">
              <w:t xml:space="preserve">. </w:t>
            </w:r>
            <w:r w:rsidR="0070695A">
              <w:t>Preenche os campos ne</w:t>
            </w:r>
            <w:r>
              <w:t>cessários para registro.</w:t>
            </w:r>
          </w:p>
          <w:p w14:paraId="0E81D87C" w14:textId="77777777" w:rsidR="00741FA9" w:rsidRDefault="00741FA9" w:rsidP="00D40FCB"/>
          <w:p w14:paraId="265ABA15" w14:textId="77777777" w:rsidR="00911323" w:rsidRDefault="00741FA9" w:rsidP="00D40FCB">
            <w:r>
              <w:t>5. Clica no botão de registrar</w:t>
            </w:r>
          </w:p>
          <w:p w14:paraId="01A1717A" w14:textId="77777777" w:rsidR="00725F88" w:rsidRDefault="00725F88" w:rsidP="00D40FCB"/>
          <w:p w14:paraId="298B117D" w14:textId="77777777" w:rsidR="00725F88" w:rsidRDefault="00725F88" w:rsidP="00D40FCB"/>
          <w:p w14:paraId="572ABCC8" w14:textId="77777777" w:rsidR="00911323" w:rsidRPr="00D40FCB" w:rsidRDefault="00911323" w:rsidP="00D40FCB"/>
        </w:tc>
        <w:tc>
          <w:tcPr>
            <w:tcW w:w="4628" w:type="dxa"/>
            <w:shd w:val="clear" w:color="auto" w:fill="C5E0B3"/>
            <w:hideMark/>
          </w:tcPr>
          <w:p w14:paraId="1D9917DE" w14:textId="77777777" w:rsidR="00D40FCB" w:rsidRPr="00D40FCB" w:rsidRDefault="00D40FCB" w:rsidP="00D40FC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15355B4B" w14:textId="77777777" w:rsidR="00D40FCB" w:rsidRDefault="00D40FCB" w:rsidP="00D40FCB"/>
          <w:p w14:paraId="3AFC1633" w14:textId="77777777" w:rsidR="00D40FCB" w:rsidRDefault="00D40FCB" w:rsidP="00D40FCB"/>
          <w:p w14:paraId="73EC8714" w14:textId="77777777" w:rsidR="00D40FCB" w:rsidRDefault="00D40FCB" w:rsidP="00D40FCB"/>
          <w:p w14:paraId="54070153" w14:textId="77777777" w:rsidR="00725F88" w:rsidRDefault="00725F88" w:rsidP="00D40FCB"/>
          <w:p w14:paraId="2BCABF1F" w14:textId="77777777" w:rsidR="00D40FCB" w:rsidRDefault="00D40FCB" w:rsidP="00D40FCB"/>
          <w:p w14:paraId="1C12C64E" w14:textId="77777777" w:rsidR="00911323" w:rsidRDefault="00741FA9" w:rsidP="0070695A">
            <w:r>
              <w:t>2</w:t>
            </w:r>
            <w:r w:rsidR="0070695A">
              <w:t>. Retorna</w:t>
            </w:r>
            <w:r>
              <w:t xml:space="preserve"> um formulário para preenchimento.</w:t>
            </w:r>
          </w:p>
          <w:p w14:paraId="174E611A" w14:textId="77777777" w:rsidR="00741FA9" w:rsidRDefault="00741FA9" w:rsidP="0070695A"/>
          <w:p w14:paraId="34EFCFDA" w14:textId="77777777" w:rsidR="00741FA9" w:rsidRDefault="00741FA9" w:rsidP="0070695A"/>
          <w:p w14:paraId="6F05BAE1" w14:textId="77777777" w:rsidR="00741FA9" w:rsidRDefault="00741FA9" w:rsidP="0070695A"/>
          <w:p w14:paraId="49DF3E07" w14:textId="77777777" w:rsidR="00741FA9" w:rsidRDefault="00741FA9" w:rsidP="0070695A"/>
          <w:p w14:paraId="145B68CA" w14:textId="77777777" w:rsidR="00741FA9" w:rsidRDefault="00741FA9" w:rsidP="0070695A"/>
          <w:p w14:paraId="11CFC37C" w14:textId="77777777" w:rsidR="00741FA9" w:rsidRDefault="00741FA9" w:rsidP="0070695A"/>
          <w:p w14:paraId="6A8B2511" w14:textId="77777777" w:rsidR="00741FA9" w:rsidRDefault="00741FA9" w:rsidP="0070695A">
            <w:r>
              <w:t>6.Valida as credenciais utilizadas</w:t>
            </w:r>
          </w:p>
          <w:p w14:paraId="7719DFC7" w14:textId="77777777" w:rsidR="00741FA9" w:rsidRPr="00D40FCB" w:rsidRDefault="00741FA9" w:rsidP="0070695A">
            <w:r>
              <w:t xml:space="preserve">7. Redireciona o </w:t>
            </w:r>
            <w:r w:rsidR="00F377C8">
              <w:t>atleta</w:t>
            </w:r>
            <w:r>
              <w:t xml:space="preserve"> para a página de login.</w:t>
            </w:r>
          </w:p>
        </w:tc>
      </w:tr>
      <w:tr w:rsidR="00D40FCB" w:rsidRPr="00D40FCB" w14:paraId="2316AEED" w14:textId="77777777">
        <w:trPr>
          <w:trHeight w:val="1385"/>
        </w:trPr>
        <w:tc>
          <w:tcPr>
            <w:tcW w:w="1726" w:type="dxa"/>
            <w:shd w:val="clear" w:color="auto" w:fill="E2EFD9"/>
            <w:hideMark/>
          </w:tcPr>
          <w:p w14:paraId="5306B84C" w14:textId="77777777" w:rsidR="00D40FCB" w:rsidRDefault="00D40FCB" w:rsidP="00D40FCB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/>
            <w:hideMark/>
          </w:tcPr>
          <w:p w14:paraId="43D91646" w14:textId="77777777" w:rsidR="00D40FCB" w:rsidRPr="00D40FCB" w:rsidRDefault="00A966B7" w:rsidP="00D40FCB">
            <w:r>
              <w:t>Atleta</w:t>
            </w:r>
            <w:r w:rsidR="00D40FCB" w:rsidRPr="00D40FCB">
              <w:t>:</w:t>
            </w:r>
          </w:p>
        </w:tc>
        <w:tc>
          <w:tcPr>
            <w:tcW w:w="4628" w:type="dxa"/>
            <w:shd w:val="clear" w:color="auto" w:fill="E2EFD9"/>
            <w:hideMark/>
          </w:tcPr>
          <w:p w14:paraId="7A384D06" w14:textId="77777777" w:rsidR="00D40FCB" w:rsidRPr="00D40FCB" w:rsidRDefault="00D40FCB" w:rsidP="00D40FC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5CEFD7F6" w14:textId="77777777" w:rsidR="00725F88" w:rsidRDefault="00725F88" w:rsidP="00D40FCB">
            <w:r>
              <w:t xml:space="preserve">4.  </w:t>
            </w:r>
            <w:r w:rsidR="00322718">
              <w:t>Caso alguma credencial não atenda o formato correto, uma mensagem de erro é disparada.</w:t>
            </w:r>
          </w:p>
          <w:p w14:paraId="783CF113" w14:textId="77777777" w:rsidR="00D40FCB" w:rsidRDefault="00911323" w:rsidP="00D40FCB">
            <w:r>
              <w:t>5</w:t>
            </w:r>
            <w:r w:rsidR="00D40FCB" w:rsidRPr="00D40FCB">
              <w:t xml:space="preserve">. </w:t>
            </w:r>
            <w:r w:rsidR="00322718">
              <w:t>Caso o Email não seja único uma mensagem de erro é disparada.</w:t>
            </w:r>
          </w:p>
          <w:p w14:paraId="54F957A4" w14:textId="77777777" w:rsidR="00322718" w:rsidRDefault="00322718" w:rsidP="00D40FCB">
            <w:r>
              <w:t xml:space="preserve">6. Caso o </w:t>
            </w:r>
            <w:r w:rsidR="00B05011">
              <w:t>CPF</w:t>
            </w:r>
            <w:r>
              <w:t xml:space="preserve"> não seja único uma mensagem de erro é disparada.</w:t>
            </w:r>
          </w:p>
          <w:p w14:paraId="7CA42496" w14:textId="77777777" w:rsidR="00322718" w:rsidRDefault="00322718" w:rsidP="00D40FCB">
            <w:r>
              <w:t xml:space="preserve">7. Caso o </w:t>
            </w:r>
            <w:r w:rsidR="00B05011">
              <w:t>e-mail</w:t>
            </w:r>
            <w:r w:rsidR="00A037CF">
              <w:t xml:space="preserve"> nãos </w:t>
            </w:r>
            <w:r w:rsidR="00B05011">
              <w:t>seja</w:t>
            </w:r>
            <w:r w:rsidR="00A037CF">
              <w:t xml:space="preserve"> </w:t>
            </w:r>
            <w:r w:rsidR="00B05011">
              <w:t>único</w:t>
            </w:r>
            <w:r w:rsidR="00A037CF">
              <w:t xml:space="preserve"> uma mensagem de erro é disparada</w:t>
            </w:r>
          </w:p>
          <w:p w14:paraId="401C91EB" w14:textId="77777777" w:rsidR="00322718" w:rsidRPr="00D40FCB" w:rsidRDefault="00322718" w:rsidP="00D40FCB"/>
        </w:tc>
      </w:tr>
      <w:tr w:rsidR="006E2365" w:rsidRPr="00D40FCB" w14:paraId="5A506428" w14:textId="77777777">
        <w:trPr>
          <w:trHeight w:val="988"/>
        </w:trPr>
        <w:tc>
          <w:tcPr>
            <w:tcW w:w="1726" w:type="dxa"/>
            <w:shd w:val="clear" w:color="auto" w:fill="C5E0B3"/>
            <w:hideMark/>
          </w:tcPr>
          <w:p w14:paraId="384189AC" w14:textId="77777777" w:rsidR="006E2365" w:rsidRDefault="006E2365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/>
            <w:hideMark/>
          </w:tcPr>
          <w:p w14:paraId="454B6194" w14:textId="77777777" w:rsidR="006E2365" w:rsidRPr="006E2365" w:rsidRDefault="006E2365" w:rsidP="006E2365"/>
          <w:p w14:paraId="77EB394A" w14:textId="77777777" w:rsidR="006E2365" w:rsidRDefault="006E2365" w:rsidP="006E2365">
            <w:r w:rsidRPr="006E2365">
              <w:t xml:space="preserve">1 </w:t>
            </w:r>
            <w:r>
              <w:t>–</w:t>
            </w:r>
            <w:r w:rsidR="00A037CF">
              <w:t xml:space="preserve">Todo usuário cadastrado deve receber um Email de </w:t>
            </w:r>
            <w:r w:rsidR="00DD6262">
              <w:t>boas-vindas</w:t>
            </w:r>
            <w:r w:rsidR="00A037CF">
              <w:t>.</w:t>
            </w:r>
          </w:p>
          <w:p w14:paraId="1601B383" w14:textId="77777777" w:rsidR="006E2365" w:rsidRPr="006E2365" w:rsidRDefault="006E2365" w:rsidP="006E2365"/>
        </w:tc>
      </w:tr>
    </w:tbl>
    <w:p w14:paraId="591F3BE1" w14:textId="77777777" w:rsidR="00D40FCB" w:rsidRPr="00D40FCB" w:rsidRDefault="00D40FCB" w:rsidP="00D40FCB"/>
    <w:p w14:paraId="1E490F6A" w14:textId="77777777" w:rsidR="001716C7" w:rsidRDefault="001716C7" w:rsidP="001716C7">
      <w:pPr>
        <w:pStyle w:val="Requisito"/>
      </w:pPr>
      <w:bookmarkStart w:id="61" w:name="_Toc125110054"/>
      <w:bookmarkStart w:id="62" w:name="_Toc467473452"/>
      <w:bookmarkStart w:id="63" w:name="_Toc467473993"/>
      <w:bookmarkStart w:id="64" w:name="_Toc467477732"/>
      <w:bookmarkStart w:id="65" w:name="_Toc467494885"/>
      <w:bookmarkStart w:id="66" w:name="_Toc467495251"/>
      <w:bookmarkStart w:id="67" w:name="_Toc468086057"/>
      <w:r>
        <w:t>[RF002] &lt;</w:t>
      </w:r>
      <w:r w:rsidR="00BE7DC2">
        <w:t>Excluir Atleta</w:t>
      </w:r>
      <w:r w:rsidR="005C785E">
        <w:t>&gt;</w:t>
      </w:r>
      <w:bookmarkEnd w:id="61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4F35BA" w:rsidRPr="00E562BE" w14:paraId="6D0FE6B6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62"/>
          <w:bookmarkEnd w:id="63"/>
          <w:bookmarkEnd w:id="64"/>
          <w:bookmarkEnd w:id="65"/>
          <w:bookmarkEnd w:id="66"/>
          <w:bookmarkEnd w:id="67"/>
          <w:p w14:paraId="73E125D4" w14:textId="77777777" w:rsidR="004F35BA" w:rsidRPr="00E562BE" w:rsidRDefault="004F35BA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52B6E" w14:textId="77777777" w:rsidR="004F35BA" w:rsidRPr="00E562BE" w:rsidRDefault="00731637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Excluir Atleta</w:t>
            </w:r>
          </w:p>
        </w:tc>
      </w:tr>
      <w:tr w:rsidR="004F35BA" w:rsidRPr="00D40FCB" w14:paraId="63AF0539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12C676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545789" w14:textId="77777777" w:rsidR="004F35BA" w:rsidRPr="00D40FCB" w:rsidRDefault="004F35BA">
            <w:r w:rsidRPr="00D40FCB">
              <w:t xml:space="preserve">( </w:t>
            </w:r>
            <w:r w:rsidR="00DD6262">
              <w:t>X</w:t>
            </w:r>
            <w:r w:rsidRPr="00D40FCB">
              <w:t xml:space="preserve"> )  Essencial                (   ) Importante       (   ) Desejável</w:t>
            </w:r>
          </w:p>
        </w:tc>
      </w:tr>
      <w:tr w:rsidR="004F35BA" w:rsidRPr="00D40FCB" w14:paraId="7DCE11F6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84F79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DA0C9" w14:textId="77777777" w:rsidR="004F35BA" w:rsidRPr="00D40FCB" w:rsidRDefault="00BE7DC2">
            <w:r>
              <w:t>Atleta</w:t>
            </w:r>
          </w:p>
        </w:tc>
      </w:tr>
      <w:tr w:rsidR="004F35BA" w:rsidRPr="00D40FCB" w14:paraId="6C8C84FB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40D7D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D66FD0" w14:textId="77777777" w:rsidR="004F35BA" w:rsidRPr="00D40FCB" w:rsidRDefault="00DD6262">
            <w:r>
              <w:t xml:space="preserve">Um </w:t>
            </w:r>
            <w:r w:rsidR="00942E6A">
              <w:t>Atleta pode excluir sua própria conta.</w:t>
            </w:r>
          </w:p>
        </w:tc>
      </w:tr>
      <w:tr w:rsidR="004F35BA" w:rsidRPr="00D40FCB" w14:paraId="51CE89E9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68C4A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0DD81" w14:textId="77777777" w:rsidR="004F35BA" w:rsidRPr="00D40FCB" w:rsidRDefault="00BE7DC2">
            <w:r>
              <w:t>O atleta deve estar com o login feito na tela de perfil.</w:t>
            </w:r>
          </w:p>
        </w:tc>
      </w:tr>
      <w:tr w:rsidR="004F35BA" w:rsidRPr="00D40FCB" w14:paraId="54132751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D86C8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8B05F" w14:textId="77777777" w:rsidR="004F35BA" w:rsidRPr="00D40FCB" w:rsidRDefault="004F35BA">
            <w:r w:rsidRPr="00D40FCB">
              <w:t xml:space="preserve">O sistema </w:t>
            </w:r>
            <w:r w:rsidR="00942E6A">
              <w:t xml:space="preserve">deve </w:t>
            </w:r>
            <w:r w:rsidR="00BE7DC2">
              <w:t>encerrar a conexão deletando o atleta.</w:t>
            </w:r>
          </w:p>
        </w:tc>
      </w:tr>
      <w:tr w:rsidR="004F35BA" w:rsidRPr="00D40FCB" w14:paraId="6520EE9D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D84389" w14:textId="77777777" w:rsidR="004F35BA" w:rsidRPr="00D40FCB" w:rsidRDefault="004F35BA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A3DB4C" w14:textId="77777777" w:rsidR="004F35BA" w:rsidRPr="00D40FCB" w:rsidRDefault="004F35BA">
            <w:pPr>
              <w:rPr>
                <w:b/>
                <w:bCs/>
              </w:rPr>
            </w:pPr>
          </w:p>
        </w:tc>
      </w:tr>
      <w:tr w:rsidR="004F35BA" w:rsidRPr="00D40FCB" w14:paraId="2DD486D3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EEE8D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2782E" w14:textId="77777777" w:rsidR="004F35BA" w:rsidRPr="00D40FCB" w:rsidRDefault="00817C23">
            <w:r>
              <w:rPr>
                <w:b/>
                <w:bCs/>
              </w:rPr>
              <w:t>Atleta</w:t>
            </w:r>
            <w:r w:rsidR="004F35BA" w:rsidRPr="00D40FCB">
              <w:t>:</w:t>
            </w:r>
          </w:p>
          <w:p w14:paraId="24895833" w14:textId="77777777" w:rsidR="004F35BA" w:rsidRDefault="004F35BA"/>
          <w:p w14:paraId="44096E0D" w14:textId="77777777" w:rsidR="004F35BA" w:rsidRPr="00D40FCB" w:rsidRDefault="004F35BA">
            <w:r>
              <w:t>1</w:t>
            </w:r>
            <w:r w:rsidRPr="00D40FCB">
              <w:t>. Seleciona</w:t>
            </w:r>
            <w:r w:rsidR="002B2C3B">
              <w:t>r</w:t>
            </w:r>
            <w:r w:rsidRPr="00D40FCB">
              <w:t xml:space="preserve"> a opção de </w:t>
            </w:r>
            <w:r w:rsidR="00B36196">
              <w:t>exclusão</w:t>
            </w:r>
            <w:r w:rsidR="00A966B7">
              <w:t xml:space="preserve"> de conta</w:t>
            </w:r>
            <w:r w:rsidRPr="00D40FCB">
              <w:t>.</w:t>
            </w:r>
          </w:p>
          <w:p w14:paraId="38CFB42D" w14:textId="77777777" w:rsidR="004F35BA" w:rsidRDefault="004F35BA"/>
          <w:p w14:paraId="133FF8D1" w14:textId="77777777" w:rsidR="004F35BA" w:rsidRDefault="00B36196">
            <w:r>
              <w:t>4</w:t>
            </w:r>
            <w:r w:rsidR="004F35BA" w:rsidRPr="00D40FCB">
              <w:t>.</w:t>
            </w:r>
            <w:r>
              <w:t xml:space="preserve"> O atleta confirma a exclusão</w:t>
            </w:r>
            <w:r w:rsidR="004F35BA" w:rsidRPr="00D40FCB">
              <w:t>.</w:t>
            </w:r>
          </w:p>
          <w:p w14:paraId="183934EF" w14:textId="77777777" w:rsidR="004F35BA" w:rsidRDefault="004F35BA"/>
          <w:p w14:paraId="65B0617B" w14:textId="77777777" w:rsidR="004F35BA" w:rsidRDefault="004F35BA"/>
          <w:p w14:paraId="3A988F6A" w14:textId="77777777" w:rsidR="004F35BA" w:rsidRDefault="004F35BA"/>
          <w:p w14:paraId="09C2A649" w14:textId="77777777" w:rsidR="004F35BA" w:rsidRPr="00D40FCB" w:rsidRDefault="004F35BA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71EAA8" w14:textId="77777777" w:rsidR="004F35BA" w:rsidRPr="00D40FCB" w:rsidRDefault="004F35BA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2C43E1FC" w14:textId="77777777" w:rsidR="004F35BA" w:rsidRDefault="004F35BA"/>
          <w:p w14:paraId="434147CE" w14:textId="77777777" w:rsidR="004F35BA" w:rsidRDefault="004F35BA"/>
          <w:p w14:paraId="3A6C79B6" w14:textId="77777777" w:rsidR="004F35BA" w:rsidRDefault="004F35BA">
            <w:r>
              <w:t>2</w:t>
            </w:r>
            <w:r w:rsidRPr="00D40FCB">
              <w:t xml:space="preserve">. </w:t>
            </w:r>
            <w:r w:rsidR="00B36196">
              <w:t xml:space="preserve">O sistema verifica se o atleta </w:t>
            </w:r>
            <w:r w:rsidR="001F6701">
              <w:t>está</w:t>
            </w:r>
            <w:r w:rsidR="00B36196">
              <w:t xml:space="preserve"> participando de algum torneio</w:t>
            </w:r>
          </w:p>
          <w:p w14:paraId="6E8606B8" w14:textId="77777777" w:rsidR="00B36196" w:rsidRPr="00D40FCB" w:rsidRDefault="00B36196">
            <w:r>
              <w:t>3 Retorna uma confirmação ao atleta</w:t>
            </w:r>
          </w:p>
          <w:p w14:paraId="26BCA540" w14:textId="77777777" w:rsidR="004F35BA" w:rsidRDefault="004F35BA"/>
          <w:p w14:paraId="2E1C4B03" w14:textId="77777777" w:rsidR="004F35BA" w:rsidRDefault="004F35BA">
            <w:r>
              <w:t>4</w:t>
            </w:r>
            <w:r w:rsidRPr="00D40FCB">
              <w:t xml:space="preserve">. </w:t>
            </w:r>
            <w:r w:rsidR="00B36196">
              <w:t>O sistema encerrando sua sessão deleta sua conta.</w:t>
            </w:r>
          </w:p>
          <w:p w14:paraId="0E7685DD" w14:textId="77777777" w:rsidR="00B36196" w:rsidRDefault="00B36196"/>
          <w:p w14:paraId="73FA259B" w14:textId="77777777" w:rsidR="00B36196" w:rsidRDefault="00B36196">
            <w:r>
              <w:t>5. Redireciona o atleta a tela de login</w:t>
            </w:r>
          </w:p>
          <w:p w14:paraId="5E819F99" w14:textId="77777777" w:rsidR="004F35BA" w:rsidRPr="00D40FCB" w:rsidRDefault="004F35BA" w:rsidP="00B36196"/>
        </w:tc>
      </w:tr>
      <w:tr w:rsidR="004F35BA" w:rsidRPr="00D40FCB" w14:paraId="3C444587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5291D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71CEB" w14:textId="77777777" w:rsidR="004F35BA" w:rsidRPr="00D40FCB" w:rsidRDefault="00817C23">
            <w:r>
              <w:t>Atleta</w:t>
            </w:r>
            <w:r w:rsidR="004F35BA"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D45FA" w14:textId="77777777" w:rsidR="004F35BA" w:rsidRPr="00D40FCB" w:rsidRDefault="004F35BA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3E26328" w14:textId="77777777" w:rsidR="00450ADA" w:rsidRDefault="004F35BA" w:rsidP="00450ADA">
            <w:r>
              <w:t xml:space="preserve">4.  Caso o </w:t>
            </w:r>
            <w:r w:rsidR="00450ADA">
              <w:t>atleta</w:t>
            </w:r>
            <w:r>
              <w:t xml:space="preserve"> tenha</w:t>
            </w:r>
            <w:r w:rsidR="00450ADA">
              <w:t xml:space="preserve"> participação em algum torneio ele, uma mensagem de erro é disparada.</w:t>
            </w:r>
            <w:r>
              <w:t xml:space="preserve"> </w:t>
            </w:r>
          </w:p>
          <w:p w14:paraId="4F02DF7B" w14:textId="77777777" w:rsidR="004F35BA" w:rsidRPr="00D40FCB" w:rsidRDefault="004F35BA" w:rsidP="00450ADA">
            <w:r>
              <w:t>5</w:t>
            </w:r>
            <w:r w:rsidRPr="00D40FCB">
              <w:t xml:space="preserve">. </w:t>
            </w:r>
            <w:r w:rsidR="00450ADA">
              <w:t>Caso algum erro ocorra durante a exclusão uma mensagem de erro é disparada.</w:t>
            </w:r>
          </w:p>
        </w:tc>
      </w:tr>
      <w:tr w:rsidR="006E2365" w:rsidRPr="00D40FCB" w14:paraId="0B2B5F8C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2C2FB3" w14:textId="77777777" w:rsidR="006E2365" w:rsidRPr="006E2365" w:rsidRDefault="006E2365" w:rsidP="006E236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142EAFD6" w14:textId="77777777" w:rsidR="006E2365" w:rsidRPr="00D40FCB" w:rsidRDefault="006E2365" w:rsidP="006E236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1C54FF" w14:textId="77777777" w:rsidR="006E2365" w:rsidRDefault="006E2365" w:rsidP="006E2365"/>
          <w:p w14:paraId="7FF59393" w14:textId="77777777" w:rsidR="006E2365" w:rsidRPr="00D40FCB" w:rsidRDefault="006E2365" w:rsidP="00450ADA">
            <w:pPr>
              <w:rPr>
                <w:b/>
                <w:bCs/>
              </w:rPr>
            </w:pPr>
            <w:r w:rsidRPr="006E2365">
              <w:t>1 –</w:t>
            </w:r>
            <w:r w:rsidR="00450ADA">
              <w:t>O atleta só pode excluir sua conta caso não esteja participando de nenhum torneio.</w:t>
            </w:r>
          </w:p>
        </w:tc>
      </w:tr>
    </w:tbl>
    <w:p w14:paraId="19FD3C21" w14:textId="77777777" w:rsidR="005C785E" w:rsidRDefault="005C785E">
      <w:pPr>
        <w:pStyle w:val="TextoNormal"/>
      </w:pPr>
    </w:p>
    <w:p w14:paraId="22F86F4B" w14:textId="77777777" w:rsidR="005C785E" w:rsidRDefault="005C785E">
      <w:pPr>
        <w:pStyle w:val="TextoNormal"/>
      </w:pPr>
    </w:p>
    <w:p w14:paraId="2FD257A7" w14:textId="77777777" w:rsidR="00B9356E" w:rsidRDefault="00B9356E" w:rsidP="00B9356E">
      <w:pPr>
        <w:pStyle w:val="Requisito"/>
      </w:pPr>
      <w:r>
        <w:t>[RF00</w:t>
      </w:r>
      <w:r w:rsidR="000C6492">
        <w:t>3</w:t>
      </w:r>
      <w:r>
        <w:t>] &lt;</w:t>
      </w:r>
      <w:r w:rsidR="007139AB">
        <w:t>Alterar</w:t>
      </w:r>
      <w:r>
        <w:t xml:space="preserve"> Atleta&gt;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B9356E" w:rsidRPr="00E562BE" w14:paraId="74F76C25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97F7B" w14:textId="7D91DFDC" w:rsidR="00B9356E" w:rsidRPr="00E562BE" w:rsidRDefault="00B9356E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96623C">
              <w:rPr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C550B" w14:textId="77777777" w:rsidR="00B9356E" w:rsidRPr="00E562BE" w:rsidRDefault="007C50C9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Alterar Atleta</w:t>
            </w:r>
          </w:p>
        </w:tc>
      </w:tr>
      <w:tr w:rsidR="00B9356E" w:rsidRPr="00D40FCB" w14:paraId="2D117E45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FCCFE3" w14:textId="77777777" w:rsidR="00B9356E" w:rsidRPr="00D40FCB" w:rsidRDefault="00B9356E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C00876" w14:textId="77777777" w:rsidR="00B9356E" w:rsidRPr="00D40FCB" w:rsidRDefault="00B9356E">
            <w:r w:rsidRPr="00D40FCB">
              <w:t xml:space="preserve">( </w:t>
            </w:r>
            <w:r>
              <w:t>X</w:t>
            </w:r>
            <w:r w:rsidRPr="00D40FCB">
              <w:t xml:space="preserve"> )  Essencial                (   ) Importante       (   ) Desejável</w:t>
            </w:r>
          </w:p>
        </w:tc>
      </w:tr>
      <w:tr w:rsidR="00B9356E" w:rsidRPr="00D40FCB" w14:paraId="0DB58BD7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5EA05" w14:textId="77777777" w:rsidR="00B9356E" w:rsidRPr="00D40FCB" w:rsidRDefault="00B9356E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F8A33" w14:textId="77777777" w:rsidR="00B9356E" w:rsidRPr="00D40FCB" w:rsidRDefault="00B9356E">
            <w:r>
              <w:t>Atleta</w:t>
            </w:r>
          </w:p>
        </w:tc>
      </w:tr>
      <w:tr w:rsidR="00B9356E" w:rsidRPr="00D40FCB" w14:paraId="0DCEF5E2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26B42" w14:textId="77777777" w:rsidR="00B9356E" w:rsidRPr="00D40FCB" w:rsidRDefault="00B9356E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986A4" w14:textId="77777777" w:rsidR="00B9356E" w:rsidRPr="00D40FCB" w:rsidRDefault="00B9356E">
            <w:r>
              <w:t xml:space="preserve">Um </w:t>
            </w:r>
            <w:r w:rsidR="006416E2">
              <w:t>a</w:t>
            </w:r>
            <w:r>
              <w:t>tleta pode</w:t>
            </w:r>
            <w:r w:rsidR="00D5345A">
              <w:t xml:space="preserve"> alterar</w:t>
            </w:r>
            <w:r>
              <w:t xml:space="preserve"> suas próprias informações.</w:t>
            </w:r>
          </w:p>
        </w:tc>
      </w:tr>
      <w:tr w:rsidR="00B9356E" w:rsidRPr="00D40FCB" w14:paraId="117C671B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B8A56" w14:textId="77777777" w:rsidR="00B9356E" w:rsidRPr="00D40FCB" w:rsidRDefault="00B9356E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6D7AA" w14:textId="77777777" w:rsidR="00B9356E" w:rsidRPr="00D40FCB" w:rsidRDefault="00B9356E">
            <w:r>
              <w:t xml:space="preserve">O atleta deve estar </w:t>
            </w:r>
            <w:r w:rsidR="00750396">
              <w:t xml:space="preserve">com o login feito na </w:t>
            </w:r>
            <w:r w:rsidR="009008BE">
              <w:t>tela de perfil</w:t>
            </w:r>
            <w:r>
              <w:t>.</w:t>
            </w:r>
          </w:p>
        </w:tc>
      </w:tr>
      <w:tr w:rsidR="00B9356E" w:rsidRPr="00D40FCB" w14:paraId="6E4E9862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C422F" w14:textId="77777777" w:rsidR="00B9356E" w:rsidRPr="00D40FCB" w:rsidRDefault="00B9356E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3FAEF" w14:textId="77777777" w:rsidR="00B9356E" w:rsidRPr="00D40FCB" w:rsidRDefault="00B9356E"/>
        </w:tc>
      </w:tr>
      <w:tr w:rsidR="00B9356E" w:rsidRPr="00D40FCB" w14:paraId="4B8465F2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38E794" w14:textId="77777777" w:rsidR="00B9356E" w:rsidRPr="00D40FCB" w:rsidRDefault="00B9356E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18FBE6" w14:textId="77777777" w:rsidR="00B9356E" w:rsidRPr="00D40FCB" w:rsidRDefault="00B9356E">
            <w:pPr>
              <w:rPr>
                <w:b/>
                <w:bCs/>
              </w:rPr>
            </w:pPr>
          </w:p>
        </w:tc>
      </w:tr>
      <w:tr w:rsidR="00B9356E" w:rsidRPr="00D40FCB" w14:paraId="2C472A14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7C204" w14:textId="77777777" w:rsidR="00B9356E" w:rsidRPr="00D40FCB" w:rsidRDefault="00B9356E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AE9C6" w14:textId="77777777" w:rsidR="00B9356E" w:rsidRPr="00D40FCB" w:rsidRDefault="00817C23">
            <w:r>
              <w:t>Atleta</w:t>
            </w:r>
            <w:r w:rsidR="00B9356E" w:rsidRPr="00D40FCB">
              <w:t>:</w:t>
            </w:r>
          </w:p>
          <w:p w14:paraId="57170DFF" w14:textId="77777777" w:rsidR="00B9356E" w:rsidRDefault="00B9356E"/>
          <w:p w14:paraId="2A80CAE7" w14:textId="77777777" w:rsidR="00B9356E" w:rsidRDefault="00B9356E">
            <w:r>
              <w:t>1</w:t>
            </w:r>
            <w:r w:rsidRPr="00D40FCB">
              <w:t>.</w:t>
            </w:r>
            <w:r w:rsidR="00F53897">
              <w:t>O atleta</w:t>
            </w:r>
            <w:r w:rsidRPr="00D40FCB">
              <w:t xml:space="preserve"> </w:t>
            </w:r>
            <w:r w:rsidR="00F53897">
              <w:t>seleciona o campo ou campos que deseja alterar</w:t>
            </w:r>
            <w:r w:rsidRPr="00D40FCB">
              <w:t>.</w:t>
            </w:r>
          </w:p>
          <w:p w14:paraId="29F4BC89" w14:textId="77777777" w:rsidR="00F53897" w:rsidRDefault="00F53897"/>
          <w:p w14:paraId="2CF1AB96" w14:textId="77777777" w:rsidR="00F53897" w:rsidRDefault="00F53897" w:rsidP="00F53897">
            <w:r>
              <w:t>2</w:t>
            </w:r>
            <w:r w:rsidRPr="00D40FCB">
              <w:t xml:space="preserve">. </w:t>
            </w:r>
            <w:r>
              <w:t>O atleta digita os dados desejados.</w:t>
            </w:r>
          </w:p>
          <w:p w14:paraId="4E506ED6" w14:textId="77777777" w:rsidR="007139AB" w:rsidRDefault="007139AB" w:rsidP="00F53897">
            <w:r>
              <w:t>3.  O usuário seleciona o botão de editar.</w:t>
            </w:r>
          </w:p>
          <w:p w14:paraId="7EB8DD4F" w14:textId="77777777" w:rsidR="00B9356E" w:rsidRDefault="00B9356E"/>
          <w:p w14:paraId="150F0A2D" w14:textId="77777777" w:rsidR="00B9356E" w:rsidRDefault="00B9356E"/>
          <w:p w14:paraId="7D06182A" w14:textId="77777777" w:rsidR="00B9356E" w:rsidRDefault="00B9356E"/>
          <w:p w14:paraId="6DDA0FD2" w14:textId="77777777" w:rsidR="00B9356E" w:rsidRDefault="00B9356E"/>
          <w:p w14:paraId="619DE233" w14:textId="77777777" w:rsidR="00B9356E" w:rsidRPr="00D40FCB" w:rsidRDefault="00B9356E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BA290" w14:textId="77777777" w:rsidR="00B9356E" w:rsidRPr="00D40FCB" w:rsidRDefault="00B9356E">
            <w:r w:rsidRPr="00D40FCB">
              <w:rPr>
                <w:b/>
                <w:bCs/>
              </w:rPr>
              <w:lastRenderedPageBreak/>
              <w:t>Sistema</w:t>
            </w:r>
            <w:r w:rsidRPr="00D40FCB">
              <w:t>:</w:t>
            </w:r>
          </w:p>
          <w:p w14:paraId="50980E3B" w14:textId="77777777" w:rsidR="00B9356E" w:rsidRDefault="00B9356E"/>
          <w:p w14:paraId="7466D5CF" w14:textId="77777777" w:rsidR="00B9356E" w:rsidRDefault="00B9356E"/>
          <w:p w14:paraId="28254C7A" w14:textId="77777777" w:rsidR="00B9356E" w:rsidRDefault="00B9356E"/>
          <w:p w14:paraId="39F3BBEA" w14:textId="77777777" w:rsidR="00F53897" w:rsidRDefault="00F53897"/>
          <w:p w14:paraId="567CC072" w14:textId="77777777" w:rsidR="00F53897" w:rsidRDefault="00F53897"/>
          <w:p w14:paraId="0AEFB759" w14:textId="77777777" w:rsidR="00F53897" w:rsidRDefault="00F53897"/>
          <w:p w14:paraId="29599452" w14:textId="77777777" w:rsidR="007139AB" w:rsidRDefault="007139AB"/>
          <w:p w14:paraId="6C9BD019" w14:textId="77777777" w:rsidR="007139AB" w:rsidRDefault="007139AB"/>
          <w:p w14:paraId="308B45C5" w14:textId="77777777" w:rsidR="00B9356E" w:rsidRDefault="007139AB">
            <w:r>
              <w:t>4</w:t>
            </w:r>
            <w:r w:rsidR="00F53897">
              <w:t>. O sistema retorna uma confirmação de atualização</w:t>
            </w:r>
            <w:r w:rsidR="00B9356E">
              <w:t>.</w:t>
            </w:r>
          </w:p>
          <w:p w14:paraId="6A00659D" w14:textId="77777777" w:rsidR="00B9356E" w:rsidRPr="00D40FCB" w:rsidRDefault="00B9356E" w:rsidP="00F53897"/>
        </w:tc>
      </w:tr>
      <w:tr w:rsidR="00B9356E" w:rsidRPr="00D40FCB" w14:paraId="401EA2E7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60646" w14:textId="77777777" w:rsidR="00B9356E" w:rsidRPr="00D40FCB" w:rsidRDefault="00B9356E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B906E" w14:textId="77777777" w:rsidR="00B9356E" w:rsidRPr="00D40FCB" w:rsidRDefault="00B9356E">
            <w:r w:rsidRPr="00D40FCB">
              <w:rPr>
                <w:b/>
                <w:bCs/>
              </w:rPr>
              <w:t>A</w:t>
            </w:r>
            <w:r w:rsidR="00885DD7">
              <w:rPr>
                <w:b/>
                <w:bCs/>
              </w:rPr>
              <w:t>tleta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70C679" w14:textId="77777777" w:rsidR="00B9356E" w:rsidRPr="00D40FCB" w:rsidRDefault="00B9356E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77AC2D5" w14:textId="77777777" w:rsidR="00B9356E" w:rsidRDefault="00B9356E">
            <w:r>
              <w:t xml:space="preserve">4.  </w:t>
            </w:r>
            <w:r w:rsidR="00885DD7">
              <w:t xml:space="preserve">Caso ocorra algum </w:t>
            </w:r>
            <w:r w:rsidR="00C373C7">
              <w:t xml:space="preserve">erro </w:t>
            </w:r>
            <w:proofErr w:type="spellStart"/>
            <w:r w:rsidR="00C373C7">
              <w:t>ocorrar</w:t>
            </w:r>
            <w:proofErr w:type="spellEnd"/>
            <w:r w:rsidR="00C373C7">
              <w:t xml:space="preserve"> </w:t>
            </w:r>
            <w:r w:rsidR="00885DD7">
              <w:t>banco de dados uma mensagem de erro é exibida</w:t>
            </w:r>
          </w:p>
          <w:p w14:paraId="6B914C07" w14:textId="77777777" w:rsidR="00B9356E" w:rsidRPr="00D40FCB" w:rsidRDefault="00B9356E">
            <w:r>
              <w:t>5</w:t>
            </w:r>
            <w:r w:rsidRPr="00D40FCB">
              <w:t xml:space="preserve">. </w:t>
            </w:r>
            <w:r w:rsidR="000C6492">
              <w:t xml:space="preserve">  Caso ocorra algum erro porque o usuário atleta digitou ou enviou um dado inválido, uma mensagem de erro é exibida.</w:t>
            </w:r>
          </w:p>
        </w:tc>
      </w:tr>
      <w:tr w:rsidR="00B9356E" w:rsidRPr="00D40FCB" w14:paraId="2CEB9D0E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C4338" w14:textId="77777777" w:rsidR="00B9356E" w:rsidRPr="006E2365" w:rsidRDefault="00B9356E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588BAA3D" w14:textId="77777777" w:rsidR="00B9356E" w:rsidRPr="00D40FCB" w:rsidRDefault="00B9356E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EB969" w14:textId="77777777" w:rsidR="00B9356E" w:rsidRPr="00D40FCB" w:rsidRDefault="00B9356E">
            <w:pPr>
              <w:rPr>
                <w:b/>
                <w:bCs/>
              </w:rPr>
            </w:pPr>
          </w:p>
        </w:tc>
      </w:tr>
    </w:tbl>
    <w:p w14:paraId="65F4E67F" w14:textId="77777777" w:rsidR="000C6492" w:rsidRDefault="000C6492" w:rsidP="000C6492">
      <w:pPr>
        <w:pStyle w:val="Requisito"/>
      </w:pPr>
      <w:r>
        <w:t>[RF00</w:t>
      </w:r>
      <w:r w:rsidR="00CA0811">
        <w:t>4</w:t>
      </w:r>
      <w:r>
        <w:t>] &lt;Visualizar Atleta&gt;</w:t>
      </w:r>
    </w:p>
    <w:p w14:paraId="7F3B7541" w14:textId="77777777" w:rsidR="00B9356E" w:rsidRDefault="00B9356E" w:rsidP="00B9356E">
      <w:pPr>
        <w:pStyle w:val="TextoNormal"/>
      </w:pP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9008BE" w:rsidRPr="00E562BE" w14:paraId="36465C93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E4257" w14:textId="760AE007" w:rsidR="009008BE" w:rsidRPr="00E562BE" w:rsidRDefault="009008BE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96623C">
              <w:rPr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3C3AB" w14:textId="77777777" w:rsidR="009008BE" w:rsidRPr="00E562BE" w:rsidRDefault="0005237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Visualizar Atleta</w:t>
            </w:r>
          </w:p>
        </w:tc>
      </w:tr>
      <w:tr w:rsidR="009008BE" w:rsidRPr="00D40FCB" w14:paraId="16C38FD6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A4AFE" w14:textId="77777777" w:rsidR="009008BE" w:rsidRPr="00D40FCB" w:rsidRDefault="009008BE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FBD913" w14:textId="77777777" w:rsidR="009008BE" w:rsidRPr="00D40FCB" w:rsidRDefault="009008BE">
            <w:r w:rsidRPr="00D40FCB">
              <w:t xml:space="preserve">( </w:t>
            </w:r>
            <w:r>
              <w:t>X</w:t>
            </w:r>
            <w:r w:rsidRPr="00D40FCB">
              <w:t xml:space="preserve"> )  Essencial                (   ) Importante       (   ) Desejável</w:t>
            </w:r>
          </w:p>
        </w:tc>
      </w:tr>
      <w:tr w:rsidR="009008BE" w:rsidRPr="00D40FCB" w14:paraId="37D72836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1C7BA" w14:textId="77777777" w:rsidR="009008BE" w:rsidRPr="00D40FCB" w:rsidRDefault="009008BE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81340" w14:textId="77777777" w:rsidR="009008BE" w:rsidRPr="00D40FCB" w:rsidRDefault="009008BE">
            <w:r>
              <w:t>Atleta</w:t>
            </w:r>
          </w:p>
        </w:tc>
      </w:tr>
      <w:tr w:rsidR="009008BE" w:rsidRPr="00D40FCB" w14:paraId="1DACBA7C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E6EAA" w14:textId="77777777" w:rsidR="009008BE" w:rsidRPr="00D40FCB" w:rsidRDefault="009008BE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861CD" w14:textId="77777777" w:rsidR="009008BE" w:rsidRPr="00D40FCB" w:rsidRDefault="009008BE">
            <w:r>
              <w:t>Um atleta pode consultar suas próprias informações.</w:t>
            </w:r>
          </w:p>
        </w:tc>
      </w:tr>
      <w:tr w:rsidR="009008BE" w:rsidRPr="00D40FCB" w14:paraId="7694AFCA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7AE5B1" w14:textId="77777777" w:rsidR="009008BE" w:rsidRPr="00D40FCB" w:rsidRDefault="009008BE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A6515" w14:textId="77777777" w:rsidR="009008BE" w:rsidRPr="00D40FCB" w:rsidRDefault="009008BE">
            <w:r>
              <w:t>O atleta deve estar com o login feito na página home.</w:t>
            </w:r>
          </w:p>
        </w:tc>
      </w:tr>
      <w:tr w:rsidR="009008BE" w:rsidRPr="00D40FCB" w14:paraId="462E7BFD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8DE6E" w14:textId="77777777" w:rsidR="009008BE" w:rsidRPr="00D40FCB" w:rsidRDefault="009008BE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9FA27" w14:textId="77777777" w:rsidR="009008BE" w:rsidRPr="00D40FCB" w:rsidRDefault="009008BE"/>
        </w:tc>
      </w:tr>
      <w:tr w:rsidR="009008BE" w:rsidRPr="00D40FCB" w14:paraId="10F7D9F3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7803E" w14:textId="77777777" w:rsidR="009008BE" w:rsidRPr="00D40FCB" w:rsidRDefault="009008BE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DF6A25" w14:textId="77777777" w:rsidR="009008BE" w:rsidRPr="00D40FCB" w:rsidRDefault="009008BE">
            <w:pPr>
              <w:rPr>
                <w:b/>
                <w:bCs/>
              </w:rPr>
            </w:pPr>
          </w:p>
        </w:tc>
      </w:tr>
      <w:tr w:rsidR="009008BE" w:rsidRPr="00D40FCB" w14:paraId="0E6D4613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0EC3D" w14:textId="77777777" w:rsidR="009008BE" w:rsidRPr="00D40FCB" w:rsidRDefault="009008BE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39309" w14:textId="77777777" w:rsidR="009008BE" w:rsidRPr="00D40FCB" w:rsidRDefault="009008BE">
            <w:r>
              <w:t>Atleta</w:t>
            </w:r>
            <w:r w:rsidRPr="00D40FCB">
              <w:t>:</w:t>
            </w:r>
          </w:p>
          <w:p w14:paraId="41CCA6EC" w14:textId="77777777" w:rsidR="009008BE" w:rsidRDefault="009008BE"/>
          <w:p w14:paraId="632C7FE1" w14:textId="77777777" w:rsidR="009008BE" w:rsidRPr="00D40FCB" w:rsidRDefault="009008BE">
            <w:r>
              <w:t>1</w:t>
            </w:r>
            <w:r w:rsidRPr="00D40FCB">
              <w:t xml:space="preserve">. Seleciona a opção de </w:t>
            </w:r>
            <w:r w:rsidR="003E3988">
              <w:t>abrir perfil</w:t>
            </w:r>
          </w:p>
          <w:p w14:paraId="3D32B3E7" w14:textId="77777777" w:rsidR="009008BE" w:rsidRDefault="009008BE"/>
          <w:p w14:paraId="5D2C849A" w14:textId="77777777" w:rsidR="009008BE" w:rsidRDefault="009008BE"/>
          <w:p w14:paraId="0FE7E010" w14:textId="77777777" w:rsidR="009008BE" w:rsidRDefault="009008BE"/>
          <w:p w14:paraId="4D8B90AA" w14:textId="77777777" w:rsidR="009008BE" w:rsidRDefault="009008BE"/>
          <w:p w14:paraId="7E39B534" w14:textId="77777777" w:rsidR="009008BE" w:rsidRPr="00D40FCB" w:rsidRDefault="009008BE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977DE" w14:textId="77777777" w:rsidR="009008BE" w:rsidRPr="00D40FCB" w:rsidRDefault="009008BE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45A82962" w14:textId="77777777" w:rsidR="009008BE" w:rsidRDefault="009008BE"/>
          <w:p w14:paraId="5F48751C" w14:textId="77777777" w:rsidR="009008BE" w:rsidRDefault="009008BE"/>
          <w:p w14:paraId="79C18B36" w14:textId="77777777" w:rsidR="0068509D" w:rsidRDefault="0068509D"/>
          <w:p w14:paraId="110680DE" w14:textId="77777777" w:rsidR="0068509D" w:rsidRDefault="0068509D">
            <w:r>
              <w:t>2. O sistema direciona o atleta para a página de perfil</w:t>
            </w:r>
          </w:p>
          <w:p w14:paraId="418A8E01" w14:textId="77777777" w:rsidR="009008BE" w:rsidRDefault="0068509D">
            <w:r>
              <w:t>3</w:t>
            </w:r>
            <w:r w:rsidR="009008BE" w:rsidRPr="00D40FCB">
              <w:t xml:space="preserve">. </w:t>
            </w:r>
            <w:r w:rsidR="009008BE">
              <w:t xml:space="preserve">O sistema </w:t>
            </w:r>
            <w:r w:rsidR="00E01847">
              <w:t>retornará as informações de perfil do atleta</w:t>
            </w:r>
          </w:p>
          <w:p w14:paraId="7B768F88" w14:textId="77777777" w:rsidR="009008BE" w:rsidRPr="00D40FCB" w:rsidRDefault="009008BE" w:rsidP="00E01847"/>
        </w:tc>
      </w:tr>
      <w:tr w:rsidR="009008BE" w:rsidRPr="00D40FCB" w14:paraId="49E2DCD1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60F83" w14:textId="77777777" w:rsidR="009008BE" w:rsidRPr="00D40FCB" w:rsidRDefault="009008BE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2DC870" w14:textId="77777777" w:rsidR="009008BE" w:rsidRPr="00D40FCB" w:rsidRDefault="009008BE">
            <w:r w:rsidRPr="00D40FCB">
              <w:rPr>
                <w:b/>
                <w:bCs/>
              </w:rPr>
              <w:t>A</w:t>
            </w:r>
            <w:r w:rsidR="0068509D">
              <w:rPr>
                <w:b/>
                <w:bCs/>
              </w:rPr>
              <w:t>tleta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F6534" w14:textId="77777777" w:rsidR="009008BE" w:rsidRPr="00D40FCB" w:rsidRDefault="009008BE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38A40BF" w14:textId="77777777" w:rsidR="009008BE" w:rsidRPr="00D40FCB" w:rsidRDefault="009008BE"/>
        </w:tc>
      </w:tr>
      <w:tr w:rsidR="009008BE" w:rsidRPr="00D40FCB" w14:paraId="2BA37953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3E1A51" w14:textId="77777777" w:rsidR="009008BE" w:rsidRPr="006E2365" w:rsidRDefault="009008BE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2C84477B" w14:textId="77777777" w:rsidR="009008BE" w:rsidRPr="00D40FCB" w:rsidRDefault="009008BE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6FA0B" w14:textId="77777777" w:rsidR="009008BE" w:rsidRPr="00D40FCB" w:rsidRDefault="009008BE">
            <w:pPr>
              <w:rPr>
                <w:b/>
                <w:bCs/>
              </w:rPr>
            </w:pPr>
          </w:p>
        </w:tc>
      </w:tr>
    </w:tbl>
    <w:p w14:paraId="39722C43" w14:textId="77777777" w:rsidR="009008BE" w:rsidRDefault="002B1AFA" w:rsidP="0088244B">
      <w:pPr>
        <w:pStyle w:val="TextoNormal"/>
        <w:ind w:left="0"/>
      </w:pPr>
      <w:r>
        <w:t>]</w:t>
      </w:r>
    </w:p>
    <w:p w14:paraId="6C18C846" w14:textId="77777777" w:rsidR="002B1AFA" w:rsidRDefault="002B1AFA" w:rsidP="0088244B">
      <w:pPr>
        <w:pStyle w:val="TextoNormal"/>
        <w:ind w:left="0"/>
      </w:pPr>
    </w:p>
    <w:p w14:paraId="0181D74C" w14:textId="349A64D6" w:rsidR="00160981" w:rsidRDefault="00160981" w:rsidP="00160981">
      <w:pPr>
        <w:pStyle w:val="Ttulo2"/>
        <w:numPr>
          <w:ilvl w:val="0"/>
          <w:numId w:val="0"/>
        </w:numPr>
      </w:pPr>
      <w:r>
        <w:t>Crud Treinador</w:t>
      </w:r>
    </w:p>
    <w:p w14:paraId="0DC81FA4" w14:textId="77777777" w:rsidR="002B1AFA" w:rsidRDefault="002B1AFA" w:rsidP="0088244B">
      <w:pPr>
        <w:pStyle w:val="TextoNormal"/>
        <w:ind w:left="0"/>
      </w:pPr>
    </w:p>
    <w:p w14:paraId="517293F2" w14:textId="77777777" w:rsidR="002B1AFA" w:rsidRDefault="002B1AFA" w:rsidP="0088244B">
      <w:pPr>
        <w:pStyle w:val="TextoNormal"/>
        <w:ind w:left="0"/>
      </w:pPr>
    </w:p>
    <w:p w14:paraId="7B6FE16E" w14:textId="77777777" w:rsidR="0088244B" w:rsidRPr="002B1AFA" w:rsidRDefault="0088244B" w:rsidP="0088244B">
      <w:pPr>
        <w:pStyle w:val="Requisito"/>
      </w:pPr>
      <w:r w:rsidRPr="002B1AFA">
        <w:t>[RF00</w:t>
      </w:r>
      <w:r w:rsidR="00ED6405" w:rsidRPr="002B1AFA">
        <w:t>5</w:t>
      </w:r>
      <w:r w:rsidRPr="002B1AFA">
        <w:t xml:space="preserve">] &lt;Registrar </w:t>
      </w:r>
      <w:r w:rsidR="00ED6405" w:rsidRPr="002B1AFA">
        <w:t>Treinador</w:t>
      </w:r>
      <w:r w:rsidRPr="002B1AFA">
        <w:t xml:space="preserve"> &gt;</w:t>
      </w:r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8244B" w14:paraId="1A068B9E" w14:textId="77777777">
        <w:trPr>
          <w:trHeight w:val="27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  <w:hideMark/>
          </w:tcPr>
          <w:p w14:paraId="0E2838A4" w14:textId="5812EE72" w:rsidR="0088244B" w:rsidRDefault="0088244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96623C">
              <w:rPr>
                <w:b/>
                <w:bCs/>
                <w:color w:val="FFFFFF"/>
                <w:sz w:val="24"/>
                <w:szCs w:val="24"/>
              </w:rPr>
              <w:t>5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  <w:hideMark/>
          </w:tcPr>
          <w:p w14:paraId="3811B2D6" w14:textId="77777777" w:rsidR="0088244B" w:rsidRDefault="0088244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Registrar</w:t>
            </w:r>
            <w:r w:rsidR="00692C5C">
              <w:rPr>
                <w:b/>
                <w:bCs/>
                <w:color w:val="FFFFFF"/>
                <w:sz w:val="24"/>
                <w:szCs w:val="24"/>
              </w:rPr>
              <w:t xml:space="preserve"> </w:t>
            </w:r>
            <w:r w:rsidR="00C62736">
              <w:rPr>
                <w:b/>
                <w:bCs/>
                <w:color w:val="FFFFFF"/>
                <w:sz w:val="24"/>
                <w:szCs w:val="24"/>
              </w:rPr>
              <w:t>Treinador</w:t>
            </w:r>
          </w:p>
        </w:tc>
      </w:tr>
      <w:tr w:rsidR="0088244B" w:rsidRPr="00D40FCB" w14:paraId="0C53E48C" w14:textId="77777777">
        <w:trPr>
          <w:trHeight w:val="413"/>
        </w:trPr>
        <w:tc>
          <w:tcPr>
            <w:tcW w:w="1726" w:type="dxa"/>
            <w:shd w:val="clear" w:color="auto" w:fill="C5E0B3"/>
          </w:tcPr>
          <w:p w14:paraId="0826F801" w14:textId="77777777" w:rsidR="0088244B" w:rsidRDefault="008824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5A04FC67" w14:textId="77777777" w:rsidR="0088244B" w:rsidRPr="00D40FCB" w:rsidRDefault="0088244B">
            <w:r w:rsidRPr="00D40FCB">
              <w:t>(</w:t>
            </w:r>
            <w:r>
              <w:t xml:space="preserve"> X</w:t>
            </w:r>
            <w:r w:rsidRPr="00D40FCB">
              <w:t xml:space="preserve"> )  Essencial                (   ) Importante       (   ) Desejável</w:t>
            </w:r>
          </w:p>
        </w:tc>
      </w:tr>
      <w:tr w:rsidR="0088244B" w:rsidRPr="00D40FCB" w14:paraId="10A1DF42" w14:textId="77777777">
        <w:trPr>
          <w:trHeight w:val="251"/>
        </w:trPr>
        <w:tc>
          <w:tcPr>
            <w:tcW w:w="1726" w:type="dxa"/>
            <w:shd w:val="clear" w:color="auto" w:fill="E2EFD9"/>
            <w:hideMark/>
          </w:tcPr>
          <w:p w14:paraId="09737C45" w14:textId="77777777" w:rsidR="0088244B" w:rsidRDefault="0088244B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/>
            <w:hideMark/>
          </w:tcPr>
          <w:p w14:paraId="2E731964" w14:textId="77777777" w:rsidR="0088244B" w:rsidRPr="00D40FCB" w:rsidRDefault="00C62736">
            <w:r>
              <w:t>Treinador</w:t>
            </w:r>
          </w:p>
        </w:tc>
      </w:tr>
      <w:tr w:rsidR="0088244B" w:rsidRPr="00D40FCB" w14:paraId="751B9B32" w14:textId="77777777">
        <w:trPr>
          <w:trHeight w:val="848"/>
        </w:trPr>
        <w:tc>
          <w:tcPr>
            <w:tcW w:w="1726" w:type="dxa"/>
            <w:shd w:val="clear" w:color="auto" w:fill="C5E0B3"/>
            <w:hideMark/>
          </w:tcPr>
          <w:p w14:paraId="2CFE96DB" w14:textId="77777777" w:rsidR="0088244B" w:rsidRDefault="0088244B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/>
            <w:hideMark/>
          </w:tcPr>
          <w:p w14:paraId="3DEE2C05" w14:textId="77777777" w:rsidR="0088244B" w:rsidRPr="00D40FCB" w:rsidRDefault="0088244B">
            <w:r w:rsidRPr="00D40FCB">
              <w:t xml:space="preserve">Um </w:t>
            </w:r>
            <w:r w:rsidR="00ED6405">
              <w:t>treinador</w:t>
            </w:r>
            <w:r>
              <w:t xml:space="preserve"> pode cadastrar-se para poder acessar o sistema.</w:t>
            </w:r>
          </w:p>
        </w:tc>
      </w:tr>
      <w:tr w:rsidR="0088244B" w:rsidRPr="00D40FCB" w14:paraId="5A2996E3" w14:textId="77777777">
        <w:trPr>
          <w:trHeight w:val="566"/>
        </w:trPr>
        <w:tc>
          <w:tcPr>
            <w:tcW w:w="1726" w:type="dxa"/>
            <w:shd w:val="clear" w:color="auto" w:fill="E2EFD9"/>
            <w:hideMark/>
          </w:tcPr>
          <w:p w14:paraId="3F1DD622" w14:textId="77777777" w:rsidR="0088244B" w:rsidRDefault="0088244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/>
            <w:hideMark/>
          </w:tcPr>
          <w:p w14:paraId="76ACB1B0" w14:textId="77777777" w:rsidR="0088244B" w:rsidRPr="00D40FCB" w:rsidRDefault="0088244B">
            <w:r>
              <w:t xml:space="preserve">O </w:t>
            </w:r>
            <w:r w:rsidR="00ED6405">
              <w:t>treinador</w:t>
            </w:r>
            <w:r>
              <w:t xml:space="preserve"> deve preencher os campos de registro necessários.</w:t>
            </w:r>
          </w:p>
        </w:tc>
      </w:tr>
      <w:tr w:rsidR="0088244B" w:rsidRPr="00D40FCB" w14:paraId="15F184DE" w14:textId="77777777">
        <w:trPr>
          <w:trHeight w:val="566"/>
        </w:trPr>
        <w:tc>
          <w:tcPr>
            <w:tcW w:w="1726" w:type="dxa"/>
            <w:shd w:val="clear" w:color="auto" w:fill="C5E0B3"/>
            <w:hideMark/>
          </w:tcPr>
          <w:p w14:paraId="088E5650" w14:textId="77777777" w:rsidR="0088244B" w:rsidRDefault="0088244B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/>
            <w:hideMark/>
          </w:tcPr>
          <w:p w14:paraId="5791F85A" w14:textId="77777777" w:rsidR="0088244B" w:rsidRPr="00D40FCB" w:rsidRDefault="0088244B">
            <w:r w:rsidRPr="00D40FCB">
              <w:t xml:space="preserve">O sistema </w:t>
            </w:r>
            <w:r>
              <w:t xml:space="preserve">deverá redirecionar o </w:t>
            </w:r>
            <w:r w:rsidR="00ED6405">
              <w:t>treinador</w:t>
            </w:r>
            <w:r>
              <w:t xml:space="preserve"> para a página de login</w:t>
            </w:r>
          </w:p>
        </w:tc>
      </w:tr>
      <w:tr w:rsidR="0088244B" w:rsidRPr="00D40FCB" w14:paraId="3FFFC8C7" w14:textId="77777777">
        <w:trPr>
          <w:trHeight w:val="348"/>
        </w:trPr>
        <w:tc>
          <w:tcPr>
            <w:tcW w:w="1726" w:type="dxa"/>
            <w:shd w:val="clear" w:color="auto" w:fill="E2EFD9"/>
          </w:tcPr>
          <w:p w14:paraId="6D82E8E6" w14:textId="77777777" w:rsidR="0088244B" w:rsidRDefault="0088244B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522DBEDB" w14:textId="77777777" w:rsidR="0088244B" w:rsidRDefault="0088244B">
            <w:pPr>
              <w:rPr>
                <w:b/>
                <w:bCs/>
              </w:rPr>
            </w:pPr>
          </w:p>
        </w:tc>
      </w:tr>
      <w:tr w:rsidR="0088244B" w:rsidRPr="00D40FCB" w14:paraId="45ED1369" w14:textId="77777777">
        <w:trPr>
          <w:trHeight w:val="2035"/>
        </w:trPr>
        <w:tc>
          <w:tcPr>
            <w:tcW w:w="1726" w:type="dxa"/>
            <w:shd w:val="clear" w:color="auto" w:fill="C5E0B3"/>
            <w:hideMark/>
          </w:tcPr>
          <w:p w14:paraId="52C63F60" w14:textId="77777777" w:rsidR="0088244B" w:rsidRDefault="0088244B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/>
            <w:hideMark/>
          </w:tcPr>
          <w:p w14:paraId="1A7A31D9" w14:textId="77777777" w:rsidR="0088244B" w:rsidRPr="00D40FCB" w:rsidRDefault="00ED6405">
            <w:r>
              <w:t>Treinador</w:t>
            </w:r>
            <w:r w:rsidR="0088244B" w:rsidRPr="00D40FCB">
              <w:t>:</w:t>
            </w:r>
          </w:p>
          <w:p w14:paraId="5CD721DB" w14:textId="77777777" w:rsidR="0088244B" w:rsidRDefault="0088244B"/>
          <w:p w14:paraId="443AA819" w14:textId="77777777" w:rsidR="0088244B" w:rsidRDefault="0088244B">
            <w:r>
              <w:t>1</w:t>
            </w:r>
            <w:r w:rsidRPr="00D40FCB">
              <w:t>. Seleciona</w:t>
            </w:r>
            <w:r w:rsidR="001B53CB">
              <w:t>r</w:t>
            </w:r>
            <w:r w:rsidRPr="00D40FCB">
              <w:t xml:space="preserve"> a opção de </w:t>
            </w:r>
            <w:r>
              <w:t>registro de usuário.</w:t>
            </w:r>
          </w:p>
          <w:p w14:paraId="194FA33F" w14:textId="77777777" w:rsidR="0088244B" w:rsidRDefault="0088244B"/>
          <w:p w14:paraId="1F366B66" w14:textId="77777777" w:rsidR="0088244B" w:rsidRDefault="0088244B"/>
          <w:p w14:paraId="05C2F4C9" w14:textId="77777777" w:rsidR="0088244B" w:rsidRDefault="0088244B"/>
          <w:p w14:paraId="2335767F" w14:textId="77777777" w:rsidR="0088244B" w:rsidRDefault="0088244B">
            <w:r>
              <w:t>4</w:t>
            </w:r>
            <w:r w:rsidRPr="00D40FCB">
              <w:t xml:space="preserve">. </w:t>
            </w:r>
            <w:r>
              <w:t>Preenche os campos necessários para registro.</w:t>
            </w:r>
          </w:p>
          <w:p w14:paraId="550FB7CF" w14:textId="77777777" w:rsidR="0088244B" w:rsidRDefault="0088244B"/>
          <w:p w14:paraId="570B5996" w14:textId="77777777" w:rsidR="0088244B" w:rsidRDefault="0088244B">
            <w:r>
              <w:t>5. Clica no botão de registrar</w:t>
            </w:r>
          </w:p>
          <w:p w14:paraId="6978C414" w14:textId="77777777" w:rsidR="0088244B" w:rsidRDefault="0088244B"/>
          <w:p w14:paraId="59072561" w14:textId="77777777" w:rsidR="0088244B" w:rsidRDefault="0088244B"/>
          <w:p w14:paraId="0231EC95" w14:textId="77777777" w:rsidR="0088244B" w:rsidRPr="00D40FCB" w:rsidRDefault="0088244B"/>
        </w:tc>
        <w:tc>
          <w:tcPr>
            <w:tcW w:w="4628" w:type="dxa"/>
            <w:shd w:val="clear" w:color="auto" w:fill="C5E0B3"/>
            <w:hideMark/>
          </w:tcPr>
          <w:p w14:paraId="504DCAA6" w14:textId="77777777" w:rsidR="0088244B" w:rsidRPr="00D40FCB" w:rsidRDefault="0088244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536416D3" w14:textId="77777777" w:rsidR="0088244B" w:rsidRDefault="0088244B"/>
          <w:p w14:paraId="41CC894C" w14:textId="77777777" w:rsidR="0088244B" w:rsidRDefault="0088244B"/>
          <w:p w14:paraId="5EBC10FC" w14:textId="77777777" w:rsidR="0088244B" w:rsidRDefault="0088244B"/>
          <w:p w14:paraId="6FE46E5B" w14:textId="77777777" w:rsidR="0088244B" w:rsidRDefault="0088244B"/>
          <w:p w14:paraId="296A9EF5" w14:textId="77777777" w:rsidR="0088244B" w:rsidRDefault="0088244B"/>
          <w:p w14:paraId="7A60E741" w14:textId="77777777" w:rsidR="0088244B" w:rsidRDefault="0088244B">
            <w:r>
              <w:t>2. Retorna um formulário para preenchimento.</w:t>
            </w:r>
          </w:p>
          <w:p w14:paraId="7294A90A" w14:textId="77777777" w:rsidR="0088244B" w:rsidRDefault="0088244B"/>
          <w:p w14:paraId="4C25CB5C" w14:textId="77777777" w:rsidR="0088244B" w:rsidRDefault="0088244B"/>
          <w:p w14:paraId="60F76375" w14:textId="77777777" w:rsidR="0088244B" w:rsidRDefault="0088244B"/>
          <w:p w14:paraId="0DAF73F2" w14:textId="77777777" w:rsidR="0088244B" w:rsidRDefault="0088244B"/>
          <w:p w14:paraId="1EFFC8BB" w14:textId="77777777" w:rsidR="0088244B" w:rsidRDefault="0088244B"/>
          <w:p w14:paraId="55C48227" w14:textId="77777777" w:rsidR="0088244B" w:rsidRDefault="0088244B"/>
          <w:p w14:paraId="6EC1F24C" w14:textId="77777777" w:rsidR="0088244B" w:rsidRDefault="0088244B">
            <w:r>
              <w:t>6.Valida as credenciais utilizadas</w:t>
            </w:r>
          </w:p>
          <w:p w14:paraId="21794F8A" w14:textId="77777777" w:rsidR="0088244B" w:rsidRPr="00D40FCB" w:rsidRDefault="0088244B">
            <w:r>
              <w:t>7. Redireciona o atleta para a página de login.</w:t>
            </w:r>
          </w:p>
        </w:tc>
      </w:tr>
      <w:tr w:rsidR="0088244B" w:rsidRPr="00D40FCB" w14:paraId="6D153D3D" w14:textId="77777777">
        <w:trPr>
          <w:trHeight w:val="1385"/>
        </w:trPr>
        <w:tc>
          <w:tcPr>
            <w:tcW w:w="1726" w:type="dxa"/>
            <w:shd w:val="clear" w:color="auto" w:fill="E2EFD9"/>
            <w:hideMark/>
          </w:tcPr>
          <w:p w14:paraId="330E786A" w14:textId="77777777" w:rsidR="0088244B" w:rsidRDefault="0088244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shd w:val="clear" w:color="auto" w:fill="E2EFD9"/>
            <w:hideMark/>
          </w:tcPr>
          <w:p w14:paraId="4D2E491B" w14:textId="77777777" w:rsidR="0088244B" w:rsidRPr="00E43FB7" w:rsidRDefault="00E43FB7" w:rsidP="00E43FB7">
            <w:r>
              <w:t>Atleta</w:t>
            </w:r>
            <w:r w:rsidR="0088244B" w:rsidRPr="00D40FCB">
              <w:t>:</w:t>
            </w:r>
          </w:p>
        </w:tc>
        <w:tc>
          <w:tcPr>
            <w:tcW w:w="4628" w:type="dxa"/>
            <w:shd w:val="clear" w:color="auto" w:fill="E2EFD9"/>
            <w:hideMark/>
          </w:tcPr>
          <w:p w14:paraId="03B77F68" w14:textId="77777777" w:rsidR="0088244B" w:rsidRPr="00D40FCB" w:rsidRDefault="0088244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319F7028" w14:textId="77777777" w:rsidR="0088244B" w:rsidRDefault="0088244B">
            <w:r>
              <w:t>4.  Caso alguma credencial não atenda o formato correto, uma mensagem de erro é disparada.</w:t>
            </w:r>
          </w:p>
          <w:p w14:paraId="4C9E6AEC" w14:textId="77777777" w:rsidR="0088244B" w:rsidRDefault="0088244B">
            <w:r>
              <w:t>5</w:t>
            </w:r>
            <w:r w:rsidRPr="00D40FCB">
              <w:t xml:space="preserve">. </w:t>
            </w:r>
            <w:r>
              <w:t>Caso o Email não seja único uma mensagem de erro é disparada.</w:t>
            </w:r>
          </w:p>
          <w:p w14:paraId="7478C901" w14:textId="77777777" w:rsidR="0088244B" w:rsidRDefault="0088244B">
            <w:r>
              <w:t>6. Caso o CPF não seja único uma mensagem de erro é disparada.</w:t>
            </w:r>
          </w:p>
          <w:p w14:paraId="58C4336F" w14:textId="77777777" w:rsidR="0088244B" w:rsidRDefault="0088244B">
            <w:r>
              <w:t>7. Caso o e-mail nãos seja único uma mensagem de erro é disparada</w:t>
            </w:r>
          </w:p>
          <w:p w14:paraId="79F5FDC4" w14:textId="77777777" w:rsidR="0088244B" w:rsidRPr="00D40FCB" w:rsidRDefault="0088244B"/>
        </w:tc>
      </w:tr>
      <w:tr w:rsidR="0088244B" w:rsidRPr="00D40FCB" w14:paraId="06F56B2C" w14:textId="77777777">
        <w:trPr>
          <w:trHeight w:val="988"/>
        </w:trPr>
        <w:tc>
          <w:tcPr>
            <w:tcW w:w="1726" w:type="dxa"/>
            <w:shd w:val="clear" w:color="auto" w:fill="C5E0B3"/>
            <w:hideMark/>
          </w:tcPr>
          <w:p w14:paraId="62DB42DF" w14:textId="77777777" w:rsidR="0088244B" w:rsidRDefault="0088244B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/>
            <w:hideMark/>
          </w:tcPr>
          <w:p w14:paraId="10A14CA4" w14:textId="77777777" w:rsidR="0088244B" w:rsidRPr="006E2365" w:rsidRDefault="0088244B"/>
          <w:p w14:paraId="1705EB13" w14:textId="77777777" w:rsidR="0088244B" w:rsidRDefault="0088244B">
            <w:r w:rsidRPr="006E2365">
              <w:t xml:space="preserve">1 </w:t>
            </w:r>
            <w:r>
              <w:t>–Todo usuário cadastrado deve receber um Email de boas-vindas.</w:t>
            </w:r>
          </w:p>
          <w:p w14:paraId="5917F3EB" w14:textId="77777777" w:rsidR="0088244B" w:rsidRPr="006E2365" w:rsidRDefault="0088244B"/>
        </w:tc>
      </w:tr>
    </w:tbl>
    <w:p w14:paraId="101D2093" w14:textId="77777777" w:rsidR="0088244B" w:rsidRPr="00D40FCB" w:rsidRDefault="0088244B" w:rsidP="0088244B"/>
    <w:p w14:paraId="4877539C" w14:textId="18C6E301" w:rsidR="0088244B" w:rsidRDefault="0088244B" w:rsidP="0088244B">
      <w:pPr>
        <w:pStyle w:val="Requisito"/>
      </w:pPr>
      <w:r>
        <w:t>[rf00</w:t>
      </w:r>
      <w:r w:rsidR="0096623C">
        <w:t>6</w:t>
      </w:r>
      <w:r>
        <w:t>] &lt;excluir treinador&gt;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8244B" w:rsidRPr="00E562BE" w14:paraId="330A6654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F67F5" w14:textId="7F34699C" w:rsidR="0088244B" w:rsidRPr="00E562BE" w:rsidRDefault="0088244B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96623C">
              <w:rPr>
                <w:b/>
                <w:bCs/>
                <w:color w:val="FFFFFF"/>
                <w:sz w:val="24"/>
                <w:szCs w:val="24"/>
              </w:rPr>
              <w:t>6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3E524" w14:textId="77777777" w:rsidR="0088244B" w:rsidRPr="00E562BE" w:rsidRDefault="00C62736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Excluir Treinador</w:t>
            </w:r>
          </w:p>
        </w:tc>
      </w:tr>
      <w:tr w:rsidR="0088244B" w:rsidRPr="00D40FCB" w14:paraId="1959E93D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046C99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6F962" w14:textId="77777777" w:rsidR="0088244B" w:rsidRPr="00D40FCB" w:rsidRDefault="0088244B">
            <w:r w:rsidRPr="00D40FCB">
              <w:t xml:space="preserve">( </w:t>
            </w:r>
            <w:r>
              <w:t>X</w:t>
            </w:r>
            <w:r w:rsidRPr="00D40FCB">
              <w:t xml:space="preserve"> )  Essencial                (   ) Importante       (   ) Desejável</w:t>
            </w:r>
          </w:p>
        </w:tc>
      </w:tr>
      <w:tr w:rsidR="0088244B" w:rsidRPr="00D40FCB" w14:paraId="017DD26E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558B53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CEB18A" w14:textId="77777777" w:rsidR="0088244B" w:rsidRPr="00D40FCB" w:rsidRDefault="00C62736">
            <w:r>
              <w:t>Treinador</w:t>
            </w:r>
          </w:p>
        </w:tc>
      </w:tr>
      <w:tr w:rsidR="0088244B" w:rsidRPr="00D40FCB" w14:paraId="711D5108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E6A86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9891A" w14:textId="77777777" w:rsidR="0088244B" w:rsidRPr="00D40FCB" w:rsidRDefault="0088244B">
            <w:r>
              <w:t xml:space="preserve">Um </w:t>
            </w:r>
            <w:r w:rsidR="00ED0C2A">
              <w:t>treinador</w:t>
            </w:r>
            <w:r>
              <w:t xml:space="preserve"> pode excluir sua própria conta.</w:t>
            </w:r>
          </w:p>
        </w:tc>
      </w:tr>
      <w:tr w:rsidR="0088244B" w:rsidRPr="00D40FCB" w14:paraId="3F644E13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A8EA7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FF6220" w14:textId="77777777" w:rsidR="0088244B" w:rsidRPr="00D40FCB" w:rsidRDefault="0088244B">
            <w:r>
              <w:t xml:space="preserve">O </w:t>
            </w:r>
            <w:r w:rsidR="00C62736">
              <w:t>Treinador</w:t>
            </w:r>
            <w:r>
              <w:t xml:space="preserve"> deve estar com o login feito na tela de perfil.</w:t>
            </w:r>
          </w:p>
        </w:tc>
      </w:tr>
      <w:tr w:rsidR="0088244B" w:rsidRPr="00D40FCB" w14:paraId="277A5C3F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410D6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6A4BA" w14:textId="77777777" w:rsidR="0088244B" w:rsidRPr="00D40FCB" w:rsidRDefault="0088244B">
            <w:r w:rsidRPr="00D40FCB">
              <w:t xml:space="preserve">O sistema </w:t>
            </w:r>
            <w:r>
              <w:t>deve encerrar a conexão deletando o atleta.</w:t>
            </w:r>
          </w:p>
        </w:tc>
      </w:tr>
      <w:tr w:rsidR="0088244B" w:rsidRPr="00D40FCB" w14:paraId="6E9BCECC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31AD36" w14:textId="77777777" w:rsidR="0088244B" w:rsidRPr="00D40FCB" w:rsidRDefault="0088244B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CEBFAB" w14:textId="77777777" w:rsidR="0088244B" w:rsidRPr="00D40FCB" w:rsidRDefault="0088244B">
            <w:pPr>
              <w:rPr>
                <w:b/>
                <w:bCs/>
              </w:rPr>
            </w:pPr>
          </w:p>
        </w:tc>
      </w:tr>
      <w:tr w:rsidR="0088244B" w:rsidRPr="00D40FCB" w14:paraId="034D208F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9537B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47AC2" w14:textId="77777777" w:rsidR="0088244B" w:rsidRPr="00D40FCB" w:rsidRDefault="00C62736">
            <w:r w:rsidRPr="00C62736">
              <w:rPr>
                <w:b/>
                <w:bCs/>
              </w:rPr>
              <w:t>Treinador</w:t>
            </w:r>
            <w:r w:rsidR="0088244B" w:rsidRPr="00D40FCB">
              <w:t>:</w:t>
            </w:r>
          </w:p>
          <w:p w14:paraId="7B4665F3" w14:textId="77777777" w:rsidR="0088244B" w:rsidRDefault="0088244B"/>
          <w:p w14:paraId="56C216AF" w14:textId="77777777" w:rsidR="0088244B" w:rsidRPr="00D40FCB" w:rsidRDefault="0088244B">
            <w:r>
              <w:t>1</w:t>
            </w:r>
            <w:r w:rsidRPr="00D40FCB">
              <w:t xml:space="preserve">. </w:t>
            </w:r>
            <w:r w:rsidR="00C62736">
              <w:t xml:space="preserve">O </w:t>
            </w:r>
            <w:r w:rsidR="001B05BC">
              <w:t>T</w:t>
            </w:r>
            <w:r w:rsidR="00C62736">
              <w:t>reinador s</w:t>
            </w:r>
            <w:r w:rsidRPr="00D40FCB">
              <w:t xml:space="preserve">eleciona a opção de </w:t>
            </w:r>
            <w:r>
              <w:t>exclusão de conta</w:t>
            </w:r>
            <w:r w:rsidRPr="00D40FCB">
              <w:t>.</w:t>
            </w:r>
          </w:p>
          <w:p w14:paraId="6EED17B4" w14:textId="77777777" w:rsidR="0088244B" w:rsidRDefault="0088244B"/>
          <w:p w14:paraId="18B35652" w14:textId="77777777" w:rsidR="0088244B" w:rsidRDefault="0088244B">
            <w:r>
              <w:t>4</w:t>
            </w:r>
            <w:r w:rsidRPr="00D40FCB">
              <w:t>.</w:t>
            </w:r>
            <w:r>
              <w:t xml:space="preserve"> O </w:t>
            </w:r>
            <w:r w:rsidR="00C62736">
              <w:t>Treinador</w:t>
            </w:r>
            <w:r>
              <w:t xml:space="preserve"> confirma a exclusão</w:t>
            </w:r>
            <w:r w:rsidRPr="00D40FCB">
              <w:t>.</w:t>
            </w:r>
          </w:p>
          <w:p w14:paraId="33033A11" w14:textId="77777777" w:rsidR="0088244B" w:rsidRDefault="0088244B"/>
          <w:p w14:paraId="1DD77372" w14:textId="77777777" w:rsidR="0088244B" w:rsidRDefault="0088244B"/>
          <w:p w14:paraId="6D74AB03" w14:textId="77777777" w:rsidR="0088244B" w:rsidRDefault="0088244B"/>
          <w:p w14:paraId="2FD180AF" w14:textId="77777777" w:rsidR="0088244B" w:rsidRPr="00D40FCB" w:rsidRDefault="0088244B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29750" w14:textId="77777777" w:rsidR="0088244B" w:rsidRPr="00D40FCB" w:rsidRDefault="0088244B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CB39474" w14:textId="77777777" w:rsidR="0088244B" w:rsidRDefault="0088244B"/>
          <w:p w14:paraId="10530F6B" w14:textId="77777777" w:rsidR="0088244B" w:rsidRDefault="0088244B"/>
          <w:p w14:paraId="5D83374A" w14:textId="77777777" w:rsidR="0088244B" w:rsidRDefault="0088244B">
            <w:r>
              <w:t>2</w:t>
            </w:r>
            <w:r w:rsidRPr="00D40FCB">
              <w:t xml:space="preserve">. </w:t>
            </w:r>
            <w:r>
              <w:t xml:space="preserve">O sistema verifica se o atleta </w:t>
            </w:r>
            <w:r w:rsidR="00C90AFD">
              <w:t>está</w:t>
            </w:r>
            <w:r>
              <w:t xml:space="preserve"> participando de algum torneio</w:t>
            </w:r>
          </w:p>
          <w:p w14:paraId="0DECED4C" w14:textId="77777777" w:rsidR="0088244B" w:rsidRPr="00D40FCB" w:rsidRDefault="0088244B">
            <w:r>
              <w:t>3 Retorna uma confirmação ao atleta</w:t>
            </w:r>
          </w:p>
          <w:p w14:paraId="55584729" w14:textId="77777777" w:rsidR="0088244B" w:rsidRDefault="0088244B"/>
          <w:p w14:paraId="36AEE5D5" w14:textId="77777777" w:rsidR="0088244B" w:rsidRDefault="0088244B">
            <w:r>
              <w:t>4</w:t>
            </w:r>
            <w:r w:rsidRPr="00D40FCB">
              <w:t xml:space="preserve">. </w:t>
            </w:r>
            <w:r>
              <w:t>O sistema encerrando sua sessão deleta sua conta.</w:t>
            </w:r>
          </w:p>
          <w:p w14:paraId="6EB3F278" w14:textId="77777777" w:rsidR="0088244B" w:rsidRDefault="0088244B"/>
          <w:p w14:paraId="0869DA7C" w14:textId="77777777" w:rsidR="0088244B" w:rsidRDefault="0088244B">
            <w:r>
              <w:t>5. Redireciona o atleta a tela de login</w:t>
            </w:r>
          </w:p>
          <w:p w14:paraId="5FEF884F" w14:textId="77777777" w:rsidR="0088244B" w:rsidRPr="00D40FCB" w:rsidRDefault="0088244B"/>
        </w:tc>
      </w:tr>
      <w:tr w:rsidR="0088244B" w:rsidRPr="00D40FCB" w14:paraId="1CB9E048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6C9F8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EF587" w14:textId="77777777" w:rsidR="0088244B" w:rsidRPr="00D40FCB" w:rsidRDefault="00ED0C2A">
            <w:r>
              <w:t>Treinador</w:t>
            </w:r>
            <w:r w:rsidR="0088244B"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E22FF" w14:textId="77777777" w:rsidR="0088244B" w:rsidRPr="00D40FCB" w:rsidRDefault="0088244B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6115A4A" w14:textId="77777777" w:rsidR="0088244B" w:rsidRDefault="0088244B">
            <w:r>
              <w:t xml:space="preserve">4.  Caso o </w:t>
            </w:r>
            <w:r w:rsidR="00C90AFD">
              <w:t>treinador</w:t>
            </w:r>
            <w:r>
              <w:t xml:space="preserve"> tenha participação em algum torneio ele, uma mensagem de erro é disparada. </w:t>
            </w:r>
          </w:p>
          <w:p w14:paraId="42C1B7ED" w14:textId="77777777" w:rsidR="0088244B" w:rsidRPr="00D40FCB" w:rsidRDefault="0088244B">
            <w:r>
              <w:t>5</w:t>
            </w:r>
            <w:r w:rsidRPr="00D40FCB">
              <w:t xml:space="preserve">. </w:t>
            </w:r>
            <w:r>
              <w:t>Caso algum erro ocorra durante a exclusão uma mensagem de erro é disparada.</w:t>
            </w:r>
          </w:p>
        </w:tc>
      </w:tr>
      <w:tr w:rsidR="0088244B" w:rsidRPr="00D40FCB" w14:paraId="0AFFA807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DDF430" w14:textId="77777777" w:rsidR="0088244B" w:rsidRPr="006E2365" w:rsidRDefault="0088244B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5AED9A98" w14:textId="77777777" w:rsidR="0088244B" w:rsidRPr="00D40FCB" w:rsidRDefault="0088244B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50AC28" w14:textId="77777777" w:rsidR="0088244B" w:rsidRDefault="0088244B"/>
          <w:p w14:paraId="79E96CCB" w14:textId="77777777" w:rsidR="0088244B" w:rsidRPr="00D40FCB" w:rsidRDefault="0088244B">
            <w:pPr>
              <w:rPr>
                <w:b/>
                <w:bCs/>
              </w:rPr>
            </w:pPr>
            <w:r w:rsidRPr="006E2365">
              <w:t>1 –</w:t>
            </w:r>
            <w:r>
              <w:t xml:space="preserve">O </w:t>
            </w:r>
            <w:r w:rsidR="00C90AFD">
              <w:t>Treinador</w:t>
            </w:r>
            <w:r>
              <w:t xml:space="preserve"> só pode excluir sua conta caso não </w:t>
            </w:r>
            <w:r w:rsidR="00C90AFD">
              <w:t>tenha nenhum atleta associado a ele.</w:t>
            </w:r>
          </w:p>
        </w:tc>
      </w:tr>
    </w:tbl>
    <w:p w14:paraId="0CDDC6D3" w14:textId="77777777" w:rsidR="0088244B" w:rsidRDefault="0088244B" w:rsidP="0088244B">
      <w:pPr>
        <w:pStyle w:val="TextoNormal"/>
      </w:pPr>
    </w:p>
    <w:p w14:paraId="33213B8F" w14:textId="77777777" w:rsidR="0088244B" w:rsidRDefault="0088244B" w:rsidP="0088244B">
      <w:pPr>
        <w:pStyle w:val="TextoNormal"/>
      </w:pPr>
    </w:p>
    <w:p w14:paraId="1CF6AB8D" w14:textId="77777777" w:rsidR="0088244B" w:rsidRDefault="0088244B" w:rsidP="0088244B">
      <w:pPr>
        <w:pStyle w:val="Requisito"/>
      </w:pPr>
      <w:r>
        <w:t>[rf003] &lt;alterar treinador&gt;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8244B" w:rsidRPr="00E562BE" w14:paraId="57939F21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00874" w14:textId="43C9F14C" w:rsidR="0088244B" w:rsidRPr="00E562BE" w:rsidRDefault="0088244B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96623C">
              <w:rPr>
                <w:b/>
                <w:bCs/>
                <w:color w:val="FFFFFF"/>
                <w:sz w:val="24"/>
                <w:szCs w:val="24"/>
              </w:rPr>
              <w:t>7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F127E0" w14:textId="77777777" w:rsidR="0088244B" w:rsidRPr="00E562BE" w:rsidRDefault="00C62736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Alterar Treinador</w:t>
            </w:r>
          </w:p>
        </w:tc>
      </w:tr>
      <w:tr w:rsidR="0088244B" w:rsidRPr="00D40FCB" w14:paraId="21C53E96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4C9E69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6611C9" w14:textId="77777777" w:rsidR="0088244B" w:rsidRPr="00D40FCB" w:rsidRDefault="0088244B">
            <w:r w:rsidRPr="00D40FCB">
              <w:t xml:space="preserve">( </w:t>
            </w:r>
            <w:r>
              <w:t>X</w:t>
            </w:r>
            <w:r w:rsidRPr="00D40FCB">
              <w:t xml:space="preserve"> )  Essencial                (   ) Importante       (   ) Desejável</w:t>
            </w:r>
          </w:p>
        </w:tc>
      </w:tr>
      <w:tr w:rsidR="0088244B" w:rsidRPr="00D40FCB" w14:paraId="3794A5B4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ECFFE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E1267" w14:textId="77777777" w:rsidR="0088244B" w:rsidRPr="00D40FCB" w:rsidRDefault="00C62736">
            <w:r>
              <w:t>Treinador</w:t>
            </w:r>
          </w:p>
        </w:tc>
      </w:tr>
      <w:tr w:rsidR="0088244B" w:rsidRPr="00D40FCB" w14:paraId="1348709C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5AB47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8A82B" w14:textId="77777777" w:rsidR="0088244B" w:rsidRPr="00D40FCB" w:rsidRDefault="0088244B">
            <w:r>
              <w:t xml:space="preserve">Um </w:t>
            </w:r>
            <w:r w:rsidR="00C62736">
              <w:t>treinador</w:t>
            </w:r>
            <w:r>
              <w:t xml:space="preserve"> pode alterar suas próprias informações.</w:t>
            </w:r>
          </w:p>
        </w:tc>
      </w:tr>
      <w:tr w:rsidR="0088244B" w:rsidRPr="00D40FCB" w14:paraId="0D02EBC9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4D53B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519FF" w14:textId="77777777" w:rsidR="0088244B" w:rsidRPr="00D40FCB" w:rsidRDefault="0088244B">
            <w:r>
              <w:t>O atleta deve estar com o login feito na tela de perfil.</w:t>
            </w:r>
          </w:p>
        </w:tc>
      </w:tr>
      <w:tr w:rsidR="0088244B" w:rsidRPr="00D40FCB" w14:paraId="3FFB2723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C2E93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33A2DA" w14:textId="77777777" w:rsidR="0088244B" w:rsidRPr="00D40FCB" w:rsidRDefault="0088244B"/>
        </w:tc>
      </w:tr>
      <w:tr w:rsidR="0088244B" w:rsidRPr="00D40FCB" w14:paraId="1C5E6784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194E6C" w14:textId="77777777" w:rsidR="0088244B" w:rsidRPr="00D40FCB" w:rsidRDefault="0088244B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23D81" w14:textId="77777777" w:rsidR="0088244B" w:rsidRPr="00D40FCB" w:rsidRDefault="0088244B">
            <w:pPr>
              <w:rPr>
                <w:b/>
                <w:bCs/>
              </w:rPr>
            </w:pPr>
          </w:p>
        </w:tc>
      </w:tr>
      <w:tr w:rsidR="0088244B" w:rsidRPr="00D40FCB" w14:paraId="3B60C663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5EAC6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FC9422" w14:textId="17578856" w:rsidR="0088244B" w:rsidRPr="00D40FCB" w:rsidRDefault="00B03CA9">
            <w:r>
              <w:t>Treinador</w:t>
            </w:r>
            <w:r w:rsidR="0088244B" w:rsidRPr="00D40FCB">
              <w:t>:</w:t>
            </w:r>
          </w:p>
          <w:p w14:paraId="09CBACE7" w14:textId="77777777" w:rsidR="0088244B" w:rsidRDefault="0088244B"/>
          <w:p w14:paraId="65B4D782" w14:textId="77777777" w:rsidR="0088244B" w:rsidRDefault="0088244B">
            <w:r>
              <w:t>1</w:t>
            </w:r>
            <w:r w:rsidRPr="00D40FCB">
              <w:t>.</w:t>
            </w:r>
            <w:r>
              <w:t xml:space="preserve">O </w:t>
            </w:r>
            <w:r w:rsidR="00C62736">
              <w:t>treinador</w:t>
            </w:r>
            <w:r w:rsidRPr="00D40FCB">
              <w:t xml:space="preserve"> </w:t>
            </w:r>
            <w:r>
              <w:t>seleciona o campo ou campos que deseja alterar</w:t>
            </w:r>
            <w:r w:rsidRPr="00D40FCB">
              <w:t>.</w:t>
            </w:r>
          </w:p>
          <w:p w14:paraId="65BC7BE7" w14:textId="77777777" w:rsidR="0088244B" w:rsidRDefault="0088244B"/>
          <w:p w14:paraId="0AEA396B" w14:textId="77777777" w:rsidR="0088244B" w:rsidRDefault="0088244B">
            <w:r>
              <w:t>2</w:t>
            </w:r>
            <w:r w:rsidRPr="00D40FCB">
              <w:t xml:space="preserve">. </w:t>
            </w:r>
            <w:r>
              <w:t xml:space="preserve">O </w:t>
            </w:r>
            <w:r w:rsidR="00C62736">
              <w:t>treinador</w:t>
            </w:r>
            <w:r>
              <w:t xml:space="preserve"> digita os dados desejados.</w:t>
            </w:r>
          </w:p>
          <w:p w14:paraId="56A971F2" w14:textId="77777777" w:rsidR="0088244B" w:rsidRDefault="0088244B">
            <w:r>
              <w:t>3.  O usuário</w:t>
            </w:r>
            <w:r w:rsidR="00C62736">
              <w:t xml:space="preserve"> treinador</w:t>
            </w:r>
            <w:r>
              <w:t xml:space="preserve"> seleciona o botão de editar.</w:t>
            </w:r>
          </w:p>
          <w:p w14:paraId="3D8533F8" w14:textId="77777777" w:rsidR="0088244B" w:rsidRDefault="0088244B"/>
          <w:p w14:paraId="3A278FE1" w14:textId="77777777" w:rsidR="0088244B" w:rsidRDefault="0088244B"/>
          <w:p w14:paraId="1AC77BF7" w14:textId="77777777" w:rsidR="0088244B" w:rsidRDefault="0088244B"/>
          <w:p w14:paraId="71EB624F" w14:textId="77777777" w:rsidR="0088244B" w:rsidRDefault="0088244B"/>
          <w:p w14:paraId="6E2757A6" w14:textId="77777777" w:rsidR="0088244B" w:rsidRPr="00D40FCB" w:rsidRDefault="0088244B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5A6B52" w14:textId="77777777" w:rsidR="0088244B" w:rsidRPr="00D40FCB" w:rsidRDefault="0088244B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05D417E9" w14:textId="77777777" w:rsidR="0088244B" w:rsidRDefault="0088244B"/>
          <w:p w14:paraId="34A60782" w14:textId="77777777" w:rsidR="0088244B" w:rsidRDefault="0088244B"/>
          <w:p w14:paraId="607AD31A" w14:textId="77777777" w:rsidR="0088244B" w:rsidRDefault="0088244B"/>
          <w:p w14:paraId="63017438" w14:textId="77777777" w:rsidR="0088244B" w:rsidRDefault="0088244B"/>
          <w:p w14:paraId="49D47823" w14:textId="77777777" w:rsidR="0088244B" w:rsidRDefault="0088244B"/>
          <w:p w14:paraId="7711B0DA" w14:textId="77777777" w:rsidR="0088244B" w:rsidRDefault="0088244B"/>
          <w:p w14:paraId="7CBA88BD" w14:textId="77777777" w:rsidR="0088244B" w:rsidRDefault="0088244B"/>
          <w:p w14:paraId="1B1CAA15" w14:textId="77777777" w:rsidR="0088244B" w:rsidRDefault="0088244B"/>
          <w:p w14:paraId="35B59F00" w14:textId="77777777" w:rsidR="0088244B" w:rsidRDefault="0088244B">
            <w:r>
              <w:t>4. O sistema retorna uma confirmação de atualização.</w:t>
            </w:r>
          </w:p>
          <w:p w14:paraId="13A1A5C2" w14:textId="77777777" w:rsidR="0088244B" w:rsidRPr="00D40FCB" w:rsidRDefault="0088244B"/>
        </w:tc>
      </w:tr>
      <w:tr w:rsidR="0088244B" w:rsidRPr="00D40FCB" w14:paraId="1464A5C4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7A5AD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B8BED" w14:textId="77777777" w:rsidR="0088244B" w:rsidRPr="00D40FCB" w:rsidRDefault="00494C51">
            <w:r>
              <w:rPr>
                <w:b/>
                <w:bCs/>
              </w:rPr>
              <w:t>Treinador</w:t>
            </w:r>
            <w:r w:rsidR="0088244B"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3F822" w14:textId="77777777" w:rsidR="0088244B" w:rsidRPr="00D40FCB" w:rsidRDefault="0088244B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11D325EB" w14:textId="77777777" w:rsidR="0088244B" w:rsidRDefault="0088244B">
            <w:r>
              <w:t>4.  Caso algum erro ocorra com o banco de dados uma mensagem de erro é exibida</w:t>
            </w:r>
          </w:p>
          <w:p w14:paraId="6C625BB2" w14:textId="77777777" w:rsidR="0088244B" w:rsidRPr="00D40FCB" w:rsidRDefault="0088244B">
            <w:r>
              <w:t>5</w:t>
            </w:r>
            <w:r w:rsidRPr="00D40FCB">
              <w:t xml:space="preserve">. </w:t>
            </w:r>
            <w:r>
              <w:t xml:space="preserve">  Caso ocorra algum erro porque o usuário atleta digitou ou enviou um dado inválido, uma mensagem de erro é exibida.</w:t>
            </w:r>
          </w:p>
        </w:tc>
      </w:tr>
      <w:tr w:rsidR="0088244B" w:rsidRPr="00D40FCB" w14:paraId="659592D3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80B78" w14:textId="77777777" w:rsidR="0088244B" w:rsidRPr="006E2365" w:rsidRDefault="0088244B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251CEE6F" w14:textId="77777777" w:rsidR="0088244B" w:rsidRPr="00D40FCB" w:rsidRDefault="0088244B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F3EB45" w14:textId="77777777" w:rsidR="0088244B" w:rsidRPr="00D40FCB" w:rsidRDefault="0088244B">
            <w:pPr>
              <w:rPr>
                <w:b/>
                <w:bCs/>
              </w:rPr>
            </w:pPr>
          </w:p>
        </w:tc>
      </w:tr>
    </w:tbl>
    <w:p w14:paraId="362EA3E9" w14:textId="62FD0F91" w:rsidR="0088244B" w:rsidRDefault="0088244B" w:rsidP="0088244B">
      <w:pPr>
        <w:pStyle w:val="Requisito"/>
      </w:pPr>
      <w:r>
        <w:t>[rf00</w:t>
      </w:r>
      <w:r w:rsidR="008572F9">
        <w:t>8</w:t>
      </w:r>
      <w:r>
        <w:t>] &lt;</w:t>
      </w:r>
      <w:r w:rsidR="001B05BC">
        <w:t>V</w:t>
      </w:r>
      <w:r>
        <w:t>isualizar treinador&gt;</w:t>
      </w:r>
    </w:p>
    <w:p w14:paraId="3652F3C4" w14:textId="77777777" w:rsidR="0088244B" w:rsidRDefault="0088244B" w:rsidP="0088244B">
      <w:pPr>
        <w:pStyle w:val="TextoNormal"/>
      </w:pP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8244B" w:rsidRPr="00E562BE" w14:paraId="7DC4C022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E830B" w14:textId="28B52F23" w:rsidR="0088244B" w:rsidRPr="00E562BE" w:rsidRDefault="0088244B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96623C">
              <w:rPr>
                <w:b/>
                <w:bCs/>
                <w:color w:val="FFFFFF"/>
                <w:sz w:val="24"/>
                <w:szCs w:val="24"/>
              </w:rPr>
              <w:t>8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5F27E" w14:textId="70AD9BA7" w:rsidR="0088244B" w:rsidRPr="00E562BE" w:rsidRDefault="008054A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Visualizar trinador</w:t>
            </w:r>
          </w:p>
        </w:tc>
      </w:tr>
      <w:tr w:rsidR="0088244B" w:rsidRPr="00D40FCB" w14:paraId="469E5135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0BDC01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03CB62" w14:textId="77777777" w:rsidR="0088244B" w:rsidRPr="00D40FCB" w:rsidRDefault="0088244B">
            <w:r w:rsidRPr="00D40FCB">
              <w:t xml:space="preserve">( </w:t>
            </w:r>
            <w:r>
              <w:t>X</w:t>
            </w:r>
            <w:r w:rsidRPr="00D40FCB">
              <w:t xml:space="preserve"> )  Essencial                (   ) Importante       (   ) Desejável</w:t>
            </w:r>
          </w:p>
        </w:tc>
      </w:tr>
      <w:tr w:rsidR="0088244B" w:rsidRPr="00D40FCB" w14:paraId="48EFDDA2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E473B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1F6844" w14:textId="77777777" w:rsidR="0088244B" w:rsidRPr="00D40FCB" w:rsidRDefault="00905534">
            <w:r>
              <w:t>Treinador</w:t>
            </w:r>
          </w:p>
        </w:tc>
      </w:tr>
      <w:tr w:rsidR="0088244B" w:rsidRPr="00D40FCB" w14:paraId="14084E54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65D07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BB2D4" w14:textId="77777777" w:rsidR="0088244B" w:rsidRPr="00D40FCB" w:rsidRDefault="0088244B">
            <w:r>
              <w:t>Um</w:t>
            </w:r>
            <w:r w:rsidR="00025781">
              <w:t xml:space="preserve"> treinador </w:t>
            </w:r>
            <w:r>
              <w:t>pode consultar suas próprias informações.</w:t>
            </w:r>
          </w:p>
        </w:tc>
      </w:tr>
      <w:tr w:rsidR="0088244B" w:rsidRPr="00D40FCB" w14:paraId="74859EAD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1A1CB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8A1D7" w14:textId="77777777" w:rsidR="0088244B" w:rsidRPr="00D40FCB" w:rsidRDefault="0088244B">
            <w:r>
              <w:t>O</w:t>
            </w:r>
            <w:r w:rsidR="00025781">
              <w:t xml:space="preserve"> treinador</w:t>
            </w:r>
            <w:r>
              <w:t xml:space="preserve"> deve estar com o login feito na página home.</w:t>
            </w:r>
          </w:p>
        </w:tc>
      </w:tr>
      <w:tr w:rsidR="0088244B" w:rsidRPr="00D40FCB" w14:paraId="5285E0E8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5506D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B4FEC" w14:textId="77777777" w:rsidR="0088244B" w:rsidRPr="00D40FCB" w:rsidRDefault="0088244B"/>
        </w:tc>
      </w:tr>
      <w:tr w:rsidR="0088244B" w:rsidRPr="00D40FCB" w14:paraId="23C23E51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20BC1" w14:textId="77777777" w:rsidR="0088244B" w:rsidRPr="00D40FCB" w:rsidRDefault="0088244B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59E565" w14:textId="77777777" w:rsidR="0088244B" w:rsidRPr="00D40FCB" w:rsidRDefault="0088244B">
            <w:pPr>
              <w:rPr>
                <w:b/>
                <w:bCs/>
              </w:rPr>
            </w:pPr>
          </w:p>
        </w:tc>
      </w:tr>
      <w:tr w:rsidR="0088244B" w:rsidRPr="00D40FCB" w14:paraId="48DC5324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D6F1B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FC5C29" w14:textId="77777777" w:rsidR="0088244B" w:rsidRPr="00D40FCB" w:rsidRDefault="00360CB6">
            <w:r>
              <w:t>Treinador</w:t>
            </w:r>
            <w:r w:rsidR="0088244B" w:rsidRPr="00D40FCB">
              <w:t>:</w:t>
            </w:r>
          </w:p>
          <w:p w14:paraId="06688CC1" w14:textId="77777777" w:rsidR="0088244B" w:rsidRDefault="0088244B"/>
          <w:p w14:paraId="73EC8540" w14:textId="77777777" w:rsidR="0088244B" w:rsidRPr="00D40FCB" w:rsidRDefault="0088244B">
            <w:r>
              <w:t>1</w:t>
            </w:r>
            <w:r w:rsidRPr="00D40FCB">
              <w:t>. Seleciona</w:t>
            </w:r>
            <w:r w:rsidR="00025781">
              <w:t>r</w:t>
            </w:r>
            <w:r w:rsidRPr="00D40FCB">
              <w:t xml:space="preserve"> a opção de </w:t>
            </w:r>
            <w:r>
              <w:t>abrir perfil</w:t>
            </w:r>
          </w:p>
          <w:p w14:paraId="53C0F0D8" w14:textId="77777777" w:rsidR="0088244B" w:rsidRDefault="0088244B"/>
          <w:p w14:paraId="2BE46D68" w14:textId="77777777" w:rsidR="0088244B" w:rsidRDefault="0088244B"/>
          <w:p w14:paraId="7545E793" w14:textId="77777777" w:rsidR="0088244B" w:rsidRDefault="0088244B"/>
          <w:p w14:paraId="15D1E678" w14:textId="77777777" w:rsidR="0088244B" w:rsidRDefault="0088244B"/>
          <w:p w14:paraId="30834B02" w14:textId="77777777" w:rsidR="0088244B" w:rsidRPr="00D40FCB" w:rsidRDefault="0088244B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15528" w14:textId="77777777" w:rsidR="0088244B" w:rsidRPr="00D40FCB" w:rsidRDefault="0088244B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A8CB9AB" w14:textId="77777777" w:rsidR="0088244B" w:rsidRDefault="0088244B"/>
          <w:p w14:paraId="63BBC2AA" w14:textId="77777777" w:rsidR="0088244B" w:rsidRDefault="0088244B"/>
          <w:p w14:paraId="3527E307" w14:textId="77777777" w:rsidR="0088244B" w:rsidRDefault="0088244B"/>
          <w:p w14:paraId="563D5344" w14:textId="34934E40" w:rsidR="0088244B" w:rsidRDefault="0088244B">
            <w:r>
              <w:t xml:space="preserve">2. O sistema direciona o </w:t>
            </w:r>
            <w:r w:rsidR="006D5C23">
              <w:t>treinador</w:t>
            </w:r>
            <w:r>
              <w:t xml:space="preserve"> para a página de perfil</w:t>
            </w:r>
          </w:p>
          <w:p w14:paraId="09B03BBC" w14:textId="213D2E8E" w:rsidR="0088244B" w:rsidRDefault="0088244B">
            <w:r>
              <w:t>3</w:t>
            </w:r>
            <w:r w:rsidRPr="00D40FCB">
              <w:t xml:space="preserve">. </w:t>
            </w:r>
            <w:r>
              <w:t xml:space="preserve">O sistema retornará as informações de perfil do </w:t>
            </w:r>
            <w:r w:rsidR="006D5C23">
              <w:t>treinador</w:t>
            </w:r>
          </w:p>
          <w:p w14:paraId="48F06194" w14:textId="77777777" w:rsidR="0088244B" w:rsidRPr="00D40FCB" w:rsidRDefault="0088244B"/>
        </w:tc>
      </w:tr>
      <w:tr w:rsidR="0088244B" w:rsidRPr="00D40FCB" w14:paraId="6D87C017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E66E4" w14:textId="77777777" w:rsidR="0088244B" w:rsidRPr="00D40FCB" w:rsidRDefault="0088244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E185C" w14:textId="77777777" w:rsidR="0088244B" w:rsidRPr="00D40FCB" w:rsidRDefault="00494C51">
            <w:r>
              <w:rPr>
                <w:b/>
                <w:bCs/>
              </w:rPr>
              <w:t>Treinador</w:t>
            </w:r>
            <w:r w:rsidR="0088244B"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971F7" w14:textId="77777777" w:rsidR="0088244B" w:rsidRPr="00D40FCB" w:rsidRDefault="0088244B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2A85E3FA" w14:textId="77777777" w:rsidR="0088244B" w:rsidRPr="00D40FCB" w:rsidRDefault="0088244B"/>
        </w:tc>
      </w:tr>
      <w:tr w:rsidR="0088244B" w:rsidRPr="00D40FCB" w14:paraId="1FF4C04B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E11D22" w14:textId="77777777" w:rsidR="0088244B" w:rsidRPr="006E2365" w:rsidRDefault="0088244B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56274EAF" w14:textId="77777777" w:rsidR="0088244B" w:rsidRPr="00D40FCB" w:rsidRDefault="0088244B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02654B" w14:textId="77777777" w:rsidR="0088244B" w:rsidRPr="00D40FCB" w:rsidRDefault="0088244B">
            <w:pPr>
              <w:rPr>
                <w:b/>
                <w:bCs/>
              </w:rPr>
            </w:pPr>
          </w:p>
        </w:tc>
      </w:tr>
    </w:tbl>
    <w:p w14:paraId="0B81D31E" w14:textId="77777777" w:rsidR="0088244B" w:rsidRDefault="0088244B" w:rsidP="0088244B">
      <w:pPr>
        <w:pStyle w:val="TextoNormal"/>
        <w:ind w:left="0"/>
      </w:pPr>
    </w:p>
    <w:p w14:paraId="06787B11" w14:textId="143EAE50" w:rsidR="00C86EB6" w:rsidRDefault="00C86EB6" w:rsidP="00C86EB6">
      <w:pPr>
        <w:pStyle w:val="Requisito"/>
      </w:pPr>
      <w:r>
        <w:t>[rf010] &lt;Visualizar Atletas Associados&gt;</w:t>
      </w:r>
    </w:p>
    <w:p w14:paraId="5715EAC1" w14:textId="77777777" w:rsidR="00C86EB6" w:rsidRDefault="00C86EB6" w:rsidP="00C86EB6">
      <w:pPr>
        <w:pStyle w:val="TextoNormal"/>
      </w:pP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86EB6" w:rsidRPr="00E562BE" w14:paraId="08321266" w14:textId="77777777" w:rsidTr="00125085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DBD510" w14:textId="7E946C8A" w:rsidR="00C86EB6" w:rsidRPr="00E562BE" w:rsidRDefault="00C86EB6" w:rsidP="00125085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10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9B6AE" w14:textId="2E376991" w:rsidR="00C86EB6" w:rsidRPr="00E562BE" w:rsidRDefault="00C86EB6" w:rsidP="00125085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Visualizar tr</w:t>
            </w:r>
            <w:r w:rsidR="00931746">
              <w:rPr>
                <w:b/>
                <w:bCs/>
                <w:color w:val="FFFFFF"/>
                <w:sz w:val="24"/>
                <w:szCs w:val="24"/>
              </w:rPr>
              <w:t>e</w:t>
            </w:r>
            <w:r>
              <w:rPr>
                <w:b/>
                <w:bCs/>
                <w:color w:val="FFFFFF"/>
                <w:sz w:val="24"/>
                <w:szCs w:val="24"/>
              </w:rPr>
              <w:t>inador</w:t>
            </w:r>
            <w:r w:rsidRPr="00E562BE">
              <w:rPr>
                <w:b/>
                <w:bCs/>
                <w:color w:val="FFFFFF"/>
                <w:sz w:val="24"/>
                <w:szCs w:val="24"/>
              </w:rPr>
              <w:t>.</w:t>
            </w:r>
          </w:p>
        </w:tc>
      </w:tr>
      <w:tr w:rsidR="00C86EB6" w:rsidRPr="00D40FCB" w14:paraId="12B74EBA" w14:textId="77777777" w:rsidTr="00125085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876B9" w14:textId="77777777" w:rsidR="00C86EB6" w:rsidRPr="00D40FCB" w:rsidRDefault="00C86EB6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EF5C5D" w14:textId="0681CC8D" w:rsidR="00C86EB6" w:rsidRPr="00D40FCB" w:rsidRDefault="00ED653F" w:rsidP="00125085">
            <w:r w:rsidRPr="00D40FCB">
              <w:t>() Essencial</w:t>
            </w:r>
            <w:r w:rsidR="00C86EB6" w:rsidRPr="00D40FCB">
              <w:t xml:space="preserve">                (  </w:t>
            </w:r>
            <w:r w:rsidR="00C86EB6">
              <w:t>X</w:t>
            </w:r>
            <w:r w:rsidR="00C86EB6" w:rsidRPr="00D40FCB">
              <w:t xml:space="preserve"> ) Importante       (   ) Desejável</w:t>
            </w:r>
          </w:p>
        </w:tc>
      </w:tr>
      <w:tr w:rsidR="00C86EB6" w:rsidRPr="00D40FCB" w14:paraId="35F00F6F" w14:textId="77777777" w:rsidTr="00125085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401A0" w14:textId="77777777" w:rsidR="00C86EB6" w:rsidRPr="00D40FCB" w:rsidRDefault="00C86EB6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F189D" w14:textId="77777777" w:rsidR="00C86EB6" w:rsidRPr="00D40FCB" w:rsidRDefault="00C86EB6" w:rsidP="00125085">
            <w:r>
              <w:t>Treinador</w:t>
            </w:r>
          </w:p>
        </w:tc>
      </w:tr>
      <w:tr w:rsidR="00C86EB6" w:rsidRPr="00D40FCB" w14:paraId="585D3E6D" w14:textId="77777777" w:rsidTr="00125085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8CEB57" w14:textId="77777777" w:rsidR="00C86EB6" w:rsidRPr="00D40FCB" w:rsidRDefault="00C86EB6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D5687" w14:textId="3E6E1968" w:rsidR="00C86EB6" w:rsidRPr="00D40FCB" w:rsidRDefault="00C86EB6" w:rsidP="00125085">
            <w:r>
              <w:t>Um treinador pode consultar s</w:t>
            </w:r>
            <w:r w:rsidR="00577006">
              <w:t>eus atletas associados.</w:t>
            </w:r>
          </w:p>
        </w:tc>
      </w:tr>
      <w:tr w:rsidR="00C86EB6" w:rsidRPr="00D40FCB" w14:paraId="5CA4E2A8" w14:textId="77777777" w:rsidTr="00125085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0BD15" w14:textId="77777777" w:rsidR="00C86EB6" w:rsidRPr="00D40FCB" w:rsidRDefault="00C86EB6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D28E2B" w14:textId="77777777" w:rsidR="00C86EB6" w:rsidRPr="00D40FCB" w:rsidRDefault="00C86EB6" w:rsidP="00125085">
            <w:r>
              <w:t>O treinador deve estar com o login feito na página home.</w:t>
            </w:r>
          </w:p>
        </w:tc>
      </w:tr>
      <w:tr w:rsidR="00C86EB6" w:rsidRPr="00D40FCB" w14:paraId="0690D627" w14:textId="77777777" w:rsidTr="00125085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83B78" w14:textId="77777777" w:rsidR="00C86EB6" w:rsidRPr="00D40FCB" w:rsidRDefault="00C86EB6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2E4EC6" w14:textId="77777777" w:rsidR="00C86EB6" w:rsidRPr="00D40FCB" w:rsidRDefault="00C86EB6" w:rsidP="00125085"/>
        </w:tc>
      </w:tr>
      <w:tr w:rsidR="00C86EB6" w:rsidRPr="00D40FCB" w14:paraId="0AB6EF65" w14:textId="77777777" w:rsidTr="00125085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744FEF" w14:textId="77777777" w:rsidR="00C86EB6" w:rsidRPr="00D40FCB" w:rsidRDefault="00C86EB6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2B85BF" w14:textId="77777777" w:rsidR="00C86EB6" w:rsidRPr="00D40FCB" w:rsidRDefault="00C86EB6" w:rsidP="00125085">
            <w:pPr>
              <w:rPr>
                <w:b/>
                <w:bCs/>
              </w:rPr>
            </w:pPr>
          </w:p>
        </w:tc>
      </w:tr>
      <w:tr w:rsidR="00C86EB6" w:rsidRPr="00D40FCB" w14:paraId="291CBF65" w14:textId="77777777" w:rsidTr="00125085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AA4AC" w14:textId="77777777" w:rsidR="00C86EB6" w:rsidRPr="00D40FCB" w:rsidRDefault="00C86EB6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C300D" w14:textId="77777777" w:rsidR="00C86EB6" w:rsidRPr="00D40FCB" w:rsidRDefault="00C86EB6" w:rsidP="00125085">
            <w:r>
              <w:t>Treinador</w:t>
            </w:r>
            <w:r w:rsidRPr="00D40FCB">
              <w:t>:</w:t>
            </w:r>
          </w:p>
          <w:p w14:paraId="11AC4D33" w14:textId="77777777" w:rsidR="00C86EB6" w:rsidRDefault="00C86EB6" w:rsidP="00125085"/>
          <w:p w14:paraId="1A1A5547" w14:textId="630D278B" w:rsidR="00C86EB6" w:rsidRPr="00D40FCB" w:rsidRDefault="00C86EB6" w:rsidP="00125085">
            <w:r>
              <w:t>1</w:t>
            </w:r>
            <w:r w:rsidRPr="00D40FCB">
              <w:t>. Seleciona</w:t>
            </w:r>
            <w:r>
              <w:t>r</w:t>
            </w:r>
            <w:r w:rsidRPr="00D40FCB">
              <w:t xml:space="preserve"> a opção de </w:t>
            </w:r>
            <w:r w:rsidR="00577006">
              <w:t>visualizar atletas associados</w:t>
            </w:r>
          </w:p>
          <w:p w14:paraId="7F463DA9" w14:textId="77777777" w:rsidR="00C86EB6" w:rsidRDefault="00C86EB6" w:rsidP="00125085"/>
          <w:p w14:paraId="44B8776D" w14:textId="77777777" w:rsidR="00C86EB6" w:rsidRDefault="00C86EB6" w:rsidP="00125085"/>
          <w:p w14:paraId="73CA7453" w14:textId="77777777" w:rsidR="00C86EB6" w:rsidRDefault="00C86EB6" w:rsidP="00125085"/>
          <w:p w14:paraId="38DD8B4A" w14:textId="77777777" w:rsidR="00C86EB6" w:rsidRDefault="00C86EB6" w:rsidP="00125085"/>
          <w:p w14:paraId="26356888" w14:textId="77777777" w:rsidR="00C86EB6" w:rsidRPr="00D40FCB" w:rsidRDefault="00C86EB6" w:rsidP="00125085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7EA4B" w14:textId="77777777" w:rsidR="00C86EB6" w:rsidRPr="00D40FCB" w:rsidRDefault="00C86EB6" w:rsidP="0012508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6E4249F" w14:textId="77777777" w:rsidR="00C86EB6" w:rsidRDefault="00C86EB6" w:rsidP="00125085"/>
          <w:p w14:paraId="595DDEBF" w14:textId="77777777" w:rsidR="00C86EB6" w:rsidRDefault="00C86EB6" w:rsidP="00125085"/>
          <w:p w14:paraId="01373050" w14:textId="77777777" w:rsidR="00C86EB6" w:rsidRDefault="00C86EB6" w:rsidP="00125085"/>
          <w:p w14:paraId="3D452842" w14:textId="2CA50BB2" w:rsidR="00C86EB6" w:rsidRDefault="00C86EB6" w:rsidP="00125085">
            <w:r>
              <w:t xml:space="preserve">2. O sistema direciona o </w:t>
            </w:r>
            <w:r w:rsidR="00ED653F">
              <w:t xml:space="preserve">treinador </w:t>
            </w:r>
            <w:r>
              <w:t>a para a página de perfil</w:t>
            </w:r>
          </w:p>
          <w:p w14:paraId="2126327D" w14:textId="6D09D19A" w:rsidR="00C86EB6" w:rsidRDefault="00C86EB6" w:rsidP="00125085">
            <w:r>
              <w:t>3</w:t>
            </w:r>
            <w:r w:rsidRPr="00D40FCB">
              <w:t xml:space="preserve">. </w:t>
            </w:r>
            <w:r>
              <w:t>O sistema retornará as informações de perfil do</w:t>
            </w:r>
            <w:r w:rsidR="00ED653F">
              <w:t>s</w:t>
            </w:r>
            <w:r>
              <w:t xml:space="preserve"> atleta</w:t>
            </w:r>
            <w:r w:rsidR="00ED653F">
              <w:t>s</w:t>
            </w:r>
          </w:p>
          <w:p w14:paraId="516BA16D" w14:textId="77777777" w:rsidR="00C86EB6" w:rsidRPr="00D40FCB" w:rsidRDefault="00C86EB6" w:rsidP="00125085"/>
        </w:tc>
      </w:tr>
      <w:tr w:rsidR="00C86EB6" w:rsidRPr="00D40FCB" w14:paraId="2CB9F806" w14:textId="77777777" w:rsidTr="00125085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755A4" w14:textId="77777777" w:rsidR="00C86EB6" w:rsidRPr="00D40FCB" w:rsidRDefault="00C86EB6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D4727" w14:textId="77777777" w:rsidR="00C86EB6" w:rsidRPr="00D40FCB" w:rsidRDefault="00C86EB6" w:rsidP="00125085">
            <w:r>
              <w:rPr>
                <w:b/>
                <w:bCs/>
              </w:rPr>
              <w:t>Treinador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F5D17" w14:textId="77777777" w:rsidR="00C86EB6" w:rsidRPr="00D40FCB" w:rsidRDefault="00C86EB6" w:rsidP="0012508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0D12FE7F" w14:textId="77777777" w:rsidR="00C86EB6" w:rsidRPr="00D40FCB" w:rsidRDefault="00C86EB6" w:rsidP="00125085"/>
        </w:tc>
      </w:tr>
      <w:tr w:rsidR="00C86EB6" w:rsidRPr="00D40FCB" w14:paraId="648CFB83" w14:textId="77777777" w:rsidTr="00125085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CC642" w14:textId="77777777" w:rsidR="00C86EB6" w:rsidRPr="006E2365" w:rsidRDefault="00C86EB6" w:rsidP="0012508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68FEC823" w14:textId="77777777" w:rsidR="00C86EB6" w:rsidRPr="00D40FCB" w:rsidRDefault="00C86EB6" w:rsidP="0012508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50D1CA" w14:textId="77777777" w:rsidR="00C86EB6" w:rsidRPr="00D40FCB" w:rsidRDefault="00C86EB6" w:rsidP="00125085">
            <w:pPr>
              <w:rPr>
                <w:b/>
                <w:bCs/>
              </w:rPr>
            </w:pPr>
          </w:p>
        </w:tc>
      </w:tr>
    </w:tbl>
    <w:p w14:paraId="0F99B539" w14:textId="77777777" w:rsidR="00C86EB6" w:rsidRDefault="00C86EB6" w:rsidP="00C86EB6">
      <w:pPr>
        <w:pStyle w:val="TextoNormal"/>
        <w:ind w:left="0"/>
      </w:pPr>
    </w:p>
    <w:p w14:paraId="39D996EF" w14:textId="0A058851" w:rsidR="008C33E7" w:rsidRDefault="008C33E7" w:rsidP="008C33E7">
      <w:pPr>
        <w:pStyle w:val="Ttulo2"/>
        <w:numPr>
          <w:ilvl w:val="0"/>
          <w:numId w:val="0"/>
        </w:numPr>
      </w:pPr>
      <w:r>
        <w:t>Crud Torneio</w:t>
      </w:r>
    </w:p>
    <w:p w14:paraId="0E8CDF86" w14:textId="77777777" w:rsidR="009008BE" w:rsidRDefault="009008BE" w:rsidP="00B9356E">
      <w:pPr>
        <w:pStyle w:val="TextoNormal"/>
      </w:pPr>
    </w:p>
    <w:p w14:paraId="3A799D1E" w14:textId="50A36D46" w:rsidR="00614010" w:rsidRPr="002B1AFA" w:rsidRDefault="00585A7A" w:rsidP="00614010">
      <w:pPr>
        <w:pStyle w:val="Requisito"/>
      </w:pPr>
      <w:r w:rsidRPr="002B1AFA">
        <w:t xml:space="preserve"> </w:t>
      </w:r>
      <w:r w:rsidR="00614010" w:rsidRPr="002B1AFA">
        <w:t>[RF0</w:t>
      </w:r>
      <w:r w:rsidR="00614010">
        <w:t>11</w:t>
      </w:r>
      <w:r w:rsidR="00614010" w:rsidRPr="002B1AFA">
        <w:t>] &lt;Registrar T</w:t>
      </w:r>
      <w:r w:rsidR="00614010">
        <w:t>orneio</w:t>
      </w:r>
      <w:r w:rsidR="00614010" w:rsidRPr="002B1AFA">
        <w:t xml:space="preserve"> &gt;</w:t>
      </w:r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614010" w14:paraId="0673E83D" w14:textId="77777777" w:rsidTr="00125085">
        <w:trPr>
          <w:trHeight w:val="27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  <w:hideMark/>
          </w:tcPr>
          <w:p w14:paraId="668D5B97" w14:textId="77777777" w:rsidR="00614010" w:rsidRDefault="00614010" w:rsidP="00125085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011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  <w:hideMark/>
          </w:tcPr>
          <w:p w14:paraId="57FFABF0" w14:textId="77777777" w:rsidR="00614010" w:rsidRDefault="00614010" w:rsidP="00125085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Registrar Torneio</w:t>
            </w:r>
          </w:p>
        </w:tc>
      </w:tr>
      <w:tr w:rsidR="00614010" w:rsidRPr="00D40FCB" w14:paraId="5CBACEA6" w14:textId="77777777" w:rsidTr="00125085">
        <w:trPr>
          <w:trHeight w:val="413"/>
        </w:trPr>
        <w:tc>
          <w:tcPr>
            <w:tcW w:w="1726" w:type="dxa"/>
            <w:shd w:val="clear" w:color="auto" w:fill="C5E0B3"/>
          </w:tcPr>
          <w:p w14:paraId="27A11BAB" w14:textId="77777777" w:rsidR="00614010" w:rsidRDefault="00614010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6AAF28BD" w14:textId="77777777" w:rsidR="00614010" w:rsidRPr="00D40FCB" w:rsidRDefault="00614010" w:rsidP="00125085">
            <w:r w:rsidRPr="00D40FCB">
              <w:t>(</w:t>
            </w:r>
            <w:r>
              <w:t xml:space="preserve"> X</w:t>
            </w:r>
            <w:r w:rsidRPr="00D40FCB">
              <w:t xml:space="preserve"> )  Essencial                (   ) Importante       (   ) Desejável</w:t>
            </w:r>
          </w:p>
        </w:tc>
      </w:tr>
      <w:tr w:rsidR="00614010" w:rsidRPr="00D40FCB" w14:paraId="476018DE" w14:textId="77777777" w:rsidTr="00125085">
        <w:trPr>
          <w:trHeight w:val="251"/>
        </w:trPr>
        <w:tc>
          <w:tcPr>
            <w:tcW w:w="1726" w:type="dxa"/>
            <w:shd w:val="clear" w:color="auto" w:fill="E2EFD9"/>
            <w:hideMark/>
          </w:tcPr>
          <w:p w14:paraId="0596970A" w14:textId="77777777" w:rsidR="00614010" w:rsidRDefault="00614010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/>
            <w:hideMark/>
          </w:tcPr>
          <w:p w14:paraId="7D2D2136" w14:textId="77777777" w:rsidR="00614010" w:rsidRPr="00D40FCB" w:rsidRDefault="00614010" w:rsidP="00125085">
            <w:r>
              <w:t>Administrador</w:t>
            </w:r>
          </w:p>
        </w:tc>
      </w:tr>
      <w:tr w:rsidR="00614010" w:rsidRPr="00D40FCB" w14:paraId="6CC7088A" w14:textId="77777777" w:rsidTr="00125085">
        <w:trPr>
          <w:trHeight w:val="848"/>
        </w:trPr>
        <w:tc>
          <w:tcPr>
            <w:tcW w:w="1726" w:type="dxa"/>
            <w:shd w:val="clear" w:color="auto" w:fill="C5E0B3"/>
            <w:hideMark/>
          </w:tcPr>
          <w:p w14:paraId="4CA6C70D" w14:textId="77777777" w:rsidR="00614010" w:rsidRDefault="00614010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/>
            <w:hideMark/>
          </w:tcPr>
          <w:p w14:paraId="352F25B9" w14:textId="77777777" w:rsidR="00614010" w:rsidRPr="00D40FCB" w:rsidRDefault="00614010" w:rsidP="00125085">
            <w:r w:rsidRPr="00D40FCB">
              <w:t xml:space="preserve">Um </w:t>
            </w:r>
            <w:r>
              <w:t>administrador pode cadastrar um torneio no sistema</w:t>
            </w:r>
          </w:p>
        </w:tc>
      </w:tr>
      <w:tr w:rsidR="00614010" w:rsidRPr="00D40FCB" w14:paraId="1D063BBF" w14:textId="77777777" w:rsidTr="00125085">
        <w:trPr>
          <w:trHeight w:val="566"/>
        </w:trPr>
        <w:tc>
          <w:tcPr>
            <w:tcW w:w="1726" w:type="dxa"/>
            <w:shd w:val="clear" w:color="auto" w:fill="E2EFD9"/>
            <w:hideMark/>
          </w:tcPr>
          <w:p w14:paraId="2A9F8A46" w14:textId="77777777" w:rsidR="00614010" w:rsidRDefault="00614010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/>
            <w:hideMark/>
          </w:tcPr>
          <w:p w14:paraId="458867E3" w14:textId="77777777" w:rsidR="00614010" w:rsidRPr="00D40FCB" w:rsidRDefault="00614010" w:rsidP="00125085">
            <w:r>
              <w:t>O administrador deve estar na página torneios.</w:t>
            </w:r>
          </w:p>
        </w:tc>
      </w:tr>
      <w:tr w:rsidR="00614010" w:rsidRPr="00D40FCB" w14:paraId="0EE6E56D" w14:textId="77777777" w:rsidTr="00125085">
        <w:trPr>
          <w:trHeight w:val="566"/>
        </w:trPr>
        <w:tc>
          <w:tcPr>
            <w:tcW w:w="1726" w:type="dxa"/>
            <w:shd w:val="clear" w:color="auto" w:fill="C5E0B3"/>
            <w:hideMark/>
          </w:tcPr>
          <w:p w14:paraId="132EBE6B" w14:textId="77777777" w:rsidR="00614010" w:rsidRDefault="00614010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/>
            <w:hideMark/>
          </w:tcPr>
          <w:p w14:paraId="034BD2E9" w14:textId="77777777" w:rsidR="00614010" w:rsidRPr="00D40FCB" w:rsidRDefault="00614010" w:rsidP="00125085"/>
        </w:tc>
      </w:tr>
      <w:tr w:rsidR="00614010" w:rsidRPr="00D40FCB" w14:paraId="584C2D34" w14:textId="77777777" w:rsidTr="00125085">
        <w:trPr>
          <w:trHeight w:val="348"/>
        </w:trPr>
        <w:tc>
          <w:tcPr>
            <w:tcW w:w="1726" w:type="dxa"/>
            <w:shd w:val="clear" w:color="auto" w:fill="E2EFD9"/>
          </w:tcPr>
          <w:p w14:paraId="4AFC4397" w14:textId="77777777" w:rsidR="00614010" w:rsidRDefault="00614010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4AB9E327" w14:textId="77777777" w:rsidR="00614010" w:rsidRDefault="00614010" w:rsidP="00125085">
            <w:pPr>
              <w:rPr>
                <w:b/>
                <w:bCs/>
              </w:rPr>
            </w:pPr>
          </w:p>
        </w:tc>
      </w:tr>
      <w:tr w:rsidR="00614010" w:rsidRPr="00D40FCB" w14:paraId="0C0B41ED" w14:textId="77777777" w:rsidTr="00125085">
        <w:trPr>
          <w:trHeight w:val="2035"/>
        </w:trPr>
        <w:tc>
          <w:tcPr>
            <w:tcW w:w="1726" w:type="dxa"/>
            <w:shd w:val="clear" w:color="auto" w:fill="C5E0B3"/>
            <w:hideMark/>
          </w:tcPr>
          <w:p w14:paraId="7D6EFC27" w14:textId="77777777" w:rsidR="00614010" w:rsidRDefault="00614010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shd w:val="clear" w:color="auto" w:fill="C5E0B3"/>
            <w:hideMark/>
          </w:tcPr>
          <w:p w14:paraId="25CC6353" w14:textId="77777777" w:rsidR="00614010" w:rsidRPr="00D40FCB" w:rsidRDefault="00614010" w:rsidP="00125085">
            <w:r>
              <w:t>Administrador</w:t>
            </w:r>
            <w:r w:rsidRPr="00D40FCB">
              <w:t>:</w:t>
            </w:r>
          </w:p>
          <w:p w14:paraId="2D0B2412" w14:textId="77777777" w:rsidR="00614010" w:rsidRDefault="00614010" w:rsidP="00125085"/>
          <w:p w14:paraId="1F7393DE" w14:textId="77777777" w:rsidR="00614010" w:rsidRDefault="00614010" w:rsidP="00125085">
            <w:r>
              <w:t>1</w:t>
            </w:r>
            <w:r w:rsidRPr="00D40FCB">
              <w:t>. Seleciona</w:t>
            </w:r>
            <w:r>
              <w:t>r</w:t>
            </w:r>
            <w:r w:rsidRPr="00D40FCB">
              <w:t xml:space="preserve"> a opção de </w:t>
            </w:r>
            <w:r>
              <w:t>registro de torneio.</w:t>
            </w:r>
          </w:p>
          <w:p w14:paraId="2FFC7082" w14:textId="77777777" w:rsidR="00614010" w:rsidRDefault="00614010" w:rsidP="00125085"/>
          <w:p w14:paraId="0275024C" w14:textId="77777777" w:rsidR="00614010" w:rsidRDefault="00614010" w:rsidP="00125085"/>
          <w:p w14:paraId="5DE5D3A2" w14:textId="77777777" w:rsidR="00614010" w:rsidRDefault="00614010" w:rsidP="00125085"/>
          <w:p w14:paraId="54F4C645" w14:textId="77777777" w:rsidR="00614010" w:rsidRDefault="00614010" w:rsidP="00125085">
            <w:r>
              <w:t>4</w:t>
            </w:r>
            <w:r w:rsidRPr="00D40FCB">
              <w:t xml:space="preserve">. </w:t>
            </w:r>
            <w:r>
              <w:t>Preenche os campos necessários para registro.</w:t>
            </w:r>
          </w:p>
          <w:p w14:paraId="4D671C6F" w14:textId="77777777" w:rsidR="00614010" w:rsidRDefault="00614010" w:rsidP="00125085"/>
          <w:p w14:paraId="07BAA039" w14:textId="77777777" w:rsidR="00614010" w:rsidRDefault="00614010" w:rsidP="00125085">
            <w:r>
              <w:t>5. Clica no botão de registrar</w:t>
            </w:r>
          </w:p>
          <w:p w14:paraId="1DA172A4" w14:textId="77777777" w:rsidR="00614010" w:rsidRDefault="00614010" w:rsidP="00125085"/>
          <w:p w14:paraId="55B7BF70" w14:textId="77777777" w:rsidR="00614010" w:rsidRDefault="00614010" w:rsidP="00125085"/>
          <w:p w14:paraId="05381EEE" w14:textId="77777777" w:rsidR="00614010" w:rsidRPr="00D40FCB" w:rsidRDefault="00614010" w:rsidP="00125085"/>
        </w:tc>
        <w:tc>
          <w:tcPr>
            <w:tcW w:w="4628" w:type="dxa"/>
            <w:shd w:val="clear" w:color="auto" w:fill="C5E0B3"/>
            <w:hideMark/>
          </w:tcPr>
          <w:p w14:paraId="550751DF" w14:textId="77777777" w:rsidR="00614010" w:rsidRPr="00D40FCB" w:rsidRDefault="00614010" w:rsidP="00125085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14DCC7CF" w14:textId="77777777" w:rsidR="00614010" w:rsidRDefault="00614010" w:rsidP="00125085"/>
          <w:p w14:paraId="74EA03F9" w14:textId="77777777" w:rsidR="00614010" w:rsidRDefault="00614010" w:rsidP="00125085"/>
          <w:p w14:paraId="50A75500" w14:textId="77777777" w:rsidR="00614010" w:rsidRDefault="00614010" w:rsidP="00125085"/>
          <w:p w14:paraId="3E74D06B" w14:textId="77777777" w:rsidR="00614010" w:rsidRDefault="00614010" w:rsidP="00125085"/>
          <w:p w14:paraId="226C7689" w14:textId="77777777" w:rsidR="00614010" w:rsidRDefault="00614010" w:rsidP="00125085"/>
          <w:p w14:paraId="360C1B32" w14:textId="77777777" w:rsidR="00614010" w:rsidRDefault="00614010" w:rsidP="00125085">
            <w:r>
              <w:t>2. Retorna um formulário para preenchimento.</w:t>
            </w:r>
          </w:p>
          <w:p w14:paraId="097C1433" w14:textId="77777777" w:rsidR="00614010" w:rsidRDefault="00614010" w:rsidP="00125085"/>
          <w:p w14:paraId="781FA37E" w14:textId="77777777" w:rsidR="00614010" w:rsidRDefault="00614010" w:rsidP="00125085"/>
          <w:p w14:paraId="70D0171A" w14:textId="77777777" w:rsidR="00614010" w:rsidRDefault="00614010" w:rsidP="00125085"/>
          <w:p w14:paraId="7A1323DF" w14:textId="77777777" w:rsidR="00614010" w:rsidRDefault="00614010" w:rsidP="00125085"/>
          <w:p w14:paraId="4B5423B6" w14:textId="77777777" w:rsidR="00614010" w:rsidRDefault="00614010" w:rsidP="00125085"/>
          <w:p w14:paraId="75EAE723" w14:textId="77777777" w:rsidR="00614010" w:rsidRDefault="00614010" w:rsidP="00125085"/>
          <w:p w14:paraId="4FB22ABE" w14:textId="77777777" w:rsidR="00614010" w:rsidRDefault="00614010" w:rsidP="00125085">
            <w:r>
              <w:t>6.Valida as credenciais utilizadas</w:t>
            </w:r>
          </w:p>
          <w:p w14:paraId="011E8CC6" w14:textId="77777777" w:rsidR="00614010" w:rsidRPr="00D40FCB" w:rsidRDefault="00614010" w:rsidP="00125085">
            <w:r>
              <w:t>7. exibe o torneio criado</w:t>
            </w:r>
          </w:p>
        </w:tc>
      </w:tr>
      <w:tr w:rsidR="00614010" w:rsidRPr="00D40FCB" w14:paraId="577C2F7C" w14:textId="77777777" w:rsidTr="00125085">
        <w:trPr>
          <w:trHeight w:val="1385"/>
        </w:trPr>
        <w:tc>
          <w:tcPr>
            <w:tcW w:w="1726" w:type="dxa"/>
            <w:shd w:val="clear" w:color="auto" w:fill="E2EFD9"/>
            <w:hideMark/>
          </w:tcPr>
          <w:p w14:paraId="26ECEB34" w14:textId="77777777" w:rsidR="00614010" w:rsidRDefault="00614010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/>
            <w:hideMark/>
          </w:tcPr>
          <w:p w14:paraId="6A080184" w14:textId="77777777" w:rsidR="00614010" w:rsidRPr="00E43FB7" w:rsidRDefault="00614010" w:rsidP="00125085">
            <w:r>
              <w:t>Torneio</w:t>
            </w:r>
            <w:r w:rsidRPr="00D40FCB">
              <w:t>:</w:t>
            </w:r>
          </w:p>
        </w:tc>
        <w:tc>
          <w:tcPr>
            <w:tcW w:w="4628" w:type="dxa"/>
            <w:shd w:val="clear" w:color="auto" w:fill="E2EFD9"/>
            <w:hideMark/>
          </w:tcPr>
          <w:p w14:paraId="502F226B" w14:textId="77777777" w:rsidR="00614010" w:rsidRPr="00D40FCB" w:rsidRDefault="00614010" w:rsidP="00125085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3B4855F6" w14:textId="77777777" w:rsidR="00614010" w:rsidRDefault="00614010" w:rsidP="00125085">
            <w:r>
              <w:t>4.  Caso alguma credencial não atenda o formato correto, uma mensagem de erro é disparada.</w:t>
            </w:r>
          </w:p>
          <w:p w14:paraId="61169834" w14:textId="77777777" w:rsidR="00614010" w:rsidRDefault="00614010" w:rsidP="00125085">
            <w:r>
              <w:t>7. Caso o nome não seja único uma mensagem de erro é disparada</w:t>
            </w:r>
          </w:p>
          <w:p w14:paraId="3AD9FAED" w14:textId="77777777" w:rsidR="00614010" w:rsidRPr="00D40FCB" w:rsidRDefault="00614010" w:rsidP="00125085"/>
        </w:tc>
      </w:tr>
      <w:tr w:rsidR="00614010" w:rsidRPr="00D40FCB" w14:paraId="523BF56C" w14:textId="77777777" w:rsidTr="00125085">
        <w:trPr>
          <w:trHeight w:val="988"/>
        </w:trPr>
        <w:tc>
          <w:tcPr>
            <w:tcW w:w="1726" w:type="dxa"/>
            <w:shd w:val="clear" w:color="auto" w:fill="C5E0B3"/>
            <w:hideMark/>
          </w:tcPr>
          <w:p w14:paraId="52369CA2" w14:textId="77777777" w:rsidR="00614010" w:rsidRDefault="00614010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/>
            <w:hideMark/>
          </w:tcPr>
          <w:p w14:paraId="1423E4F8" w14:textId="77777777" w:rsidR="00614010" w:rsidRPr="006E2365" w:rsidRDefault="00614010" w:rsidP="00125085"/>
          <w:p w14:paraId="4013CA12" w14:textId="77777777" w:rsidR="00614010" w:rsidRPr="006E2365" w:rsidRDefault="00614010" w:rsidP="00125085">
            <w:r>
              <w:t>Torneios não podem ter nomes iguais</w:t>
            </w:r>
          </w:p>
        </w:tc>
      </w:tr>
    </w:tbl>
    <w:p w14:paraId="614304C0" w14:textId="77777777" w:rsidR="00614010" w:rsidRPr="00D40FCB" w:rsidRDefault="00614010" w:rsidP="00614010"/>
    <w:p w14:paraId="631A35C1" w14:textId="77777777" w:rsidR="00614010" w:rsidRDefault="00614010" w:rsidP="00614010">
      <w:pPr>
        <w:pStyle w:val="Requisito"/>
      </w:pPr>
      <w:r>
        <w:t>[rf011] &lt;Excluir Torneio&gt;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614010" w:rsidRPr="00E562BE" w14:paraId="3E617216" w14:textId="77777777" w:rsidTr="00125085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D1E8D" w14:textId="77777777" w:rsidR="00614010" w:rsidRPr="00E562BE" w:rsidRDefault="00614010" w:rsidP="00125085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11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DA0793" w14:textId="77777777" w:rsidR="00614010" w:rsidRPr="00E562BE" w:rsidRDefault="00614010" w:rsidP="00125085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Excluir Torneio</w:t>
            </w:r>
          </w:p>
        </w:tc>
      </w:tr>
      <w:tr w:rsidR="00614010" w:rsidRPr="00D40FCB" w14:paraId="4AFF38A0" w14:textId="77777777" w:rsidTr="00125085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28E1C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29306" w14:textId="77777777" w:rsidR="00614010" w:rsidRPr="00D40FCB" w:rsidRDefault="00614010" w:rsidP="00125085">
            <w:r w:rsidRPr="00D40FCB">
              <w:t xml:space="preserve">( </w:t>
            </w:r>
            <w:r>
              <w:t>X</w:t>
            </w:r>
            <w:r w:rsidRPr="00D40FCB">
              <w:t xml:space="preserve"> )  Essencial                (   ) Importante       (   ) Desejável</w:t>
            </w:r>
          </w:p>
        </w:tc>
      </w:tr>
      <w:tr w:rsidR="00614010" w:rsidRPr="00D40FCB" w14:paraId="0FD1865A" w14:textId="77777777" w:rsidTr="00125085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C3E19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7151C" w14:textId="77777777" w:rsidR="00614010" w:rsidRPr="00D40FCB" w:rsidRDefault="00614010" w:rsidP="00125085">
            <w:r>
              <w:t>Administrador</w:t>
            </w:r>
          </w:p>
        </w:tc>
      </w:tr>
      <w:tr w:rsidR="00614010" w:rsidRPr="00D40FCB" w14:paraId="0C174C1C" w14:textId="77777777" w:rsidTr="00125085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BE07E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02BA5" w14:textId="77777777" w:rsidR="00614010" w:rsidRPr="00D40FCB" w:rsidRDefault="00614010" w:rsidP="00125085">
            <w:r>
              <w:t>Um Administrador pode excluir um torneio</w:t>
            </w:r>
          </w:p>
        </w:tc>
      </w:tr>
      <w:tr w:rsidR="00614010" w:rsidRPr="00D40FCB" w14:paraId="362DC7EF" w14:textId="77777777" w:rsidTr="00125085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F88B0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BC2D2" w14:textId="77777777" w:rsidR="00614010" w:rsidRPr="00D40FCB" w:rsidRDefault="00614010" w:rsidP="00125085">
            <w:r>
              <w:t>O Administrador deve estar com o login feito na tela de home.</w:t>
            </w:r>
          </w:p>
        </w:tc>
      </w:tr>
      <w:tr w:rsidR="00614010" w:rsidRPr="00D40FCB" w14:paraId="3F0D74E4" w14:textId="77777777" w:rsidTr="00125085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BE6E8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605E9" w14:textId="77777777" w:rsidR="00614010" w:rsidRPr="00D40FCB" w:rsidRDefault="00614010" w:rsidP="00125085"/>
        </w:tc>
      </w:tr>
      <w:tr w:rsidR="00614010" w:rsidRPr="00D40FCB" w14:paraId="1C34371F" w14:textId="77777777" w:rsidTr="00125085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A1FFB" w14:textId="77777777" w:rsidR="00614010" w:rsidRPr="00D40FCB" w:rsidRDefault="00614010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B99FCC" w14:textId="77777777" w:rsidR="00614010" w:rsidRPr="00D40FCB" w:rsidRDefault="00614010" w:rsidP="00125085">
            <w:pPr>
              <w:rPr>
                <w:b/>
                <w:bCs/>
              </w:rPr>
            </w:pPr>
          </w:p>
        </w:tc>
      </w:tr>
      <w:tr w:rsidR="00614010" w:rsidRPr="00D40FCB" w14:paraId="1F495114" w14:textId="77777777" w:rsidTr="00125085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35AEF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43EEB" w14:textId="77777777" w:rsidR="00614010" w:rsidRPr="00D40FCB" w:rsidRDefault="00614010" w:rsidP="00125085">
            <w:r>
              <w:rPr>
                <w:b/>
                <w:bCs/>
              </w:rPr>
              <w:t>Administrador</w:t>
            </w:r>
            <w:r w:rsidRPr="00D40FCB">
              <w:t>:</w:t>
            </w:r>
          </w:p>
          <w:p w14:paraId="525E8AC5" w14:textId="77777777" w:rsidR="00614010" w:rsidRDefault="00614010" w:rsidP="00125085"/>
          <w:p w14:paraId="0FFE99C3" w14:textId="77777777" w:rsidR="00614010" w:rsidRPr="00D40FCB" w:rsidRDefault="00614010" w:rsidP="00125085">
            <w:r>
              <w:t>1</w:t>
            </w:r>
            <w:r w:rsidRPr="00D40FCB">
              <w:t xml:space="preserve">. </w:t>
            </w:r>
            <w:r>
              <w:t>O Administrador s</w:t>
            </w:r>
            <w:r w:rsidRPr="00D40FCB">
              <w:t xml:space="preserve">eleciona a opção de </w:t>
            </w:r>
            <w:r>
              <w:t>exclusão de torneio</w:t>
            </w:r>
            <w:r w:rsidRPr="00D40FCB">
              <w:t>.</w:t>
            </w:r>
          </w:p>
          <w:p w14:paraId="355D7A6C" w14:textId="77777777" w:rsidR="00614010" w:rsidRDefault="00614010" w:rsidP="00125085"/>
          <w:p w14:paraId="5E2E5DFE" w14:textId="77777777" w:rsidR="00614010" w:rsidRDefault="00614010" w:rsidP="00125085">
            <w:r>
              <w:t>3</w:t>
            </w:r>
            <w:r w:rsidRPr="00D40FCB">
              <w:t>.</w:t>
            </w:r>
            <w:r>
              <w:t xml:space="preserve"> O Treinador confirma a exclusão</w:t>
            </w:r>
            <w:r w:rsidRPr="00D40FCB">
              <w:t>.</w:t>
            </w:r>
          </w:p>
          <w:p w14:paraId="33D8D488" w14:textId="77777777" w:rsidR="00614010" w:rsidRDefault="00614010" w:rsidP="00125085"/>
          <w:p w14:paraId="205E3788" w14:textId="77777777" w:rsidR="00614010" w:rsidRDefault="00614010" w:rsidP="00125085"/>
          <w:p w14:paraId="598512E1" w14:textId="77777777" w:rsidR="00614010" w:rsidRDefault="00614010" w:rsidP="00125085"/>
          <w:p w14:paraId="61321D99" w14:textId="77777777" w:rsidR="00614010" w:rsidRPr="00D40FCB" w:rsidRDefault="00614010" w:rsidP="00125085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66AF2" w14:textId="77777777" w:rsidR="00614010" w:rsidRPr="00D40FCB" w:rsidRDefault="00614010" w:rsidP="0012508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D61A320" w14:textId="77777777" w:rsidR="00614010" w:rsidRDefault="00614010" w:rsidP="00125085"/>
          <w:p w14:paraId="65BBDAF7" w14:textId="77777777" w:rsidR="00614010" w:rsidRDefault="00614010" w:rsidP="00125085"/>
          <w:p w14:paraId="72CC157C" w14:textId="77777777" w:rsidR="00614010" w:rsidRPr="00D40FCB" w:rsidRDefault="00614010" w:rsidP="00125085">
            <w:r>
              <w:t>2 o Sistema retorna uma confirmação ao administrador</w:t>
            </w:r>
          </w:p>
          <w:p w14:paraId="1A613B7F" w14:textId="77777777" w:rsidR="00614010" w:rsidRDefault="00614010" w:rsidP="00125085"/>
          <w:p w14:paraId="1F343DF2" w14:textId="77777777" w:rsidR="00614010" w:rsidRDefault="00614010" w:rsidP="00125085"/>
          <w:p w14:paraId="32393958" w14:textId="77777777" w:rsidR="00614010" w:rsidRDefault="00614010" w:rsidP="00125085"/>
          <w:p w14:paraId="5859A2EF" w14:textId="77777777" w:rsidR="00614010" w:rsidRDefault="00614010" w:rsidP="00125085">
            <w:r>
              <w:t>4</w:t>
            </w:r>
            <w:r w:rsidRPr="00D40FCB">
              <w:t xml:space="preserve">. </w:t>
            </w:r>
            <w:r>
              <w:t>O sistema exclui o torneio.</w:t>
            </w:r>
          </w:p>
          <w:p w14:paraId="01CC8CFC" w14:textId="77777777" w:rsidR="00614010" w:rsidRPr="00D40FCB" w:rsidRDefault="00614010" w:rsidP="00125085"/>
        </w:tc>
      </w:tr>
      <w:tr w:rsidR="00614010" w:rsidRPr="00D40FCB" w14:paraId="3B6B9C3E" w14:textId="77777777" w:rsidTr="00125085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82237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5806E" w14:textId="77777777" w:rsidR="00614010" w:rsidRPr="00D40FCB" w:rsidRDefault="00614010" w:rsidP="00125085">
            <w:r>
              <w:t>Administrador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CDDBF" w14:textId="77777777" w:rsidR="00614010" w:rsidRDefault="00614010" w:rsidP="0012508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1739D70" w14:textId="77777777" w:rsidR="00614010" w:rsidRPr="00D40FCB" w:rsidRDefault="00614010" w:rsidP="00125085">
            <w:r>
              <w:t>4</w:t>
            </w:r>
            <w:r w:rsidRPr="00D40FCB">
              <w:t xml:space="preserve">. </w:t>
            </w:r>
            <w:r>
              <w:t>Caso algum erro ocorra durante a exclusão uma mensagem de erro é disparada.</w:t>
            </w:r>
          </w:p>
        </w:tc>
      </w:tr>
      <w:tr w:rsidR="00614010" w:rsidRPr="00D40FCB" w14:paraId="1D459413" w14:textId="77777777" w:rsidTr="00125085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55C619" w14:textId="77777777" w:rsidR="00614010" w:rsidRPr="006E2365" w:rsidRDefault="00614010" w:rsidP="0012508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379D832D" w14:textId="77777777" w:rsidR="00614010" w:rsidRPr="00D40FCB" w:rsidRDefault="00614010" w:rsidP="0012508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E23E0" w14:textId="77777777" w:rsidR="00614010" w:rsidRDefault="00614010" w:rsidP="00125085"/>
          <w:p w14:paraId="097309A4" w14:textId="77777777" w:rsidR="00614010" w:rsidRPr="00D40FCB" w:rsidRDefault="00614010" w:rsidP="00125085">
            <w:pPr>
              <w:rPr>
                <w:b/>
                <w:bCs/>
              </w:rPr>
            </w:pPr>
            <w:r w:rsidRPr="006E2365">
              <w:t>1 –</w:t>
            </w:r>
            <w:r>
              <w:t>O torneio só pode ser excluído se não tiver nenhuma inscrição</w:t>
            </w:r>
          </w:p>
        </w:tc>
      </w:tr>
    </w:tbl>
    <w:p w14:paraId="114E58EC" w14:textId="77777777" w:rsidR="00614010" w:rsidRDefault="00614010" w:rsidP="00614010">
      <w:pPr>
        <w:pStyle w:val="TextoNormal"/>
      </w:pPr>
    </w:p>
    <w:p w14:paraId="05B61C2C" w14:textId="77777777" w:rsidR="00614010" w:rsidRDefault="00614010" w:rsidP="00614010">
      <w:pPr>
        <w:pStyle w:val="TextoNormal"/>
      </w:pPr>
    </w:p>
    <w:p w14:paraId="36636D92" w14:textId="77777777" w:rsidR="00614010" w:rsidRDefault="00614010" w:rsidP="00614010">
      <w:pPr>
        <w:pStyle w:val="Requisito"/>
      </w:pPr>
      <w:r>
        <w:t>[rf012] &lt;Alterar Torneio&gt;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614010" w:rsidRPr="00E562BE" w14:paraId="665B6623" w14:textId="77777777" w:rsidTr="00125085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F4C9D" w14:textId="77777777" w:rsidR="00614010" w:rsidRPr="00E562BE" w:rsidRDefault="00614010" w:rsidP="00125085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12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DADCF5" w14:textId="77777777" w:rsidR="00614010" w:rsidRPr="00E562BE" w:rsidRDefault="00614010" w:rsidP="00125085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Alterar Torneio</w:t>
            </w:r>
          </w:p>
        </w:tc>
      </w:tr>
      <w:tr w:rsidR="00614010" w:rsidRPr="00D40FCB" w14:paraId="6E347E61" w14:textId="77777777" w:rsidTr="00125085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6A4353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A5B599" w14:textId="77777777" w:rsidR="00614010" w:rsidRPr="00D40FCB" w:rsidRDefault="00614010" w:rsidP="00125085">
            <w:r w:rsidRPr="00D40FCB">
              <w:t xml:space="preserve">( </w:t>
            </w:r>
            <w:r>
              <w:t>X</w:t>
            </w:r>
            <w:r w:rsidRPr="00D40FCB">
              <w:t xml:space="preserve"> )  Essencial                (   ) Importante       (   ) Desejável</w:t>
            </w:r>
          </w:p>
        </w:tc>
      </w:tr>
      <w:tr w:rsidR="00614010" w:rsidRPr="00D40FCB" w14:paraId="4EDA4A9D" w14:textId="77777777" w:rsidTr="00125085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13A3C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3F852" w14:textId="77777777" w:rsidR="00614010" w:rsidRPr="00D40FCB" w:rsidRDefault="00614010" w:rsidP="00125085">
            <w:r>
              <w:t>Administrador:</w:t>
            </w:r>
          </w:p>
        </w:tc>
      </w:tr>
      <w:tr w:rsidR="00614010" w:rsidRPr="00D40FCB" w14:paraId="2457D64D" w14:textId="77777777" w:rsidTr="00125085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D474C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4F56B" w14:textId="77777777" w:rsidR="00614010" w:rsidRPr="00D40FCB" w:rsidRDefault="00614010" w:rsidP="00125085">
            <w:r>
              <w:t>Um Administrador pode alterar as informações de um torneio.</w:t>
            </w:r>
          </w:p>
        </w:tc>
      </w:tr>
      <w:tr w:rsidR="00614010" w:rsidRPr="00D40FCB" w14:paraId="1E70C9DD" w14:textId="77777777" w:rsidTr="00125085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C505F0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1AA59" w14:textId="77777777" w:rsidR="00614010" w:rsidRPr="00D40FCB" w:rsidRDefault="00614010" w:rsidP="00125085">
            <w:r>
              <w:t>O administrador deve estar na página home.</w:t>
            </w:r>
          </w:p>
        </w:tc>
      </w:tr>
      <w:tr w:rsidR="00614010" w:rsidRPr="00D40FCB" w14:paraId="6777C95E" w14:textId="77777777" w:rsidTr="00125085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CD93B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6A43E" w14:textId="77777777" w:rsidR="00614010" w:rsidRPr="00D40FCB" w:rsidRDefault="00614010" w:rsidP="00125085"/>
        </w:tc>
      </w:tr>
      <w:tr w:rsidR="00614010" w:rsidRPr="00D40FCB" w14:paraId="20DE9B72" w14:textId="77777777" w:rsidTr="00125085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751C19" w14:textId="77777777" w:rsidR="00614010" w:rsidRPr="00D40FCB" w:rsidRDefault="00614010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3DC14" w14:textId="77777777" w:rsidR="00614010" w:rsidRPr="00D40FCB" w:rsidRDefault="00614010" w:rsidP="00125085">
            <w:pPr>
              <w:rPr>
                <w:b/>
                <w:bCs/>
              </w:rPr>
            </w:pPr>
          </w:p>
        </w:tc>
      </w:tr>
      <w:tr w:rsidR="00614010" w:rsidRPr="00D40FCB" w14:paraId="4E8965C3" w14:textId="77777777" w:rsidTr="00125085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FE3663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942DE" w14:textId="77777777" w:rsidR="00614010" w:rsidRPr="00D40FCB" w:rsidRDefault="00614010" w:rsidP="00125085">
            <w:r>
              <w:t>Administrador:</w:t>
            </w:r>
          </w:p>
          <w:p w14:paraId="1406FC64" w14:textId="77777777" w:rsidR="00614010" w:rsidRDefault="00614010" w:rsidP="00125085">
            <w:r>
              <w:t>1. O administrador deve selecionar o torneio que deseja alterar.</w:t>
            </w:r>
          </w:p>
          <w:p w14:paraId="6B0D5594" w14:textId="77777777" w:rsidR="00614010" w:rsidRDefault="00614010" w:rsidP="00125085">
            <w:r>
              <w:t>2</w:t>
            </w:r>
            <w:r w:rsidRPr="00D40FCB">
              <w:t>.</w:t>
            </w:r>
            <w:r>
              <w:t>O administrador</w:t>
            </w:r>
            <w:r w:rsidRPr="00D40FCB">
              <w:t xml:space="preserve"> </w:t>
            </w:r>
            <w:r>
              <w:t>seleciona o campo ou campos que deseja alterar</w:t>
            </w:r>
            <w:r w:rsidRPr="00D40FCB">
              <w:t>.</w:t>
            </w:r>
          </w:p>
          <w:p w14:paraId="7998F304" w14:textId="77777777" w:rsidR="00614010" w:rsidRDefault="00614010" w:rsidP="00125085"/>
          <w:p w14:paraId="7BAFE227" w14:textId="77777777" w:rsidR="00614010" w:rsidRDefault="00614010" w:rsidP="00125085">
            <w:r>
              <w:t>2</w:t>
            </w:r>
            <w:r w:rsidRPr="00D40FCB">
              <w:t xml:space="preserve">. </w:t>
            </w:r>
            <w:r>
              <w:t>O administrador digita os dados desejados.</w:t>
            </w:r>
          </w:p>
          <w:p w14:paraId="2583DC32" w14:textId="77777777" w:rsidR="00614010" w:rsidRDefault="00614010" w:rsidP="00125085">
            <w:r>
              <w:t>3.  O administrador seleciona o botão de editar.</w:t>
            </w:r>
          </w:p>
          <w:p w14:paraId="4EA31E8A" w14:textId="77777777" w:rsidR="00614010" w:rsidRDefault="00614010" w:rsidP="00125085"/>
          <w:p w14:paraId="62D76CB2" w14:textId="77777777" w:rsidR="00614010" w:rsidRDefault="00614010" w:rsidP="00125085"/>
          <w:p w14:paraId="7D71DD53" w14:textId="77777777" w:rsidR="00614010" w:rsidRDefault="00614010" w:rsidP="00125085"/>
          <w:p w14:paraId="1444B23D" w14:textId="77777777" w:rsidR="00614010" w:rsidRDefault="00614010" w:rsidP="00125085"/>
          <w:p w14:paraId="2A769605" w14:textId="77777777" w:rsidR="00614010" w:rsidRPr="00D40FCB" w:rsidRDefault="00614010" w:rsidP="00125085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5F8B6" w14:textId="77777777" w:rsidR="00614010" w:rsidRPr="00D40FCB" w:rsidRDefault="00614010" w:rsidP="0012508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D032F1D" w14:textId="77777777" w:rsidR="00614010" w:rsidRDefault="00614010" w:rsidP="00125085"/>
          <w:p w14:paraId="3E3352F0" w14:textId="77777777" w:rsidR="00614010" w:rsidRDefault="00614010" w:rsidP="00125085"/>
          <w:p w14:paraId="52018E23" w14:textId="77777777" w:rsidR="00614010" w:rsidRDefault="00614010" w:rsidP="00125085"/>
          <w:p w14:paraId="20B6C376" w14:textId="77777777" w:rsidR="00614010" w:rsidRDefault="00614010" w:rsidP="00125085"/>
          <w:p w14:paraId="1E754B2E" w14:textId="77777777" w:rsidR="00614010" w:rsidRDefault="00614010" w:rsidP="00125085"/>
          <w:p w14:paraId="14D1D7DD" w14:textId="77777777" w:rsidR="00614010" w:rsidRDefault="00614010" w:rsidP="00125085"/>
          <w:p w14:paraId="5152FCF2" w14:textId="77777777" w:rsidR="00614010" w:rsidRDefault="00614010" w:rsidP="00125085"/>
          <w:p w14:paraId="77BEAA93" w14:textId="77777777" w:rsidR="00614010" w:rsidRDefault="00614010" w:rsidP="00125085"/>
          <w:p w14:paraId="68A2C15C" w14:textId="77777777" w:rsidR="00614010" w:rsidRDefault="00614010" w:rsidP="00125085"/>
          <w:p w14:paraId="46E0DF48" w14:textId="77777777" w:rsidR="00614010" w:rsidRDefault="00614010" w:rsidP="00125085"/>
          <w:p w14:paraId="3BE2A679" w14:textId="77777777" w:rsidR="00614010" w:rsidRDefault="00614010" w:rsidP="00125085"/>
          <w:p w14:paraId="01193738" w14:textId="77777777" w:rsidR="00614010" w:rsidRDefault="00614010" w:rsidP="00125085"/>
          <w:p w14:paraId="3F6808DB" w14:textId="77777777" w:rsidR="00614010" w:rsidRDefault="00614010" w:rsidP="00125085">
            <w:r>
              <w:t>4. O sistema retorna uma confirmação de atualização.</w:t>
            </w:r>
          </w:p>
          <w:p w14:paraId="1528852A" w14:textId="77777777" w:rsidR="00614010" w:rsidRPr="00D40FCB" w:rsidRDefault="00614010" w:rsidP="00125085"/>
        </w:tc>
      </w:tr>
      <w:tr w:rsidR="00614010" w:rsidRPr="00D40FCB" w14:paraId="7E881EE2" w14:textId="77777777" w:rsidTr="00125085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1CAF3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38F57" w14:textId="77777777" w:rsidR="00614010" w:rsidRPr="00D40FCB" w:rsidRDefault="00614010" w:rsidP="00125085">
            <w:r>
              <w:rPr>
                <w:b/>
                <w:bCs/>
              </w:rPr>
              <w:t>Administrador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EC5E2" w14:textId="77777777" w:rsidR="00614010" w:rsidRPr="00D40FCB" w:rsidRDefault="00614010" w:rsidP="0012508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0FBA61AC" w14:textId="77777777" w:rsidR="00614010" w:rsidRDefault="00614010" w:rsidP="00125085">
            <w:r>
              <w:t>4.  Caso algum erro ocorra com o banco de dados uma mensagem de erro é exibida</w:t>
            </w:r>
          </w:p>
          <w:p w14:paraId="7C41AC9E" w14:textId="77777777" w:rsidR="00614010" w:rsidRPr="00D40FCB" w:rsidRDefault="00614010" w:rsidP="00125085">
            <w:r>
              <w:t>5</w:t>
            </w:r>
            <w:r w:rsidRPr="00D40FCB">
              <w:t xml:space="preserve">. </w:t>
            </w:r>
            <w:r>
              <w:t xml:space="preserve">  Caso ocorra algum erro porque o administrador digitou ou enviou um dado inválido, uma mensagem de erro é exibida.</w:t>
            </w:r>
          </w:p>
        </w:tc>
      </w:tr>
      <w:tr w:rsidR="00614010" w:rsidRPr="00D40FCB" w14:paraId="60E9578C" w14:textId="77777777" w:rsidTr="00125085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15BD1C" w14:textId="77777777" w:rsidR="00614010" w:rsidRPr="006E2365" w:rsidRDefault="00614010" w:rsidP="0012508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2804C280" w14:textId="77777777" w:rsidR="00614010" w:rsidRPr="00D40FCB" w:rsidRDefault="00614010" w:rsidP="0012508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A66E7B" w14:textId="77777777" w:rsidR="00614010" w:rsidRPr="00D40FCB" w:rsidRDefault="00614010" w:rsidP="00125085">
            <w:pPr>
              <w:rPr>
                <w:b/>
                <w:bCs/>
              </w:rPr>
            </w:pPr>
          </w:p>
        </w:tc>
      </w:tr>
    </w:tbl>
    <w:p w14:paraId="72D08127" w14:textId="77777777" w:rsidR="00614010" w:rsidRDefault="00614010" w:rsidP="00614010">
      <w:pPr>
        <w:pStyle w:val="Requisito"/>
      </w:pPr>
      <w:r>
        <w:t>[rf013] &lt;Visualizar Torneio&gt;</w:t>
      </w:r>
    </w:p>
    <w:p w14:paraId="43F7B991" w14:textId="77777777" w:rsidR="00614010" w:rsidRDefault="00614010" w:rsidP="00614010">
      <w:pPr>
        <w:pStyle w:val="TextoNormal"/>
      </w:pP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614010" w:rsidRPr="00E562BE" w14:paraId="47FAF3B3" w14:textId="77777777" w:rsidTr="00125085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6C805" w14:textId="77777777" w:rsidR="00614010" w:rsidRPr="00E562BE" w:rsidRDefault="00614010" w:rsidP="00125085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13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42136" w14:textId="77777777" w:rsidR="00614010" w:rsidRPr="00E562BE" w:rsidRDefault="00614010" w:rsidP="00125085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Visualizar Torneio</w:t>
            </w:r>
            <w:r w:rsidRPr="00E562BE">
              <w:rPr>
                <w:b/>
                <w:bCs/>
                <w:color w:val="FFFFFF"/>
                <w:sz w:val="24"/>
                <w:szCs w:val="24"/>
              </w:rPr>
              <w:t>.</w:t>
            </w:r>
          </w:p>
        </w:tc>
      </w:tr>
      <w:tr w:rsidR="00614010" w:rsidRPr="00D40FCB" w14:paraId="35AC3A15" w14:textId="77777777" w:rsidTr="00125085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640721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721C15" w14:textId="77777777" w:rsidR="00614010" w:rsidRPr="00D40FCB" w:rsidRDefault="00614010" w:rsidP="00125085">
            <w:r w:rsidRPr="00D40FCB">
              <w:t xml:space="preserve">( </w:t>
            </w:r>
            <w:r>
              <w:t>X</w:t>
            </w:r>
            <w:r w:rsidRPr="00D40FCB">
              <w:t xml:space="preserve"> )  Essencial                (   ) Importante       (   ) Desejável</w:t>
            </w:r>
          </w:p>
        </w:tc>
      </w:tr>
      <w:tr w:rsidR="00614010" w:rsidRPr="00D40FCB" w14:paraId="31E49FA6" w14:textId="77777777" w:rsidTr="00125085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CFE96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FF9ADB" w14:textId="77777777" w:rsidR="00614010" w:rsidRPr="00D40FCB" w:rsidRDefault="00614010" w:rsidP="00125085">
            <w:r>
              <w:t>Administrador</w:t>
            </w:r>
          </w:p>
        </w:tc>
      </w:tr>
      <w:tr w:rsidR="00614010" w:rsidRPr="00D40FCB" w14:paraId="509F64AD" w14:textId="77777777" w:rsidTr="00125085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D5FD9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2D8AF" w14:textId="77777777" w:rsidR="00614010" w:rsidRPr="00D40FCB" w:rsidRDefault="00614010" w:rsidP="00125085">
            <w:r>
              <w:t>Um Administrador pode visualizar as informações de um torneio</w:t>
            </w:r>
          </w:p>
        </w:tc>
      </w:tr>
      <w:tr w:rsidR="00614010" w:rsidRPr="00D40FCB" w14:paraId="4575CBD7" w14:textId="77777777" w:rsidTr="00125085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6160B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86BA1" w14:textId="31C5016D" w:rsidR="00614010" w:rsidRPr="00D40FCB" w:rsidRDefault="00614010" w:rsidP="00125085">
            <w:r>
              <w:t xml:space="preserve">O </w:t>
            </w:r>
            <w:r w:rsidR="00585A7A">
              <w:t>Administrador</w:t>
            </w:r>
            <w:r>
              <w:t xml:space="preserve"> deve estar com o login feito na página home.</w:t>
            </w:r>
          </w:p>
        </w:tc>
      </w:tr>
      <w:tr w:rsidR="00614010" w:rsidRPr="00D40FCB" w14:paraId="01D7B5BF" w14:textId="77777777" w:rsidTr="00125085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9D477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8BF83" w14:textId="77777777" w:rsidR="00614010" w:rsidRPr="00D40FCB" w:rsidRDefault="00614010" w:rsidP="00125085"/>
        </w:tc>
      </w:tr>
      <w:tr w:rsidR="00614010" w:rsidRPr="00D40FCB" w14:paraId="02F67CA7" w14:textId="77777777" w:rsidTr="00125085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6419DB" w14:textId="77777777" w:rsidR="00614010" w:rsidRPr="00D40FCB" w:rsidRDefault="00614010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40CC9D" w14:textId="77777777" w:rsidR="00614010" w:rsidRPr="00D40FCB" w:rsidRDefault="00614010" w:rsidP="00125085">
            <w:pPr>
              <w:rPr>
                <w:b/>
                <w:bCs/>
              </w:rPr>
            </w:pPr>
          </w:p>
        </w:tc>
      </w:tr>
      <w:tr w:rsidR="00614010" w:rsidRPr="00D40FCB" w14:paraId="706C710E" w14:textId="77777777" w:rsidTr="00125085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8CF6F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DABB14" w14:textId="77777777" w:rsidR="00614010" w:rsidRPr="00D40FCB" w:rsidRDefault="00614010" w:rsidP="00125085">
            <w:r>
              <w:t>Administrador</w:t>
            </w:r>
            <w:r w:rsidRPr="00D40FCB">
              <w:t>:</w:t>
            </w:r>
          </w:p>
          <w:p w14:paraId="5947D25E" w14:textId="77777777" w:rsidR="00614010" w:rsidRDefault="00614010" w:rsidP="00125085"/>
          <w:p w14:paraId="335E53C4" w14:textId="77777777" w:rsidR="00614010" w:rsidRPr="00D40FCB" w:rsidRDefault="00614010" w:rsidP="00125085">
            <w:r>
              <w:t>1</w:t>
            </w:r>
            <w:r w:rsidRPr="00D40FCB">
              <w:t>. Seleciona</w:t>
            </w:r>
            <w:r>
              <w:t>r</w:t>
            </w:r>
            <w:r w:rsidRPr="00D40FCB">
              <w:t xml:space="preserve"> a opção de </w:t>
            </w:r>
            <w:r>
              <w:t>abrir torneios.</w:t>
            </w:r>
          </w:p>
          <w:p w14:paraId="44C04418" w14:textId="77777777" w:rsidR="00614010" w:rsidRDefault="00614010" w:rsidP="00125085"/>
          <w:p w14:paraId="1F0127E9" w14:textId="77777777" w:rsidR="00614010" w:rsidRDefault="00614010" w:rsidP="00125085"/>
          <w:p w14:paraId="0A64CB4C" w14:textId="77777777" w:rsidR="00614010" w:rsidRDefault="00614010" w:rsidP="00125085"/>
          <w:p w14:paraId="57D7D82F" w14:textId="77777777" w:rsidR="00614010" w:rsidRDefault="00614010" w:rsidP="00125085"/>
          <w:p w14:paraId="0E8D580C" w14:textId="77777777" w:rsidR="00614010" w:rsidRPr="00D40FCB" w:rsidRDefault="00614010" w:rsidP="00125085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77716" w14:textId="77777777" w:rsidR="00614010" w:rsidRPr="00D40FCB" w:rsidRDefault="00614010" w:rsidP="0012508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05205FB6" w14:textId="77777777" w:rsidR="00614010" w:rsidRDefault="00614010" w:rsidP="00125085"/>
          <w:p w14:paraId="46047EFE" w14:textId="77777777" w:rsidR="00614010" w:rsidRDefault="00614010" w:rsidP="00125085"/>
          <w:p w14:paraId="3588A0C1" w14:textId="77777777" w:rsidR="00614010" w:rsidRDefault="00614010" w:rsidP="00125085"/>
          <w:p w14:paraId="558BD4B8" w14:textId="4C2EEECE" w:rsidR="00614010" w:rsidRPr="00D40FCB" w:rsidRDefault="00EA0D57" w:rsidP="00125085">
            <w:r>
              <w:t>2</w:t>
            </w:r>
            <w:r w:rsidR="00614010" w:rsidRPr="00D40FCB">
              <w:t xml:space="preserve">. </w:t>
            </w:r>
            <w:r w:rsidR="00614010">
              <w:t>O sistema retornará uma lista com todos os torneios criados.</w:t>
            </w:r>
          </w:p>
        </w:tc>
      </w:tr>
      <w:tr w:rsidR="00614010" w:rsidRPr="00D40FCB" w14:paraId="07BE69C1" w14:textId="77777777" w:rsidTr="00125085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A1A9A" w14:textId="77777777" w:rsidR="00614010" w:rsidRPr="00D40FCB" w:rsidRDefault="00614010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1B4ACE" w14:textId="6729BB6D" w:rsidR="00614010" w:rsidRPr="00D40FCB" w:rsidRDefault="00585A7A" w:rsidP="00125085">
            <w:r>
              <w:rPr>
                <w:b/>
                <w:bCs/>
              </w:rPr>
              <w:t>Administrador</w:t>
            </w:r>
            <w:r w:rsidR="00614010"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197E7" w14:textId="77777777" w:rsidR="00614010" w:rsidRPr="00D40FCB" w:rsidRDefault="00614010" w:rsidP="0012508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EFD554D" w14:textId="77777777" w:rsidR="00614010" w:rsidRPr="00D40FCB" w:rsidRDefault="00614010" w:rsidP="00125085"/>
        </w:tc>
      </w:tr>
      <w:tr w:rsidR="00614010" w:rsidRPr="00D40FCB" w14:paraId="4618ED6D" w14:textId="77777777" w:rsidTr="00125085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EBD17A" w14:textId="77777777" w:rsidR="00614010" w:rsidRPr="006E2365" w:rsidRDefault="00614010" w:rsidP="0012508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27D01049" w14:textId="77777777" w:rsidR="00614010" w:rsidRPr="00D40FCB" w:rsidRDefault="00614010" w:rsidP="0012508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D87A0" w14:textId="77777777" w:rsidR="00614010" w:rsidRPr="00D40FCB" w:rsidRDefault="00614010" w:rsidP="00125085">
            <w:pPr>
              <w:rPr>
                <w:b/>
                <w:bCs/>
              </w:rPr>
            </w:pPr>
          </w:p>
        </w:tc>
      </w:tr>
    </w:tbl>
    <w:p w14:paraId="11D4D7E1" w14:textId="77777777" w:rsidR="00232C09" w:rsidRDefault="00232C09" w:rsidP="00585A7A">
      <w:pPr>
        <w:pStyle w:val="TextoNormal"/>
        <w:ind w:left="0"/>
      </w:pPr>
    </w:p>
    <w:p w14:paraId="2D01E1E4" w14:textId="4533256C" w:rsidR="00CC5073" w:rsidRPr="002B1AFA" w:rsidRDefault="00CC5073" w:rsidP="00CC5073">
      <w:pPr>
        <w:pStyle w:val="Requisito"/>
      </w:pPr>
      <w:r w:rsidRPr="002B1AFA">
        <w:t>[RF0</w:t>
      </w:r>
      <w:r>
        <w:t>1</w:t>
      </w:r>
      <w:r w:rsidR="00E656FE">
        <w:t>4</w:t>
      </w:r>
      <w:r w:rsidRPr="002B1AFA">
        <w:t>] &lt;Registrar</w:t>
      </w:r>
      <w:r>
        <w:t xml:space="preserve"> Inscrição</w:t>
      </w:r>
      <w:r w:rsidRPr="002B1AFA">
        <w:t xml:space="preserve"> &gt;</w:t>
      </w:r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C5073" w14:paraId="43C98762" w14:textId="77777777" w:rsidTr="00125085">
        <w:trPr>
          <w:trHeight w:val="27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  <w:hideMark/>
          </w:tcPr>
          <w:p w14:paraId="3C43B947" w14:textId="69C73443" w:rsidR="00CC5073" w:rsidRDefault="00CC5073" w:rsidP="00125085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01</w:t>
            </w:r>
            <w:r w:rsidR="00E656FE">
              <w:rPr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  <w:hideMark/>
          </w:tcPr>
          <w:p w14:paraId="0D279D48" w14:textId="573CC7CD" w:rsidR="00CC5073" w:rsidRDefault="00CC5073" w:rsidP="00125085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Registrar </w:t>
            </w:r>
            <w:r w:rsidR="009C3A6E">
              <w:rPr>
                <w:b/>
                <w:bCs/>
                <w:color w:val="FFFFFF"/>
                <w:sz w:val="24"/>
                <w:szCs w:val="24"/>
              </w:rPr>
              <w:t>Inscrição</w:t>
            </w:r>
          </w:p>
        </w:tc>
      </w:tr>
      <w:tr w:rsidR="00CC5073" w:rsidRPr="00D40FCB" w14:paraId="4ACC8ECB" w14:textId="77777777" w:rsidTr="00125085">
        <w:trPr>
          <w:trHeight w:val="413"/>
        </w:trPr>
        <w:tc>
          <w:tcPr>
            <w:tcW w:w="1726" w:type="dxa"/>
            <w:shd w:val="clear" w:color="auto" w:fill="C5E0B3"/>
          </w:tcPr>
          <w:p w14:paraId="255B853B" w14:textId="77777777" w:rsidR="00CC5073" w:rsidRDefault="00CC5073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4312FEFA" w14:textId="77777777" w:rsidR="00CC5073" w:rsidRPr="00D40FCB" w:rsidRDefault="00CC5073" w:rsidP="00125085">
            <w:r w:rsidRPr="00D40FCB">
              <w:t>(</w:t>
            </w:r>
            <w:r>
              <w:t xml:space="preserve"> X</w:t>
            </w:r>
            <w:r w:rsidRPr="00D40FCB">
              <w:t xml:space="preserve"> )  Essencial                (   ) Importante       (   ) Desejável</w:t>
            </w:r>
          </w:p>
        </w:tc>
      </w:tr>
      <w:tr w:rsidR="00CC5073" w:rsidRPr="00D40FCB" w14:paraId="60DE4F9C" w14:textId="77777777" w:rsidTr="00125085">
        <w:trPr>
          <w:trHeight w:val="251"/>
        </w:trPr>
        <w:tc>
          <w:tcPr>
            <w:tcW w:w="1726" w:type="dxa"/>
            <w:shd w:val="clear" w:color="auto" w:fill="E2EFD9"/>
            <w:hideMark/>
          </w:tcPr>
          <w:p w14:paraId="248ED0A6" w14:textId="77777777" w:rsidR="00CC5073" w:rsidRDefault="00CC5073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/>
            <w:hideMark/>
          </w:tcPr>
          <w:p w14:paraId="15E72E0C" w14:textId="77777777" w:rsidR="00CC5073" w:rsidRPr="00D40FCB" w:rsidRDefault="00CC5073" w:rsidP="00125085">
            <w:r>
              <w:t>Administrador</w:t>
            </w:r>
          </w:p>
        </w:tc>
      </w:tr>
      <w:tr w:rsidR="00CC5073" w:rsidRPr="00D40FCB" w14:paraId="2A813E88" w14:textId="77777777" w:rsidTr="00125085">
        <w:trPr>
          <w:trHeight w:val="848"/>
        </w:trPr>
        <w:tc>
          <w:tcPr>
            <w:tcW w:w="1726" w:type="dxa"/>
            <w:shd w:val="clear" w:color="auto" w:fill="C5E0B3"/>
            <w:hideMark/>
          </w:tcPr>
          <w:p w14:paraId="4BA0F7ED" w14:textId="77777777" w:rsidR="00CC5073" w:rsidRDefault="00CC5073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/>
            <w:hideMark/>
          </w:tcPr>
          <w:p w14:paraId="79541A48" w14:textId="20DA8710" w:rsidR="00CC5073" w:rsidRPr="00D40FCB" w:rsidRDefault="00CC5073" w:rsidP="00125085">
            <w:r w:rsidRPr="00D40FCB">
              <w:t xml:space="preserve">Um </w:t>
            </w:r>
            <w:r>
              <w:t>administrador pode cadastrar uma inscrição no sistema.</w:t>
            </w:r>
          </w:p>
        </w:tc>
      </w:tr>
      <w:tr w:rsidR="00CC5073" w:rsidRPr="00D40FCB" w14:paraId="11545F48" w14:textId="77777777" w:rsidTr="00125085">
        <w:trPr>
          <w:trHeight w:val="566"/>
        </w:trPr>
        <w:tc>
          <w:tcPr>
            <w:tcW w:w="1726" w:type="dxa"/>
            <w:shd w:val="clear" w:color="auto" w:fill="E2EFD9"/>
            <w:hideMark/>
          </w:tcPr>
          <w:p w14:paraId="3B48C358" w14:textId="77777777" w:rsidR="00CC5073" w:rsidRDefault="00CC5073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/>
            <w:hideMark/>
          </w:tcPr>
          <w:p w14:paraId="717ADBEF" w14:textId="77777777" w:rsidR="00CC5073" w:rsidRPr="00D40FCB" w:rsidRDefault="00CC5073" w:rsidP="00125085">
            <w:r>
              <w:t>O administrador deve estar na página home.</w:t>
            </w:r>
          </w:p>
        </w:tc>
      </w:tr>
      <w:tr w:rsidR="00CC5073" w:rsidRPr="00D40FCB" w14:paraId="5EE8DB99" w14:textId="77777777" w:rsidTr="00125085">
        <w:trPr>
          <w:trHeight w:val="566"/>
        </w:trPr>
        <w:tc>
          <w:tcPr>
            <w:tcW w:w="1726" w:type="dxa"/>
            <w:shd w:val="clear" w:color="auto" w:fill="C5E0B3"/>
            <w:hideMark/>
          </w:tcPr>
          <w:p w14:paraId="6CD7FF95" w14:textId="77777777" w:rsidR="00CC5073" w:rsidRDefault="00CC5073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/>
            <w:hideMark/>
          </w:tcPr>
          <w:p w14:paraId="3574DA56" w14:textId="77777777" w:rsidR="00CC5073" w:rsidRPr="00D40FCB" w:rsidRDefault="00CC5073" w:rsidP="00125085"/>
        </w:tc>
      </w:tr>
      <w:tr w:rsidR="00CC5073" w:rsidRPr="00D40FCB" w14:paraId="5C4FDA4A" w14:textId="77777777" w:rsidTr="00125085">
        <w:trPr>
          <w:trHeight w:val="348"/>
        </w:trPr>
        <w:tc>
          <w:tcPr>
            <w:tcW w:w="1726" w:type="dxa"/>
            <w:shd w:val="clear" w:color="auto" w:fill="E2EFD9"/>
          </w:tcPr>
          <w:p w14:paraId="263D6BED" w14:textId="77777777" w:rsidR="00CC5073" w:rsidRDefault="00CC5073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1D6239CB" w14:textId="77777777" w:rsidR="00CC5073" w:rsidRDefault="00CC5073" w:rsidP="00125085">
            <w:pPr>
              <w:rPr>
                <w:b/>
                <w:bCs/>
              </w:rPr>
            </w:pPr>
          </w:p>
        </w:tc>
      </w:tr>
      <w:tr w:rsidR="00CC5073" w:rsidRPr="00D40FCB" w14:paraId="404AA130" w14:textId="77777777" w:rsidTr="00125085">
        <w:trPr>
          <w:trHeight w:val="2035"/>
        </w:trPr>
        <w:tc>
          <w:tcPr>
            <w:tcW w:w="1726" w:type="dxa"/>
            <w:shd w:val="clear" w:color="auto" w:fill="C5E0B3"/>
            <w:hideMark/>
          </w:tcPr>
          <w:p w14:paraId="7E7635E6" w14:textId="77777777" w:rsidR="00CC5073" w:rsidRDefault="00CC5073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/>
            <w:hideMark/>
          </w:tcPr>
          <w:p w14:paraId="17FEC3C6" w14:textId="77777777" w:rsidR="00CC5073" w:rsidRPr="00D40FCB" w:rsidRDefault="00CC5073" w:rsidP="00125085">
            <w:r>
              <w:t>Administrador</w:t>
            </w:r>
            <w:r w:rsidRPr="00D40FCB">
              <w:t>:</w:t>
            </w:r>
          </w:p>
          <w:p w14:paraId="23A9494A" w14:textId="77777777" w:rsidR="00CC5073" w:rsidRDefault="00CC5073" w:rsidP="00125085"/>
          <w:p w14:paraId="306D64DD" w14:textId="045EE196" w:rsidR="00CC5073" w:rsidRDefault="00CC5073" w:rsidP="00125085">
            <w:r>
              <w:t>1</w:t>
            </w:r>
            <w:r w:rsidRPr="00D40FCB">
              <w:t xml:space="preserve">. Seleciona a opção de </w:t>
            </w:r>
            <w:r>
              <w:t>registro de inscrição.</w:t>
            </w:r>
          </w:p>
          <w:p w14:paraId="6FC348F9" w14:textId="77777777" w:rsidR="00CC5073" w:rsidRDefault="00CC5073" w:rsidP="00125085"/>
          <w:p w14:paraId="31D37EBB" w14:textId="77777777" w:rsidR="00CC5073" w:rsidRDefault="00CC5073" w:rsidP="00125085"/>
          <w:p w14:paraId="19B19298" w14:textId="77777777" w:rsidR="00CC5073" w:rsidRDefault="00CC5073" w:rsidP="00125085"/>
          <w:p w14:paraId="4C518FB5" w14:textId="77777777" w:rsidR="00CC5073" w:rsidRDefault="00CC5073" w:rsidP="00125085">
            <w:r>
              <w:t>4</w:t>
            </w:r>
            <w:r w:rsidRPr="00D40FCB">
              <w:t xml:space="preserve">. </w:t>
            </w:r>
            <w:r>
              <w:t>Preenche os campos necessários para registro.</w:t>
            </w:r>
          </w:p>
          <w:p w14:paraId="7002FF53" w14:textId="77777777" w:rsidR="00CC5073" w:rsidRDefault="00CC5073" w:rsidP="00125085"/>
          <w:p w14:paraId="3E09F48F" w14:textId="2935D455" w:rsidR="00CC5073" w:rsidRDefault="00CC5073" w:rsidP="00125085">
            <w:r>
              <w:t>5. Clicar no botão de registrar</w:t>
            </w:r>
          </w:p>
          <w:p w14:paraId="1EF7F0E3" w14:textId="77777777" w:rsidR="00CC5073" w:rsidRDefault="00CC5073" w:rsidP="00125085"/>
          <w:p w14:paraId="28E0ED43" w14:textId="77777777" w:rsidR="00CC5073" w:rsidRDefault="00CC5073" w:rsidP="00125085"/>
          <w:p w14:paraId="57FAF10A" w14:textId="77777777" w:rsidR="00CC5073" w:rsidRPr="00D40FCB" w:rsidRDefault="00CC5073" w:rsidP="00125085"/>
        </w:tc>
        <w:tc>
          <w:tcPr>
            <w:tcW w:w="4628" w:type="dxa"/>
            <w:shd w:val="clear" w:color="auto" w:fill="C5E0B3"/>
            <w:hideMark/>
          </w:tcPr>
          <w:p w14:paraId="50FDF455" w14:textId="77777777" w:rsidR="00CC5073" w:rsidRPr="00D40FCB" w:rsidRDefault="00CC5073" w:rsidP="00125085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399349B4" w14:textId="77777777" w:rsidR="00CC5073" w:rsidRDefault="00CC5073" w:rsidP="00125085"/>
          <w:p w14:paraId="627F5CA6" w14:textId="77777777" w:rsidR="00CC5073" w:rsidRDefault="00CC5073" w:rsidP="00125085"/>
          <w:p w14:paraId="4B12397A" w14:textId="77777777" w:rsidR="00CC5073" w:rsidRDefault="00CC5073" w:rsidP="00125085"/>
          <w:p w14:paraId="1533C9C0" w14:textId="77777777" w:rsidR="00CC5073" w:rsidRDefault="00CC5073" w:rsidP="00125085"/>
          <w:p w14:paraId="7ECF88B6" w14:textId="77777777" w:rsidR="00CC5073" w:rsidRDefault="00CC5073" w:rsidP="00125085"/>
          <w:p w14:paraId="7ABCB6A2" w14:textId="77777777" w:rsidR="00CC5073" w:rsidRDefault="00CC5073" w:rsidP="00125085">
            <w:r>
              <w:t>2. Retorna um formulário para preenchimento.</w:t>
            </w:r>
          </w:p>
          <w:p w14:paraId="34B76342" w14:textId="77777777" w:rsidR="00CC5073" w:rsidRDefault="00CC5073" w:rsidP="00125085"/>
          <w:p w14:paraId="7A679EEF" w14:textId="77777777" w:rsidR="00CC5073" w:rsidRDefault="00CC5073" w:rsidP="00125085"/>
          <w:p w14:paraId="74492D5C" w14:textId="77777777" w:rsidR="00CC5073" w:rsidRDefault="00CC5073" w:rsidP="00125085"/>
          <w:p w14:paraId="365E0A0C" w14:textId="77777777" w:rsidR="00CC5073" w:rsidRDefault="00CC5073" w:rsidP="00125085"/>
          <w:p w14:paraId="50B4504A" w14:textId="77777777" w:rsidR="00CC5073" w:rsidRDefault="00CC5073" w:rsidP="00125085"/>
          <w:p w14:paraId="3079103C" w14:textId="77777777" w:rsidR="00CC5073" w:rsidRDefault="00CC5073" w:rsidP="00125085"/>
          <w:p w14:paraId="2F70901C" w14:textId="77777777" w:rsidR="00CC5073" w:rsidRDefault="00CC5073" w:rsidP="00125085">
            <w:r>
              <w:t>6.Valida as credenciais utilizadas</w:t>
            </w:r>
          </w:p>
          <w:p w14:paraId="0C555280" w14:textId="3B5AE773" w:rsidR="00CC5073" w:rsidRPr="00D40FCB" w:rsidRDefault="00CC5073" w:rsidP="00125085">
            <w:r>
              <w:t>7. exibe a inscrição criada</w:t>
            </w:r>
          </w:p>
        </w:tc>
      </w:tr>
      <w:tr w:rsidR="00CC5073" w:rsidRPr="00D40FCB" w14:paraId="795129FC" w14:textId="77777777" w:rsidTr="00125085">
        <w:trPr>
          <w:trHeight w:val="1385"/>
        </w:trPr>
        <w:tc>
          <w:tcPr>
            <w:tcW w:w="1726" w:type="dxa"/>
            <w:shd w:val="clear" w:color="auto" w:fill="E2EFD9"/>
            <w:hideMark/>
          </w:tcPr>
          <w:p w14:paraId="0A167A1E" w14:textId="77777777" w:rsidR="00CC5073" w:rsidRDefault="00CC5073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/>
            <w:hideMark/>
          </w:tcPr>
          <w:p w14:paraId="1B5795E9" w14:textId="7C9AE5D8" w:rsidR="00CC5073" w:rsidRPr="00E43FB7" w:rsidRDefault="00CC5073" w:rsidP="00125085">
            <w:r>
              <w:t>Administrador</w:t>
            </w:r>
            <w:r w:rsidRPr="00D40FCB">
              <w:t>:</w:t>
            </w:r>
          </w:p>
        </w:tc>
        <w:tc>
          <w:tcPr>
            <w:tcW w:w="4628" w:type="dxa"/>
            <w:shd w:val="clear" w:color="auto" w:fill="E2EFD9"/>
            <w:hideMark/>
          </w:tcPr>
          <w:p w14:paraId="0A1ECA4A" w14:textId="77777777" w:rsidR="00CC5073" w:rsidRPr="00D40FCB" w:rsidRDefault="00CC5073" w:rsidP="00125085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5A4326AA" w14:textId="77777777" w:rsidR="00CC5073" w:rsidRDefault="00CC5073" w:rsidP="00125085">
            <w:r>
              <w:t>4.  Caso alguma credencial não atenda o formato correto, uma mensagem de erro é disparada.</w:t>
            </w:r>
          </w:p>
          <w:p w14:paraId="740EDD6A" w14:textId="77777777" w:rsidR="00CC5073" w:rsidRPr="00D40FCB" w:rsidRDefault="00CC5073" w:rsidP="00CC5073"/>
        </w:tc>
      </w:tr>
      <w:tr w:rsidR="00CC5073" w:rsidRPr="00D40FCB" w14:paraId="0BC248B1" w14:textId="77777777" w:rsidTr="00125085">
        <w:trPr>
          <w:trHeight w:val="988"/>
        </w:trPr>
        <w:tc>
          <w:tcPr>
            <w:tcW w:w="1726" w:type="dxa"/>
            <w:shd w:val="clear" w:color="auto" w:fill="C5E0B3"/>
            <w:hideMark/>
          </w:tcPr>
          <w:p w14:paraId="39C499C4" w14:textId="77777777" w:rsidR="00CC5073" w:rsidRDefault="00CC5073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/>
            <w:hideMark/>
          </w:tcPr>
          <w:p w14:paraId="464BB95D" w14:textId="77777777" w:rsidR="00CC5073" w:rsidRPr="006E2365" w:rsidRDefault="00CC5073" w:rsidP="00125085"/>
          <w:p w14:paraId="434DFCEC" w14:textId="6C555392" w:rsidR="00CC5073" w:rsidRDefault="00CC5073" w:rsidP="00125085">
            <w:r>
              <w:t>Um atleta não pode estar inscrito em mais de um torneio</w:t>
            </w:r>
          </w:p>
          <w:p w14:paraId="6212F15C" w14:textId="014E2F75" w:rsidR="00CC5073" w:rsidRPr="006E2365" w:rsidRDefault="00CC5073" w:rsidP="00125085">
            <w:r>
              <w:t>Um treinador não pode estar inscrito em mais de 5 torneios.</w:t>
            </w:r>
          </w:p>
        </w:tc>
      </w:tr>
    </w:tbl>
    <w:p w14:paraId="376B61DA" w14:textId="77777777" w:rsidR="00CC5073" w:rsidRPr="00D40FCB" w:rsidRDefault="00CC5073" w:rsidP="00CC5073"/>
    <w:p w14:paraId="2D95C0D6" w14:textId="77E38BA1" w:rsidR="00CC5073" w:rsidRDefault="00CC5073" w:rsidP="00CC5073">
      <w:pPr>
        <w:pStyle w:val="Requisito"/>
      </w:pPr>
      <w:r>
        <w:t>[rf01</w:t>
      </w:r>
      <w:r w:rsidR="00E656FE">
        <w:t>5</w:t>
      </w:r>
      <w:r>
        <w:t>] &lt;Excluir Inscrição&gt;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C5073" w:rsidRPr="00E562BE" w14:paraId="5E570A88" w14:textId="77777777" w:rsidTr="00125085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3A702" w14:textId="4E2F8088" w:rsidR="00CC5073" w:rsidRPr="00E562BE" w:rsidRDefault="00CC5073" w:rsidP="00125085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  <w:r w:rsidR="00E656FE">
              <w:rPr>
                <w:b/>
                <w:bCs/>
                <w:color w:val="FFFFFF"/>
                <w:sz w:val="24"/>
                <w:szCs w:val="24"/>
              </w:rPr>
              <w:t>5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FAECB1" w14:textId="3C62AE85" w:rsidR="00CC5073" w:rsidRPr="00E562BE" w:rsidRDefault="00CC5073" w:rsidP="00125085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Excluir </w:t>
            </w:r>
            <w:r w:rsidR="00E656FE">
              <w:rPr>
                <w:b/>
                <w:bCs/>
                <w:color w:val="FFFFFF"/>
                <w:sz w:val="24"/>
                <w:szCs w:val="24"/>
              </w:rPr>
              <w:t>Inscrição</w:t>
            </w:r>
          </w:p>
        </w:tc>
      </w:tr>
      <w:tr w:rsidR="00CC5073" w:rsidRPr="00D40FCB" w14:paraId="167B48A8" w14:textId="77777777" w:rsidTr="00125085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3BE124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3904D6" w14:textId="77777777" w:rsidR="00CC5073" w:rsidRPr="00D40FCB" w:rsidRDefault="00CC5073" w:rsidP="00125085">
            <w:r w:rsidRPr="00D40FCB">
              <w:t xml:space="preserve">( </w:t>
            </w:r>
            <w:r>
              <w:t>X</w:t>
            </w:r>
            <w:r w:rsidRPr="00D40FCB">
              <w:t xml:space="preserve"> )  Essencial                (   ) Importante       (   ) Desejável</w:t>
            </w:r>
          </w:p>
        </w:tc>
      </w:tr>
      <w:tr w:rsidR="00CC5073" w:rsidRPr="00D40FCB" w14:paraId="7BD9A376" w14:textId="77777777" w:rsidTr="00125085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F1061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40751" w14:textId="77777777" w:rsidR="00CC5073" w:rsidRPr="00D40FCB" w:rsidRDefault="00CC5073" w:rsidP="00125085">
            <w:r>
              <w:t>Administrador</w:t>
            </w:r>
          </w:p>
        </w:tc>
      </w:tr>
      <w:tr w:rsidR="00CC5073" w:rsidRPr="00D40FCB" w14:paraId="3DB3722F" w14:textId="77777777" w:rsidTr="00125085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0DB94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4A465" w14:textId="629BF892" w:rsidR="00CC5073" w:rsidRPr="00D40FCB" w:rsidRDefault="00CC5073" w:rsidP="00125085">
            <w:r>
              <w:t>Um Administrador pode excluir uma inscrição</w:t>
            </w:r>
          </w:p>
        </w:tc>
      </w:tr>
      <w:tr w:rsidR="00CC5073" w:rsidRPr="00D40FCB" w14:paraId="1BF66C23" w14:textId="77777777" w:rsidTr="00125085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05775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7E9EF" w14:textId="77777777" w:rsidR="00CC5073" w:rsidRPr="00D40FCB" w:rsidRDefault="00CC5073" w:rsidP="00125085">
            <w:r>
              <w:t>O Administrador deve estar com o login feito na tela de home.</w:t>
            </w:r>
          </w:p>
        </w:tc>
      </w:tr>
      <w:tr w:rsidR="00CC5073" w:rsidRPr="00D40FCB" w14:paraId="569EA6F8" w14:textId="77777777" w:rsidTr="00125085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F4D49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4C9CE" w14:textId="77777777" w:rsidR="00CC5073" w:rsidRPr="00D40FCB" w:rsidRDefault="00CC5073" w:rsidP="00125085"/>
        </w:tc>
      </w:tr>
      <w:tr w:rsidR="00CC5073" w:rsidRPr="00D40FCB" w14:paraId="15BA2A8B" w14:textId="77777777" w:rsidTr="00125085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86EB5" w14:textId="77777777" w:rsidR="00CC5073" w:rsidRPr="00D40FCB" w:rsidRDefault="00CC5073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3BDDD5" w14:textId="77777777" w:rsidR="00CC5073" w:rsidRPr="00D40FCB" w:rsidRDefault="00CC5073" w:rsidP="00125085">
            <w:pPr>
              <w:rPr>
                <w:b/>
                <w:bCs/>
              </w:rPr>
            </w:pPr>
          </w:p>
        </w:tc>
      </w:tr>
      <w:tr w:rsidR="00CC5073" w:rsidRPr="00D40FCB" w14:paraId="214A12B9" w14:textId="77777777" w:rsidTr="00125085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EDB22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96983" w14:textId="77777777" w:rsidR="00CC5073" w:rsidRPr="00D40FCB" w:rsidRDefault="00CC5073" w:rsidP="00125085">
            <w:r>
              <w:rPr>
                <w:b/>
                <w:bCs/>
              </w:rPr>
              <w:t>Administrador</w:t>
            </w:r>
            <w:r w:rsidRPr="00D40FCB">
              <w:t>:</w:t>
            </w:r>
          </w:p>
          <w:p w14:paraId="54C1AF57" w14:textId="77777777" w:rsidR="00CC5073" w:rsidRDefault="00CC5073" w:rsidP="00125085"/>
          <w:p w14:paraId="257073E6" w14:textId="1F94BD64" w:rsidR="00CC5073" w:rsidRPr="00D40FCB" w:rsidRDefault="00CC5073" w:rsidP="00125085">
            <w:r>
              <w:t>1</w:t>
            </w:r>
            <w:r w:rsidRPr="00D40FCB">
              <w:t xml:space="preserve">. </w:t>
            </w:r>
            <w:r>
              <w:t>O Administrador s</w:t>
            </w:r>
            <w:r w:rsidRPr="00D40FCB">
              <w:t xml:space="preserve">eleciona a opção de </w:t>
            </w:r>
            <w:r>
              <w:t>exclusão de inscrição</w:t>
            </w:r>
            <w:r w:rsidRPr="00D40FCB">
              <w:t>.</w:t>
            </w:r>
          </w:p>
          <w:p w14:paraId="661B097B" w14:textId="77777777" w:rsidR="00CC5073" w:rsidRDefault="00CC5073" w:rsidP="00125085"/>
          <w:p w14:paraId="3647A61A" w14:textId="1352EEC1" w:rsidR="00CC5073" w:rsidRDefault="00CC5073" w:rsidP="00125085">
            <w:r>
              <w:t>3</w:t>
            </w:r>
            <w:r w:rsidRPr="00D40FCB">
              <w:t>.</w:t>
            </w:r>
            <w:r>
              <w:t xml:space="preserve"> O Administrador confirma a exclusão</w:t>
            </w:r>
            <w:r w:rsidRPr="00D40FCB">
              <w:t>.</w:t>
            </w:r>
          </w:p>
          <w:p w14:paraId="75BBF4EE" w14:textId="77777777" w:rsidR="00CC5073" w:rsidRDefault="00CC5073" w:rsidP="00125085"/>
          <w:p w14:paraId="46B04539" w14:textId="77777777" w:rsidR="00CC5073" w:rsidRDefault="00CC5073" w:rsidP="00125085"/>
          <w:p w14:paraId="735C71CC" w14:textId="77777777" w:rsidR="00CC5073" w:rsidRDefault="00CC5073" w:rsidP="00125085"/>
          <w:p w14:paraId="3C8693FF" w14:textId="77777777" w:rsidR="00CC5073" w:rsidRPr="00D40FCB" w:rsidRDefault="00CC5073" w:rsidP="00125085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88544" w14:textId="77777777" w:rsidR="00CC5073" w:rsidRPr="00D40FCB" w:rsidRDefault="00CC5073" w:rsidP="0012508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204D3D33" w14:textId="77777777" w:rsidR="00CC5073" w:rsidRDefault="00CC5073" w:rsidP="00125085"/>
          <w:p w14:paraId="4E31898B" w14:textId="77777777" w:rsidR="00CC5073" w:rsidRDefault="00CC5073" w:rsidP="00125085"/>
          <w:p w14:paraId="5D76864A" w14:textId="77777777" w:rsidR="00CC5073" w:rsidRPr="00D40FCB" w:rsidRDefault="00CC5073" w:rsidP="00125085">
            <w:r>
              <w:t>2 o Sistema retorna uma confirmação ao administrador</w:t>
            </w:r>
          </w:p>
          <w:p w14:paraId="270ABB32" w14:textId="77777777" w:rsidR="00CC5073" w:rsidRDefault="00CC5073" w:rsidP="00125085"/>
          <w:p w14:paraId="61BC3FBC" w14:textId="77777777" w:rsidR="00CC5073" w:rsidRDefault="00CC5073" w:rsidP="00125085"/>
          <w:p w14:paraId="0DE5EF95" w14:textId="77777777" w:rsidR="00CC5073" w:rsidRDefault="00CC5073" w:rsidP="00125085"/>
          <w:p w14:paraId="4924EA44" w14:textId="739AEB6D" w:rsidR="00CC5073" w:rsidRDefault="00CC5073" w:rsidP="00125085">
            <w:r>
              <w:t>4</w:t>
            </w:r>
            <w:r w:rsidRPr="00D40FCB">
              <w:t xml:space="preserve">. </w:t>
            </w:r>
            <w:r>
              <w:t>O sistema exclui a inscrição.</w:t>
            </w:r>
          </w:p>
          <w:p w14:paraId="283C02F4" w14:textId="77777777" w:rsidR="00CC5073" w:rsidRPr="00D40FCB" w:rsidRDefault="00CC5073" w:rsidP="00125085"/>
        </w:tc>
      </w:tr>
      <w:tr w:rsidR="00CC5073" w:rsidRPr="00D40FCB" w14:paraId="21B81E0D" w14:textId="77777777" w:rsidTr="00125085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BD1302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8EF85D" w14:textId="77777777" w:rsidR="00CC5073" w:rsidRPr="00D40FCB" w:rsidRDefault="00CC5073" w:rsidP="00125085">
            <w:r>
              <w:t>Administrador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AC9F3" w14:textId="77777777" w:rsidR="00CC5073" w:rsidRDefault="00CC5073" w:rsidP="0012508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48231AA" w14:textId="77777777" w:rsidR="00CC5073" w:rsidRPr="00D40FCB" w:rsidRDefault="00CC5073" w:rsidP="00125085">
            <w:r>
              <w:t>4</w:t>
            </w:r>
            <w:r w:rsidRPr="00D40FCB">
              <w:t xml:space="preserve">. </w:t>
            </w:r>
            <w:r>
              <w:t>Caso algum erro ocorra durante a exclusão uma mensagem de erro é disparada.</w:t>
            </w:r>
          </w:p>
        </w:tc>
      </w:tr>
      <w:tr w:rsidR="00CC5073" w:rsidRPr="00D40FCB" w14:paraId="302B9BE8" w14:textId="77777777" w:rsidTr="00125085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65A3A7" w14:textId="77777777" w:rsidR="00CC5073" w:rsidRPr="006E2365" w:rsidRDefault="00CC5073" w:rsidP="0012508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694409B8" w14:textId="77777777" w:rsidR="00CC5073" w:rsidRPr="00D40FCB" w:rsidRDefault="00CC5073" w:rsidP="0012508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35BFB1" w14:textId="77777777" w:rsidR="00CC5073" w:rsidRDefault="00CC5073" w:rsidP="00125085"/>
          <w:p w14:paraId="1307E011" w14:textId="77777777" w:rsidR="00CC5073" w:rsidRPr="00D40FCB" w:rsidRDefault="00CC5073" w:rsidP="00125085">
            <w:pPr>
              <w:rPr>
                <w:b/>
                <w:bCs/>
              </w:rPr>
            </w:pPr>
            <w:r w:rsidRPr="006E2365">
              <w:t>1 –</w:t>
            </w:r>
            <w:r>
              <w:t>O torneio só pode ser excluído se não tiver nenhuma inscrição</w:t>
            </w:r>
          </w:p>
        </w:tc>
      </w:tr>
    </w:tbl>
    <w:p w14:paraId="1408E1CF" w14:textId="77777777" w:rsidR="00CC5073" w:rsidRDefault="00CC5073" w:rsidP="00CC5073">
      <w:pPr>
        <w:pStyle w:val="TextoNormal"/>
      </w:pPr>
    </w:p>
    <w:p w14:paraId="33CB8376" w14:textId="77777777" w:rsidR="00CC5073" w:rsidRDefault="00CC5073" w:rsidP="00CC5073">
      <w:pPr>
        <w:pStyle w:val="TextoNormal"/>
      </w:pPr>
    </w:p>
    <w:p w14:paraId="217F27BA" w14:textId="1394EBF3" w:rsidR="00CC5073" w:rsidRDefault="00CC5073" w:rsidP="00CC5073">
      <w:pPr>
        <w:pStyle w:val="Requisito"/>
      </w:pPr>
      <w:r>
        <w:t>[rf01</w:t>
      </w:r>
      <w:r w:rsidR="00E656FE">
        <w:t>6</w:t>
      </w:r>
      <w:r>
        <w:t xml:space="preserve">] &lt;Alterar </w:t>
      </w:r>
      <w:r w:rsidR="00CE6324">
        <w:t>Incrição</w:t>
      </w:r>
      <w:r>
        <w:t>&gt;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C5073" w:rsidRPr="00E562BE" w14:paraId="4D82C7D5" w14:textId="77777777" w:rsidTr="00125085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3C697" w14:textId="5D370935" w:rsidR="00CC5073" w:rsidRPr="00E562BE" w:rsidRDefault="00CC5073" w:rsidP="00125085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  <w:r w:rsidR="00E656FE">
              <w:rPr>
                <w:b/>
                <w:bCs/>
                <w:color w:val="FFFFFF"/>
                <w:sz w:val="24"/>
                <w:szCs w:val="24"/>
              </w:rPr>
              <w:t>6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6554A" w14:textId="7922E742" w:rsidR="00CC5073" w:rsidRPr="00E562BE" w:rsidRDefault="00CC5073" w:rsidP="00125085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Alterar </w:t>
            </w:r>
            <w:r w:rsidR="00E656FE">
              <w:rPr>
                <w:b/>
                <w:bCs/>
                <w:color w:val="FFFFFF"/>
                <w:sz w:val="24"/>
                <w:szCs w:val="24"/>
              </w:rPr>
              <w:t>Inscrição</w:t>
            </w:r>
          </w:p>
        </w:tc>
      </w:tr>
      <w:tr w:rsidR="00CC5073" w:rsidRPr="00D40FCB" w14:paraId="61B58172" w14:textId="77777777" w:rsidTr="00125085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3908F4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193290" w14:textId="77777777" w:rsidR="00CC5073" w:rsidRPr="00D40FCB" w:rsidRDefault="00CC5073" w:rsidP="00125085">
            <w:r w:rsidRPr="00D40FCB">
              <w:t xml:space="preserve">( </w:t>
            </w:r>
            <w:r>
              <w:t>X</w:t>
            </w:r>
            <w:r w:rsidRPr="00D40FCB">
              <w:t xml:space="preserve"> )  Essencial                (   ) Importante       (   ) Desejável</w:t>
            </w:r>
          </w:p>
        </w:tc>
      </w:tr>
      <w:tr w:rsidR="00CC5073" w:rsidRPr="00D40FCB" w14:paraId="7474E762" w14:textId="77777777" w:rsidTr="00125085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3E908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F8742" w14:textId="77777777" w:rsidR="00CC5073" w:rsidRPr="00D40FCB" w:rsidRDefault="00CC5073" w:rsidP="00125085">
            <w:r>
              <w:t>Administrador:</w:t>
            </w:r>
          </w:p>
        </w:tc>
      </w:tr>
      <w:tr w:rsidR="00CC5073" w:rsidRPr="00D40FCB" w14:paraId="6B410226" w14:textId="77777777" w:rsidTr="00125085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D96D5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04984" w14:textId="545F88FB" w:rsidR="00CC5073" w:rsidRPr="00D40FCB" w:rsidRDefault="00CC5073" w:rsidP="00125085">
            <w:r>
              <w:t>Um Administrador pode alterar as informações de u</w:t>
            </w:r>
            <w:r w:rsidR="00585A7A">
              <w:t xml:space="preserve">ma </w:t>
            </w:r>
            <w:r w:rsidR="00CE6324">
              <w:t>inscrição</w:t>
            </w:r>
            <w:r>
              <w:t>.</w:t>
            </w:r>
          </w:p>
        </w:tc>
      </w:tr>
      <w:tr w:rsidR="00CC5073" w:rsidRPr="00D40FCB" w14:paraId="05504249" w14:textId="77777777" w:rsidTr="00125085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C6AA9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949CCD" w14:textId="77777777" w:rsidR="00CC5073" w:rsidRPr="00D40FCB" w:rsidRDefault="00CC5073" w:rsidP="00125085">
            <w:r>
              <w:t>O administrador deve estar na página home.</w:t>
            </w:r>
          </w:p>
        </w:tc>
      </w:tr>
      <w:tr w:rsidR="00CC5073" w:rsidRPr="00D40FCB" w14:paraId="6C298E0F" w14:textId="77777777" w:rsidTr="00125085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BADE1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A75E5" w14:textId="77777777" w:rsidR="00CC5073" w:rsidRPr="00D40FCB" w:rsidRDefault="00CC5073" w:rsidP="00125085"/>
        </w:tc>
      </w:tr>
      <w:tr w:rsidR="00CC5073" w:rsidRPr="00D40FCB" w14:paraId="04C44665" w14:textId="77777777" w:rsidTr="00125085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3BB450" w14:textId="77777777" w:rsidR="00CC5073" w:rsidRPr="00D40FCB" w:rsidRDefault="00CC5073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1130A" w14:textId="77777777" w:rsidR="00CC5073" w:rsidRPr="00D40FCB" w:rsidRDefault="00CC5073" w:rsidP="00125085">
            <w:pPr>
              <w:rPr>
                <w:b/>
                <w:bCs/>
              </w:rPr>
            </w:pPr>
          </w:p>
        </w:tc>
      </w:tr>
      <w:tr w:rsidR="00CC5073" w:rsidRPr="00D40FCB" w14:paraId="73BBEC52" w14:textId="77777777" w:rsidTr="00125085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D4969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62E3D" w14:textId="77777777" w:rsidR="00CC5073" w:rsidRPr="00D40FCB" w:rsidRDefault="00CC5073" w:rsidP="00125085">
            <w:r>
              <w:t>Administrador:</w:t>
            </w:r>
          </w:p>
          <w:p w14:paraId="14A8C5FC" w14:textId="4DF0E1C8" w:rsidR="00CC5073" w:rsidRDefault="00CC5073" w:rsidP="00125085">
            <w:r>
              <w:t xml:space="preserve">1. O administrador deve selecionar </w:t>
            </w:r>
            <w:r w:rsidR="00585A7A">
              <w:t>a inscrição</w:t>
            </w:r>
            <w:r>
              <w:t xml:space="preserve"> que deseja alterar.</w:t>
            </w:r>
          </w:p>
          <w:p w14:paraId="29C016B6" w14:textId="77777777" w:rsidR="00CC5073" w:rsidRDefault="00CC5073" w:rsidP="00125085">
            <w:r>
              <w:t>2</w:t>
            </w:r>
            <w:r w:rsidRPr="00D40FCB">
              <w:t>.</w:t>
            </w:r>
            <w:r>
              <w:t>O administrador</w:t>
            </w:r>
            <w:r w:rsidRPr="00D40FCB">
              <w:t xml:space="preserve"> </w:t>
            </w:r>
            <w:r>
              <w:t>seleciona o campo ou campos que deseja alterar</w:t>
            </w:r>
            <w:r w:rsidRPr="00D40FCB">
              <w:t>.</w:t>
            </w:r>
          </w:p>
          <w:p w14:paraId="49340681" w14:textId="77777777" w:rsidR="00CC5073" w:rsidRDefault="00CC5073" w:rsidP="00125085"/>
          <w:p w14:paraId="6BEA5A27" w14:textId="77777777" w:rsidR="00CC5073" w:rsidRDefault="00CC5073" w:rsidP="00125085">
            <w:r>
              <w:t>2</w:t>
            </w:r>
            <w:r w:rsidRPr="00D40FCB">
              <w:t xml:space="preserve">. </w:t>
            </w:r>
            <w:r>
              <w:t>O administrador digita os dados desejados.</w:t>
            </w:r>
          </w:p>
          <w:p w14:paraId="18917B76" w14:textId="77777777" w:rsidR="00CC5073" w:rsidRDefault="00CC5073" w:rsidP="00125085">
            <w:r>
              <w:t>3.  O administrador seleciona o botão de editar.</w:t>
            </w:r>
          </w:p>
          <w:p w14:paraId="203A29EC" w14:textId="77777777" w:rsidR="00CC5073" w:rsidRDefault="00CC5073" w:rsidP="00125085"/>
          <w:p w14:paraId="72670438" w14:textId="77777777" w:rsidR="00CC5073" w:rsidRDefault="00CC5073" w:rsidP="00125085"/>
          <w:p w14:paraId="7519CF1A" w14:textId="77777777" w:rsidR="00CC5073" w:rsidRDefault="00CC5073" w:rsidP="00125085"/>
          <w:p w14:paraId="7A2B14E6" w14:textId="77777777" w:rsidR="00CC5073" w:rsidRDefault="00CC5073" w:rsidP="00125085"/>
          <w:p w14:paraId="61CDB084" w14:textId="77777777" w:rsidR="00CC5073" w:rsidRPr="00D40FCB" w:rsidRDefault="00CC5073" w:rsidP="00125085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9A6A0" w14:textId="77777777" w:rsidR="00CC5073" w:rsidRPr="00D40FCB" w:rsidRDefault="00CC5073" w:rsidP="0012508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467A0677" w14:textId="77777777" w:rsidR="00CC5073" w:rsidRDefault="00CC5073" w:rsidP="00125085"/>
          <w:p w14:paraId="5256E1DD" w14:textId="77777777" w:rsidR="00CC5073" w:rsidRDefault="00CC5073" w:rsidP="00125085"/>
          <w:p w14:paraId="6A23C4EF" w14:textId="77777777" w:rsidR="00CC5073" w:rsidRDefault="00CC5073" w:rsidP="00125085"/>
          <w:p w14:paraId="7946E302" w14:textId="77777777" w:rsidR="00CC5073" w:rsidRDefault="00CC5073" w:rsidP="00125085"/>
          <w:p w14:paraId="2F7FA9EE" w14:textId="77777777" w:rsidR="00CC5073" w:rsidRDefault="00CC5073" w:rsidP="00125085"/>
          <w:p w14:paraId="4FA6E002" w14:textId="77777777" w:rsidR="00CC5073" w:rsidRDefault="00CC5073" w:rsidP="00125085"/>
          <w:p w14:paraId="4FEC90AE" w14:textId="77777777" w:rsidR="00CC5073" w:rsidRDefault="00CC5073" w:rsidP="00125085"/>
          <w:p w14:paraId="417748E4" w14:textId="77777777" w:rsidR="00CC5073" w:rsidRDefault="00CC5073" w:rsidP="00125085"/>
          <w:p w14:paraId="183418F7" w14:textId="77777777" w:rsidR="00CC5073" w:rsidRDefault="00CC5073" w:rsidP="00125085"/>
          <w:p w14:paraId="21AE6FCF" w14:textId="77777777" w:rsidR="00CC5073" w:rsidRDefault="00CC5073" w:rsidP="00125085"/>
          <w:p w14:paraId="3C0414E4" w14:textId="77777777" w:rsidR="00CC5073" w:rsidRDefault="00CC5073" w:rsidP="00125085"/>
          <w:p w14:paraId="03A24D9E" w14:textId="77777777" w:rsidR="00CC5073" w:rsidRDefault="00CC5073" w:rsidP="00125085"/>
          <w:p w14:paraId="04885143" w14:textId="77777777" w:rsidR="00CC5073" w:rsidRDefault="00CC5073" w:rsidP="00125085">
            <w:r>
              <w:t>4. O sistema retorna uma confirmação de atualização.</w:t>
            </w:r>
          </w:p>
          <w:p w14:paraId="7CA226EA" w14:textId="77777777" w:rsidR="00CC5073" w:rsidRPr="00D40FCB" w:rsidRDefault="00CC5073" w:rsidP="00125085"/>
        </w:tc>
      </w:tr>
      <w:tr w:rsidR="00CC5073" w:rsidRPr="00D40FCB" w14:paraId="58354C9A" w14:textId="77777777" w:rsidTr="00125085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5F5CF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3CEF4" w14:textId="77777777" w:rsidR="00CC5073" w:rsidRPr="00D40FCB" w:rsidRDefault="00CC5073" w:rsidP="00125085">
            <w:r>
              <w:rPr>
                <w:b/>
                <w:bCs/>
              </w:rPr>
              <w:t>Administrador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74ECA" w14:textId="77777777" w:rsidR="00CC5073" w:rsidRPr="00D40FCB" w:rsidRDefault="00CC5073" w:rsidP="0012508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421687A8" w14:textId="77777777" w:rsidR="00CC5073" w:rsidRDefault="00CC5073" w:rsidP="00125085">
            <w:r>
              <w:t>4.  Caso algum erro ocorra com o banco de dados uma mensagem de erro é exibida</w:t>
            </w:r>
          </w:p>
          <w:p w14:paraId="755EFDA3" w14:textId="77777777" w:rsidR="00CC5073" w:rsidRPr="00D40FCB" w:rsidRDefault="00CC5073" w:rsidP="00125085">
            <w:r>
              <w:t>5</w:t>
            </w:r>
            <w:r w:rsidRPr="00D40FCB">
              <w:t xml:space="preserve">. </w:t>
            </w:r>
            <w:r>
              <w:t xml:space="preserve">  Caso ocorra algum erro porque o administrador digitou ou enviou um dado inválido, uma mensagem de erro é exibida.</w:t>
            </w:r>
          </w:p>
        </w:tc>
      </w:tr>
      <w:tr w:rsidR="00CC5073" w:rsidRPr="00D40FCB" w14:paraId="4036B3B7" w14:textId="77777777" w:rsidTr="00125085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C8897D" w14:textId="77777777" w:rsidR="00CC5073" w:rsidRPr="006E2365" w:rsidRDefault="00CC5073" w:rsidP="0012508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1B4F3636" w14:textId="77777777" w:rsidR="00CC5073" w:rsidRPr="00D40FCB" w:rsidRDefault="00CC5073" w:rsidP="0012508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F7921" w14:textId="77777777" w:rsidR="00CC5073" w:rsidRPr="00D40FCB" w:rsidRDefault="00CC5073" w:rsidP="00125085">
            <w:pPr>
              <w:rPr>
                <w:b/>
                <w:bCs/>
              </w:rPr>
            </w:pPr>
          </w:p>
        </w:tc>
      </w:tr>
    </w:tbl>
    <w:p w14:paraId="0D994D53" w14:textId="2228A152" w:rsidR="00CC5073" w:rsidRDefault="00CC5073" w:rsidP="00CC5073">
      <w:pPr>
        <w:pStyle w:val="Requisito"/>
      </w:pPr>
      <w:r>
        <w:t>[rf01</w:t>
      </w:r>
      <w:r w:rsidR="00E656FE">
        <w:t>7</w:t>
      </w:r>
      <w:r>
        <w:t xml:space="preserve">] &lt;Visualizar </w:t>
      </w:r>
      <w:r w:rsidR="00E656FE">
        <w:t>Inscrição</w:t>
      </w:r>
      <w:r>
        <w:t>&gt;</w:t>
      </w:r>
    </w:p>
    <w:p w14:paraId="4D381476" w14:textId="77777777" w:rsidR="00CC5073" w:rsidRDefault="00CC5073" w:rsidP="00CC5073">
      <w:pPr>
        <w:pStyle w:val="TextoNormal"/>
      </w:pP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CC5073" w:rsidRPr="00E562BE" w14:paraId="6BD86CA4" w14:textId="77777777" w:rsidTr="00125085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5CC41" w14:textId="77777777" w:rsidR="00CC5073" w:rsidRPr="00E562BE" w:rsidRDefault="00CC5073" w:rsidP="00125085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13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9CE33" w14:textId="4BF75AA9" w:rsidR="00CC5073" w:rsidRPr="00E562BE" w:rsidRDefault="00CC5073" w:rsidP="00125085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Visualizar </w:t>
            </w:r>
            <w:r w:rsidR="00E656FE">
              <w:rPr>
                <w:b/>
                <w:bCs/>
                <w:color w:val="FFFFFF"/>
                <w:sz w:val="24"/>
                <w:szCs w:val="24"/>
              </w:rPr>
              <w:t>Inscrição</w:t>
            </w:r>
          </w:p>
        </w:tc>
      </w:tr>
      <w:tr w:rsidR="00CC5073" w:rsidRPr="00D40FCB" w14:paraId="7FA91CE4" w14:textId="77777777" w:rsidTr="00125085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CC1FE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3B1534" w14:textId="77777777" w:rsidR="00CC5073" w:rsidRPr="00D40FCB" w:rsidRDefault="00CC5073" w:rsidP="00125085">
            <w:r w:rsidRPr="00D40FCB">
              <w:t xml:space="preserve">( </w:t>
            </w:r>
            <w:r>
              <w:t>X</w:t>
            </w:r>
            <w:r w:rsidRPr="00D40FCB">
              <w:t xml:space="preserve"> )  Essencial                (   ) Importante       (   ) Desejável</w:t>
            </w:r>
          </w:p>
        </w:tc>
      </w:tr>
      <w:tr w:rsidR="00CC5073" w:rsidRPr="00D40FCB" w14:paraId="4AA2D19D" w14:textId="77777777" w:rsidTr="00125085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64F17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4ED5C" w14:textId="77777777" w:rsidR="00CC5073" w:rsidRPr="00D40FCB" w:rsidRDefault="00CC5073" w:rsidP="00125085">
            <w:r>
              <w:t>Administrador</w:t>
            </w:r>
          </w:p>
        </w:tc>
      </w:tr>
      <w:tr w:rsidR="00CC5073" w:rsidRPr="00D40FCB" w14:paraId="699D8AB2" w14:textId="77777777" w:rsidTr="00125085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06327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8B752" w14:textId="3E70F387" w:rsidR="00CC5073" w:rsidRPr="00D40FCB" w:rsidRDefault="00CC5073" w:rsidP="00125085">
            <w:r>
              <w:t>Um Administrador pode visualizar as informações d</w:t>
            </w:r>
            <w:r w:rsidR="00255FB7">
              <w:t>as</w:t>
            </w:r>
            <w:r w:rsidR="00585A7A">
              <w:t xml:space="preserve"> inscriç</w:t>
            </w:r>
            <w:r w:rsidR="00255FB7">
              <w:t>ões</w:t>
            </w:r>
          </w:p>
        </w:tc>
      </w:tr>
      <w:tr w:rsidR="00CC5073" w:rsidRPr="00D40FCB" w14:paraId="6796C6CF" w14:textId="77777777" w:rsidTr="00125085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EBA8F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7EF5F" w14:textId="79C59B12" w:rsidR="00CC5073" w:rsidRPr="00D40FCB" w:rsidRDefault="00CC5073" w:rsidP="00125085">
            <w:r>
              <w:t xml:space="preserve">O </w:t>
            </w:r>
            <w:r w:rsidR="00585A7A">
              <w:t xml:space="preserve">Administrador </w:t>
            </w:r>
            <w:r>
              <w:t>deve estar com o login feito na página home.</w:t>
            </w:r>
          </w:p>
        </w:tc>
      </w:tr>
      <w:tr w:rsidR="00CC5073" w:rsidRPr="00D40FCB" w14:paraId="5F2FACE2" w14:textId="77777777" w:rsidTr="00125085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5CEFD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286F1" w14:textId="77777777" w:rsidR="00CC5073" w:rsidRPr="00D40FCB" w:rsidRDefault="00CC5073" w:rsidP="00125085"/>
        </w:tc>
      </w:tr>
      <w:tr w:rsidR="00CC5073" w:rsidRPr="00D40FCB" w14:paraId="368CEAD5" w14:textId="77777777" w:rsidTr="00125085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083211" w14:textId="77777777" w:rsidR="00CC5073" w:rsidRPr="00D40FCB" w:rsidRDefault="00CC5073" w:rsidP="0012508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759975" w14:textId="77777777" w:rsidR="00CC5073" w:rsidRPr="00D40FCB" w:rsidRDefault="00CC5073" w:rsidP="00125085">
            <w:pPr>
              <w:rPr>
                <w:b/>
                <w:bCs/>
              </w:rPr>
            </w:pPr>
          </w:p>
        </w:tc>
      </w:tr>
      <w:tr w:rsidR="00CC5073" w:rsidRPr="00D40FCB" w14:paraId="0EAE93D7" w14:textId="77777777" w:rsidTr="00125085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9B23D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7A53B" w14:textId="77777777" w:rsidR="00CC5073" w:rsidRPr="00D40FCB" w:rsidRDefault="00CC5073" w:rsidP="00125085">
            <w:r>
              <w:t>Administrador</w:t>
            </w:r>
            <w:r w:rsidRPr="00D40FCB">
              <w:t>:</w:t>
            </w:r>
          </w:p>
          <w:p w14:paraId="5EEA7E75" w14:textId="77777777" w:rsidR="00CC5073" w:rsidRDefault="00CC5073" w:rsidP="00125085"/>
          <w:p w14:paraId="650226EB" w14:textId="78D3A4A5" w:rsidR="00CC5073" w:rsidRPr="00D40FCB" w:rsidRDefault="00CC5073" w:rsidP="00125085">
            <w:r>
              <w:t>1</w:t>
            </w:r>
            <w:r w:rsidRPr="00D40FCB">
              <w:t>. Seleciona</w:t>
            </w:r>
            <w:r>
              <w:t>r</w:t>
            </w:r>
            <w:r w:rsidRPr="00D40FCB">
              <w:t xml:space="preserve"> a opção de </w:t>
            </w:r>
            <w:r>
              <w:t xml:space="preserve">abrir </w:t>
            </w:r>
            <w:r w:rsidR="003D2D6B">
              <w:t>inscrições</w:t>
            </w:r>
          </w:p>
          <w:p w14:paraId="1E9BEC1A" w14:textId="77777777" w:rsidR="00CC5073" w:rsidRDefault="00CC5073" w:rsidP="00125085"/>
          <w:p w14:paraId="5EBD560B" w14:textId="77777777" w:rsidR="00CC5073" w:rsidRDefault="00CC5073" w:rsidP="00125085"/>
          <w:p w14:paraId="209AD178" w14:textId="77777777" w:rsidR="00CC5073" w:rsidRDefault="00CC5073" w:rsidP="00125085"/>
          <w:p w14:paraId="6E62AA87" w14:textId="77777777" w:rsidR="00CC5073" w:rsidRDefault="00CC5073" w:rsidP="00125085"/>
          <w:p w14:paraId="5A34F740" w14:textId="77777777" w:rsidR="00CC5073" w:rsidRPr="00D40FCB" w:rsidRDefault="00CC5073" w:rsidP="00125085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FE35FB" w14:textId="77777777" w:rsidR="00CC5073" w:rsidRPr="00D40FCB" w:rsidRDefault="00CC5073" w:rsidP="0012508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F69AEF4" w14:textId="77777777" w:rsidR="00CC5073" w:rsidRDefault="00CC5073" w:rsidP="00125085"/>
          <w:p w14:paraId="1469BF81" w14:textId="77777777" w:rsidR="00CC5073" w:rsidRDefault="00CC5073" w:rsidP="00125085"/>
          <w:p w14:paraId="37E46AE4" w14:textId="77777777" w:rsidR="00CC5073" w:rsidRDefault="00CC5073" w:rsidP="00125085"/>
          <w:p w14:paraId="50E57B0D" w14:textId="2E7AD918" w:rsidR="00CC5073" w:rsidRPr="00D40FCB" w:rsidRDefault="00CC5073" w:rsidP="00125085">
            <w:r>
              <w:t>3</w:t>
            </w:r>
            <w:r w:rsidRPr="00D40FCB">
              <w:t xml:space="preserve">. </w:t>
            </w:r>
            <w:r>
              <w:t xml:space="preserve">O sistema retornará uma lista com todos </w:t>
            </w:r>
            <w:r w:rsidR="00F51100">
              <w:t xml:space="preserve">as inscrições </w:t>
            </w:r>
            <w:r>
              <w:t>criad</w:t>
            </w:r>
            <w:r w:rsidR="00F51100">
              <w:t>a</w:t>
            </w:r>
            <w:r>
              <w:t>s.</w:t>
            </w:r>
          </w:p>
        </w:tc>
      </w:tr>
      <w:tr w:rsidR="00CC5073" w:rsidRPr="00D40FCB" w14:paraId="44EEC701" w14:textId="77777777" w:rsidTr="00125085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A6B15" w14:textId="77777777" w:rsidR="00CC5073" w:rsidRPr="00D40FCB" w:rsidRDefault="00CC5073" w:rsidP="0012508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AE583" w14:textId="77777777" w:rsidR="00CC5073" w:rsidRPr="00D40FCB" w:rsidRDefault="00CC5073" w:rsidP="00125085">
            <w:r>
              <w:rPr>
                <w:b/>
                <w:bCs/>
              </w:rPr>
              <w:t>Administrador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3A71C" w14:textId="77777777" w:rsidR="00CC5073" w:rsidRPr="00D40FCB" w:rsidRDefault="00CC5073" w:rsidP="0012508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E0EB2D0" w14:textId="77777777" w:rsidR="00CC5073" w:rsidRPr="00D40FCB" w:rsidRDefault="00CC5073" w:rsidP="00125085"/>
        </w:tc>
      </w:tr>
      <w:tr w:rsidR="00CC5073" w:rsidRPr="00D40FCB" w14:paraId="66A5946D" w14:textId="77777777" w:rsidTr="00125085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54B81" w14:textId="77777777" w:rsidR="00CC5073" w:rsidRPr="006E2365" w:rsidRDefault="00CC5073" w:rsidP="0012508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3E3E5B0C" w14:textId="77777777" w:rsidR="00CC5073" w:rsidRPr="00D40FCB" w:rsidRDefault="00CC5073" w:rsidP="0012508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37A443" w14:textId="77777777" w:rsidR="00CC5073" w:rsidRPr="00D40FCB" w:rsidRDefault="00CC5073" w:rsidP="00125085">
            <w:pPr>
              <w:rPr>
                <w:b/>
                <w:bCs/>
              </w:rPr>
            </w:pPr>
          </w:p>
        </w:tc>
      </w:tr>
    </w:tbl>
    <w:p w14:paraId="3403A675" w14:textId="77777777" w:rsidR="00CC5073" w:rsidRDefault="00CC5073" w:rsidP="00B9356E">
      <w:pPr>
        <w:pStyle w:val="TextoNormal"/>
      </w:pPr>
    </w:p>
    <w:p w14:paraId="4D67BEF1" w14:textId="77777777" w:rsidR="00B9356E" w:rsidRDefault="00B9356E">
      <w:pPr>
        <w:pStyle w:val="TextoNormal"/>
      </w:pPr>
    </w:p>
    <w:p w14:paraId="20150449" w14:textId="77777777" w:rsidR="00F26727" w:rsidRDefault="005C785E" w:rsidP="005C785E">
      <w:pPr>
        <w:pStyle w:val="TextoNormal"/>
        <w:ind w:left="0"/>
      </w:pPr>
      <w:r>
        <w:t>&lt;FAÇA A DOCUMENTAÇÃO DE QUANTOS REQUISITOS FOREM NECESSÁRIOS</w:t>
      </w:r>
      <w:r w:rsidR="0007745E">
        <w:t>. PELO MENOS 4 REQUISITOS RELACIONADOS AO CRUD DE UMA ENTIDADE, 4 REQUISITOS RELACIONADOS AO CRUD ENVOLVENDO 3 OU MAIS ENTIDADES.</w:t>
      </w:r>
      <w:r w:rsidR="00F26727">
        <w:t>&gt;</w:t>
      </w:r>
    </w:p>
    <w:p w14:paraId="0D6A4BE3" w14:textId="77777777" w:rsidR="00F26727" w:rsidRDefault="00F26727">
      <w:pPr>
        <w:pStyle w:val="TextoNormal"/>
      </w:pPr>
    </w:p>
    <w:p w14:paraId="7A7993BE" w14:textId="77777777" w:rsidR="000519A0" w:rsidRDefault="000519A0">
      <w:pPr>
        <w:pStyle w:val="TextoNormal"/>
      </w:pPr>
    </w:p>
    <w:p w14:paraId="35CAC8D7" w14:textId="77777777" w:rsidR="000519A0" w:rsidRDefault="000519A0">
      <w:pPr>
        <w:pStyle w:val="TextoNormal"/>
      </w:pPr>
    </w:p>
    <w:p w14:paraId="61522B1A" w14:textId="77777777" w:rsidR="000519A0" w:rsidRDefault="000519A0">
      <w:pPr>
        <w:pStyle w:val="TextoNormal"/>
        <w:sectPr w:rsidR="000519A0">
          <w:headerReference w:type="default" r:id="rId21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68" w:name="_Toc467473455"/>
    <w:bookmarkStart w:id="69" w:name="_Toc467474002"/>
    <w:bookmarkStart w:id="70" w:name="_Toc467477741"/>
    <w:bookmarkStart w:id="71" w:name="_Toc467494887"/>
    <w:bookmarkStart w:id="72" w:name="_Toc467495253"/>
    <w:bookmarkStart w:id="73" w:name="_Toc468086059"/>
    <w:p w14:paraId="284C6255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09BC5D83">
          <v:shape id="_x0000_i1030" type="#_x0000_t75" style="width:29.25pt;height:36.75pt" o:ole="">
            <v:imagedata r:id="rId22" o:title=""/>
          </v:shape>
          <o:OLEObject Type="Embed" ProgID="Word.Document.8" ShapeID="_x0000_i1030" DrawAspect="Content" ObjectID="_1784395187" r:id="rId23"/>
        </w:object>
      </w:r>
    </w:p>
    <w:p w14:paraId="15652136" w14:textId="77777777"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63B7CF49" w14:textId="77777777" w:rsidR="00F26727" w:rsidRDefault="00F26727">
      <w:pPr>
        <w:pStyle w:val="Ttulo1"/>
      </w:pPr>
      <w:r>
        <w:t>Requisitos não funcionais</w:t>
      </w:r>
      <w:bookmarkEnd w:id="68"/>
      <w:bookmarkEnd w:id="69"/>
      <w:bookmarkEnd w:id="70"/>
      <w:bookmarkEnd w:id="71"/>
      <w:bookmarkEnd w:id="72"/>
      <w:bookmarkEnd w:id="73"/>
    </w:p>
    <w:p w14:paraId="1D9805FA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14:paraId="6C2A1538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14:paraId="257CF789" w14:textId="77777777" w:rsidR="00F26727" w:rsidRDefault="00F26727">
      <w:pPr>
        <w:pStyle w:val="TextoNormal"/>
      </w:pPr>
      <w:r w:rsidRPr="00506043">
        <w:rPr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506043">
        <w:rPr>
          <w:b/>
          <w:color w:val="5B9BD5"/>
        </w:rPr>
        <w:t>Caso(s) de uso associado(s):</w:t>
      </w:r>
      <w:r w:rsidRPr="00506043">
        <w:rPr>
          <w:color w:val="5B9BD5"/>
        </w:rPr>
        <w:t>” para identificar o(s) caso(s) de uso correspondente(s). Se for um requisito não funcional do sistema como um todo, esse campo não precisa ser utilizado.&gt;</w:t>
      </w:r>
    </w:p>
    <w:p w14:paraId="463115B7" w14:textId="77777777" w:rsidR="00F26727" w:rsidRDefault="00F26727">
      <w:pPr>
        <w:pStyle w:val="Ttulo2"/>
      </w:pPr>
      <w:bookmarkStart w:id="74" w:name="_Toc467473456"/>
      <w:bookmarkStart w:id="75" w:name="_Toc467474003"/>
      <w:bookmarkStart w:id="76" w:name="_Toc467477742"/>
      <w:bookmarkStart w:id="77" w:name="_Toc467494888"/>
      <w:bookmarkStart w:id="78" w:name="_Toc467495254"/>
      <w:bookmarkStart w:id="79" w:name="_Toc468086060"/>
      <w:bookmarkStart w:id="80" w:name="_Toc125110055"/>
      <w:r>
        <w:t>Usabilidade</w:t>
      </w:r>
      <w:bookmarkEnd w:id="74"/>
      <w:bookmarkEnd w:id="75"/>
      <w:bookmarkEnd w:id="76"/>
      <w:bookmarkEnd w:id="77"/>
      <w:bookmarkEnd w:id="78"/>
      <w:bookmarkEnd w:id="79"/>
      <w:bookmarkEnd w:id="80"/>
    </w:p>
    <w:p w14:paraId="641AEA3D" w14:textId="77777777" w:rsidR="00F26727" w:rsidRDefault="00F26727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14:paraId="7799216A" w14:textId="18DA4F3D" w:rsidR="00F26727" w:rsidRDefault="00F26727">
      <w:pPr>
        <w:pStyle w:val="Requisito"/>
      </w:pPr>
      <w:bookmarkStart w:id="81" w:name="_Toc467473457"/>
      <w:bookmarkStart w:id="82" w:name="_Toc467474004"/>
      <w:bookmarkStart w:id="83" w:name="_Toc467477743"/>
      <w:bookmarkStart w:id="84" w:name="_Toc467494889"/>
      <w:bookmarkStart w:id="85" w:name="_Toc467495255"/>
      <w:bookmarkStart w:id="86" w:name="_Toc468086061"/>
      <w:bookmarkStart w:id="87" w:name="_Toc125110056"/>
      <w:r>
        <w:t>[NF001]</w:t>
      </w:r>
      <w:bookmarkEnd w:id="81"/>
      <w:bookmarkEnd w:id="82"/>
      <w:bookmarkEnd w:id="83"/>
      <w:bookmarkEnd w:id="84"/>
      <w:bookmarkEnd w:id="85"/>
      <w:bookmarkEnd w:id="86"/>
      <w:bookmarkEnd w:id="87"/>
      <w:r w:rsidR="00314570">
        <w:t xml:space="preserve"> Paleta de Cores</w:t>
      </w:r>
    </w:p>
    <w:p w14:paraId="48A3D7FE" w14:textId="77466DFB" w:rsidR="00F26727" w:rsidRDefault="00314570">
      <w:pPr>
        <w:pStyle w:val="TextoNormal"/>
      </w:pPr>
      <w:r>
        <w:t>O sistema deve contar com uma paleta de cores baseada nas cores azul preto e branco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425"/>
        <w:gridCol w:w="425"/>
        <w:gridCol w:w="1701"/>
        <w:gridCol w:w="425"/>
        <w:gridCol w:w="1985"/>
        <w:gridCol w:w="425"/>
        <w:gridCol w:w="1381"/>
      </w:tblGrid>
      <w:tr w:rsidR="00314570" w14:paraId="6B626813" w14:textId="77777777" w:rsidTr="00314570">
        <w:tc>
          <w:tcPr>
            <w:tcW w:w="1559" w:type="dxa"/>
            <w:vAlign w:val="center"/>
          </w:tcPr>
          <w:p w14:paraId="50A2081C" w14:textId="77777777" w:rsidR="00314570" w:rsidRDefault="00314570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</w:tcPr>
          <w:p w14:paraId="2FA3002D" w14:textId="77777777" w:rsidR="00314570" w:rsidRDefault="00314570">
            <w:pPr>
              <w:spacing w:before="240" w:after="240"/>
              <w:jc w:val="right"/>
            </w:pPr>
          </w:p>
        </w:tc>
        <w:tc>
          <w:tcPr>
            <w:tcW w:w="425" w:type="dxa"/>
          </w:tcPr>
          <w:p w14:paraId="5B4B2429" w14:textId="77777777" w:rsidR="00314570" w:rsidRDefault="00314570">
            <w:pPr>
              <w:spacing w:before="240" w:after="240"/>
              <w:jc w:val="right"/>
            </w:pPr>
          </w:p>
        </w:tc>
        <w:tc>
          <w:tcPr>
            <w:tcW w:w="425" w:type="dxa"/>
            <w:vAlign w:val="center"/>
          </w:tcPr>
          <w:p w14:paraId="731DF608" w14:textId="1FCECAEA" w:rsidR="00314570" w:rsidRDefault="0031457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14:paraId="5F748545" w14:textId="77777777" w:rsidR="00314570" w:rsidRDefault="00314570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429855B" w14:textId="2B9B2167" w:rsidR="00314570" w:rsidRDefault="007D6A3F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5" w:type="dxa"/>
            <w:vAlign w:val="center"/>
          </w:tcPr>
          <w:p w14:paraId="17EDAD02" w14:textId="77777777" w:rsidR="00314570" w:rsidRDefault="00314570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1412DB01" w14:textId="77777777" w:rsidR="00314570" w:rsidRDefault="0031457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14:paraId="32686E76" w14:textId="77777777" w:rsidR="00314570" w:rsidRDefault="00314570">
            <w:pPr>
              <w:pStyle w:val="TextoNormal"/>
              <w:ind w:left="0"/>
            </w:pPr>
            <w:r>
              <w:t>Desejável</w:t>
            </w:r>
          </w:p>
        </w:tc>
      </w:tr>
    </w:tbl>
    <w:p w14:paraId="393F9E7C" w14:textId="7753AFB2" w:rsidR="00F26727" w:rsidRDefault="00F26727">
      <w:pPr>
        <w:pStyle w:val="Requisito"/>
        <w:outlineLvl w:val="0"/>
      </w:pPr>
      <w:r>
        <w:t xml:space="preserve"> </w:t>
      </w:r>
      <w:bookmarkStart w:id="88" w:name="_Toc467473458"/>
      <w:bookmarkStart w:id="89" w:name="_Toc467474005"/>
      <w:bookmarkStart w:id="90" w:name="_Toc467477744"/>
      <w:bookmarkStart w:id="91" w:name="_Toc467494890"/>
      <w:bookmarkStart w:id="92" w:name="_Toc467495256"/>
      <w:bookmarkStart w:id="93" w:name="_Toc468086062"/>
      <w:bookmarkStart w:id="94" w:name="_Toc125110057"/>
      <w:r>
        <w:t>[N</w:t>
      </w:r>
      <w:r w:rsidR="007D6A3F">
        <w:t>F002</w:t>
      </w:r>
      <w:r>
        <w:t>]</w:t>
      </w:r>
      <w:bookmarkEnd w:id="88"/>
      <w:bookmarkEnd w:id="89"/>
      <w:bookmarkEnd w:id="90"/>
      <w:bookmarkEnd w:id="91"/>
      <w:bookmarkEnd w:id="92"/>
      <w:bookmarkEnd w:id="93"/>
      <w:r>
        <w:t xml:space="preserve"> &lt;</w:t>
      </w:r>
      <w:r w:rsidR="007D6A3F">
        <w:t>Dinamismo de cores</w:t>
      </w:r>
      <w:r>
        <w:t>&gt;</w:t>
      </w:r>
      <w:bookmarkEnd w:id="94"/>
    </w:p>
    <w:p w14:paraId="58AFBF01" w14:textId="2C7DBB49" w:rsidR="00BB4A40" w:rsidRDefault="007D6A3F" w:rsidP="00BB4A40">
      <w:pPr>
        <w:pStyle w:val="TextoNormal"/>
      </w:pPr>
      <w:bookmarkStart w:id="95" w:name="_Toc467473459"/>
      <w:bookmarkStart w:id="96" w:name="_Toc467474006"/>
      <w:bookmarkStart w:id="97" w:name="_Toc467477745"/>
      <w:bookmarkStart w:id="98" w:name="_Toc467494891"/>
      <w:bookmarkStart w:id="99" w:name="_Toc467495257"/>
      <w:bookmarkStart w:id="100" w:name="_Toc468086063"/>
      <w:r>
        <w:t xml:space="preserve">O fundo da página de login deve </w:t>
      </w:r>
      <w:r w:rsidR="00A25315">
        <w:t>ter uma animação nas suas cores.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  <w:gridCol w:w="1381"/>
      </w:tblGrid>
      <w:tr w:rsidR="00A25315" w14:paraId="46341238" w14:textId="62D363E2" w:rsidTr="00A25315">
        <w:tc>
          <w:tcPr>
            <w:tcW w:w="1559" w:type="dxa"/>
            <w:vAlign w:val="center"/>
          </w:tcPr>
          <w:p w14:paraId="693F7FE6" w14:textId="77777777" w:rsidR="00A25315" w:rsidRDefault="00A25315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41A8208" w14:textId="77777777" w:rsidR="00A25315" w:rsidRDefault="00A25315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14:paraId="47FB40D3" w14:textId="77777777" w:rsidR="00A25315" w:rsidRDefault="00A25315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0CF2C947" w14:textId="77777777" w:rsidR="00A25315" w:rsidRDefault="00A25315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14:paraId="59206E7A" w14:textId="77777777" w:rsidR="00A25315" w:rsidRDefault="00A25315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4C3B1550" w14:textId="3DF29917" w:rsidR="00A25315" w:rsidRDefault="00A25315" w:rsidP="00506043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381" w:type="dxa"/>
            <w:vAlign w:val="center"/>
          </w:tcPr>
          <w:p w14:paraId="11AD737C" w14:textId="2E179F6D" w:rsidR="00A25315" w:rsidRDefault="00A25315" w:rsidP="00506043">
            <w:pPr>
              <w:pStyle w:val="TextoNormal"/>
              <w:ind w:left="0"/>
            </w:pPr>
            <w:r>
              <w:t>Desejável</w:t>
            </w:r>
          </w:p>
        </w:tc>
        <w:tc>
          <w:tcPr>
            <w:tcW w:w="1381" w:type="dxa"/>
          </w:tcPr>
          <w:p w14:paraId="62ABB6F5" w14:textId="3E4819E7" w:rsidR="00A25315" w:rsidRDefault="00A25315" w:rsidP="00506043">
            <w:pPr>
              <w:pStyle w:val="TextoNormal"/>
              <w:ind w:left="0"/>
            </w:pPr>
          </w:p>
        </w:tc>
      </w:tr>
    </w:tbl>
    <w:bookmarkEnd w:id="95"/>
    <w:bookmarkEnd w:id="96"/>
    <w:bookmarkEnd w:id="97"/>
    <w:bookmarkEnd w:id="98"/>
    <w:bookmarkEnd w:id="99"/>
    <w:bookmarkEnd w:id="100"/>
    <w:p w14:paraId="3B9B63AC" w14:textId="314A4EA7" w:rsidR="00A25315" w:rsidRDefault="00A25315" w:rsidP="00A25315">
      <w:pPr>
        <w:pStyle w:val="Requisito"/>
        <w:outlineLvl w:val="0"/>
      </w:pPr>
      <w:r>
        <w:t xml:space="preserve"> [NF003] &lt;Usabilidade no navegador &gt;</w:t>
      </w:r>
    </w:p>
    <w:p w14:paraId="534B7EAC" w14:textId="032CFEB9" w:rsidR="00A25315" w:rsidRDefault="00A25315" w:rsidP="00A25315">
      <w:pPr>
        <w:pStyle w:val="TextoNormal"/>
      </w:pPr>
      <w:r>
        <w:t>O sistema deve funcionar no google chrome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  <w:gridCol w:w="1381"/>
      </w:tblGrid>
      <w:tr w:rsidR="00A25315" w14:paraId="2037B7CC" w14:textId="77777777" w:rsidTr="00125085">
        <w:tc>
          <w:tcPr>
            <w:tcW w:w="1559" w:type="dxa"/>
            <w:vAlign w:val="center"/>
          </w:tcPr>
          <w:p w14:paraId="12476760" w14:textId="77777777" w:rsidR="00A25315" w:rsidRDefault="00A25315" w:rsidP="00125085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58558E03" w14:textId="77777777" w:rsidR="00A25315" w:rsidRDefault="00A25315" w:rsidP="0012508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14:paraId="6535F582" w14:textId="77777777" w:rsidR="00A25315" w:rsidRDefault="00A25315" w:rsidP="00125085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6218760F" w14:textId="77777777" w:rsidR="00A25315" w:rsidRDefault="00A25315" w:rsidP="0012508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14:paraId="5F7604A0" w14:textId="77777777" w:rsidR="00A25315" w:rsidRDefault="00A25315" w:rsidP="00125085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4D9C4C89" w14:textId="77777777" w:rsidR="00A25315" w:rsidRDefault="00A25315" w:rsidP="0012508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381" w:type="dxa"/>
            <w:vAlign w:val="center"/>
          </w:tcPr>
          <w:p w14:paraId="0030F885" w14:textId="77777777" w:rsidR="00A25315" w:rsidRDefault="00A25315" w:rsidP="00125085">
            <w:pPr>
              <w:pStyle w:val="TextoNormal"/>
              <w:ind w:left="0"/>
            </w:pPr>
            <w:r>
              <w:t>Desejável</w:t>
            </w:r>
          </w:p>
        </w:tc>
        <w:tc>
          <w:tcPr>
            <w:tcW w:w="1381" w:type="dxa"/>
          </w:tcPr>
          <w:p w14:paraId="71BAA423" w14:textId="77777777" w:rsidR="00A25315" w:rsidRDefault="00A25315" w:rsidP="00125085">
            <w:pPr>
              <w:pStyle w:val="TextoNormal"/>
              <w:ind w:left="0"/>
            </w:pPr>
          </w:p>
        </w:tc>
      </w:tr>
    </w:tbl>
    <w:p w14:paraId="0FDC81D9" w14:textId="77777777" w:rsidR="00F26727" w:rsidRDefault="00F26727">
      <w:pPr>
        <w:pStyle w:val="Ttulo2"/>
      </w:pPr>
      <w:bookmarkStart w:id="101" w:name="_Toc467473463"/>
      <w:bookmarkStart w:id="102" w:name="_Toc467474010"/>
      <w:bookmarkStart w:id="103" w:name="_Toc467477749"/>
      <w:bookmarkStart w:id="104" w:name="_Toc467494895"/>
      <w:bookmarkStart w:id="105" w:name="_Toc467495261"/>
      <w:bookmarkStart w:id="106" w:name="_Toc468086067"/>
      <w:bookmarkStart w:id="107" w:name="_Toc125110062"/>
      <w:r>
        <w:t>Segurança</w:t>
      </w:r>
      <w:bookmarkEnd w:id="101"/>
      <w:bookmarkEnd w:id="102"/>
      <w:bookmarkEnd w:id="103"/>
      <w:bookmarkEnd w:id="104"/>
      <w:bookmarkEnd w:id="105"/>
      <w:bookmarkEnd w:id="106"/>
      <w:bookmarkEnd w:id="107"/>
    </w:p>
    <w:p w14:paraId="196E13D0" w14:textId="77777777" w:rsidR="00F26727" w:rsidRDefault="00F2672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14:paraId="2EFACBF5" w14:textId="23FA7D87" w:rsidR="00F26727" w:rsidRDefault="00F26727">
      <w:pPr>
        <w:pStyle w:val="Requisito"/>
      </w:pPr>
      <w:bookmarkStart w:id="108" w:name="_Toc467473464"/>
      <w:bookmarkStart w:id="109" w:name="_Toc467474011"/>
      <w:bookmarkStart w:id="110" w:name="_Toc467477750"/>
      <w:bookmarkStart w:id="111" w:name="_Toc467494896"/>
      <w:bookmarkStart w:id="112" w:name="_Toc467495262"/>
      <w:bookmarkStart w:id="113" w:name="_Toc468086068"/>
      <w:bookmarkStart w:id="114" w:name="_Toc125110063"/>
      <w:r>
        <w:lastRenderedPageBreak/>
        <w:t>[N</w:t>
      </w:r>
      <w:r w:rsidR="00A25315">
        <w:t>0004</w:t>
      </w:r>
      <w:r>
        <w:t>]</w:t>
      </w:r>
      <w:bookmarkEnd w:id="108"/>
      <w:bookmarkEnd w:id="109"/>
      <w:bookmarkEnd w:id="110"/>
      <w:bookmarkEnd w:id="111"/>
      <w:bookmarkEnd w:id="112"/>
      <w:bookmarkEnd w:id="113"/>
      <w:r>
        <w:t xml:space="preserve"> &lt;</w:t>
      </w:r>
      <w:r w:rsidR="00A25315">
        <w:t>Autenticação de dois fatores</w:t>
      </w:r>
      <w:r>
        <w:t>&gt;</w:t>
      </w:r>
      <w:bookmarkEnd w:id="114"/>
    </w:p>
    <w:p w14:paraId="666F5516" w14:textId="2660E17F" w:rsidR="00BB4A40" w:rsidRDefault="00A25315" w:rsidP="00BB4A40">
      <w:pPr>
        <w:pStyle w:val="TextoNormal"/>
      </w:pPr>
      <w:bookmarkStart w:id="115" w:name="_Toc467473465"/>
      <w:bookmarkStart w:id="116" w:name="_Toc467474012"/>
      <w:bookmarkStart w:id="117" w:name="_Toc467477751"/>
      <w:bookmarkStart w:id="118" w:name="_Toc467494897"/>
      <w:bookmarkStart w:id="119" w:name="_Toc467495263"/>
      <w:bookmarkStart w:id="120" w:name="_Toc468086069"/>
      <w:r>
        <w:t>O sistema deve ter como padrão o login de dois fatores.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5AA0DD54" w14:textId="77777777" w:rsidTr="00506043">
        <w:tc>
          <w:tcPr>
            <w:tcW w:w="1559" w:type="dxa"/>
            <w:vAlign w:val="center"/>
          </w:tcPr>
          <w:p w14:paraId="58201A16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6295A9D0" w14:textId="77777777"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14:paraId="22A07904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014F49E0" w14:textId="1DB87ED0" w:rsidR="00BB4A40" w:rsidRDefault="00A25315" w:rsidP="00506043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5" w:type="dxa"/>
            <w:vAlign w:val="center"/>
          </w:tcPr>
          <w:p w14:paraId="59D1CB6C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6075DF27" w14:textId="77777777"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14:paraId="24FEB635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66D7419F" w14:textId="77777777" w:rsidR="00F26727" w:rsidRDefault="00F26727">
      <w:pPr>
        <w:pStyle w:val="TextoNormal"/>
        <w:sectPr w:rsidR="00F26727">
          <w:headerReference w:type="default" r:id="rId24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bookmarkStart w:id="121" w:name="_Ref471381570"/>
      <w:bookmarkEnd w:id="115"/>
      <w:bookmarkEnd w:id="116"/>
      <w:bookmarkEnd w:id="117"/>
      <w:bookmarkEnd w:id="118"/>
      <w:bookmarkEnd w:id="119"/>
      <w:bookmarkEnd w:id="120"/>
    </w:p>
    <w:bookmarkStart w:id="122" w:name="_Toc467473471"/>
    <w:bookmarkStart w:id="123" w:name="_Toc467474018"/>
    <w:bookmarkStart w:id="124" w:name="_Toc467477757"/>
    <w:bookmarkStart w:id="125" w:name="_Toc467494903"/>
    <w:bookmarkStart w:id="126" w:name="_Toc467495269"/>
    <w:bookmarkStart w:id="127" w:name="_Toc468086075"/>
    <w:p w14:paraId="6AFD6EF0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A5C2C01">
          <v:shape id="_x0000_i1031" type="#_x0000_t75" style="width:29.25pt;height:36.75pt" o:ole="">
            <v:imagedata r:id="rId25" o:title=""/>
          </v:shape>
          <o:OLEObject Type="Embed" ProgID="Word.Document.8" ShapeID="_x0000_i1031" DrawAspect="Content" ObjectID="_1784395188" r:id="rId26"/>
        </w:object>
      </w:r>
    </w:p>
    <w:p w14:paraId="1795E8E6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6D146ED5" w14:textId="77777777" w:rsidR="00F26727" w:rsidRDefault="00F26727">
      <w:pPr>
        <w:pStyle w:val="Ttulo1"/>
      </w:pPr>
      <w:r>
        <w:t>Descrição da interface</w:t>
      </w:r>
      <w:bookmarkEnd w:id="121"/>
      <w:r>
        <w:t xml:space="preserve"> com o usuário</w:t>
      </w:r>
      <w:bookmarkEnd w:id="122"/>
      <w:bookmarkEnd w:id="123"/>
      <w:bookmarkEnd w:id="124"/>
      <w:bookmarkEnd w:id="125"/>
      <w:bookmarkEnd w:id="126"/>
      <w:bookmarkEnd w:id="127"/>
    </w:p>
    <w:p w14:paraId="43ECD2D2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="00376C8A" w:rsidRPr="00506043">
        <w:rPr>
          <w:color w:val="5B9BD5"/>
        </w:rPr>
        <w:t xml:space="preserve">O aluno pode </w:t>
      </w:r>
      <w:r w:rsidR="001E4902" w:rsidRPr="00506043">
        <w:rPr>
          <w:color w:val="5B9BD5"/>
        </w:rPr>
        <w:t>utilizar ferramentas como Balsamiq para prototipar a interface</w:t>
      </w:r>
      <w:r w:rsidR="004703C7" w:rsidRPr="00506043">
        <w:rPr>
          <w:color w:val="5B9BD5"/>
        </w:rPr>
        <w:t>, apesar de não ser a melhor opção</w:t>
      </w:r>
      <w:r w:rsidR="00376C8A" w:rsidRPr="00506043">
        <w:rPr>
          <w:color w:val="5B9BD5"/>
        </w:rPr>
        <w:t xml:space="preserve">. Mais ferramentas podem ser encontradas em </w:t>
      </w:r>
      <w:hyperlink r:id="rId27" w:history="1">
        <w:r w:rsidR="00376C8A" w:rsidRPr="005E7C47">
          <w:rPr>
            <w:rStyle w:val="Hyperlink"/>
          </w:rPr>
          <w:t>https://dcrazed.com/best-free-wireframe-tools/</w:t>
        </w:r>
      </w:hyperlink>
      <w:r w:rsidR="00376C8A">
        <w:rPr>
          <w:color w:val="5B9BD5"/>
        </w:rPr>
        <w:t>.</w:t>
      </w:r>
      <w:r w:rsidR="001E4902" w:rsidRPr="00506043">
        <w:rPr>
          <w:color w:val="5B9BD5"/>
        </w:rPr>
        <w:t xml:space="preserve"> </w:t>
      </w:r>
      <w:r w:rsidR="004703C7" w:rsidRPr="00506043">
        <w:rPr>
          <w:color w:val="5B9BD5"/>
        </w:rPr>
        <w:t>A melhor opção RECOMENDADA</w:t>
      </w:r>
      <w:r w:rsidR="001E4902" w:rsidRPr="00506043">
        <w:rPr>
          <w:color w:val="5B9BD5"/>
        </w:rPr>
        <w:t xml:space="preserve"> FORTEMENTE </w:t>
      </w:r>
      <w:r w:rsidR="004703C7" w:rsidRPr="00506043">
        <w:rPr>
          <w:color w:val="5B9BD5"/>
        </w:rPr>
        <w:t xml:space="preserve">é para </w:t>
      </w:r>
      <w:r w:rsidR="001E4902" w:rsidRPr="00506043">
        <w:rPr>
          <w:color w:val="5B9BD5"/>
        </w:rPr>
        <w:t xml:space="preserve">o aluno </w:t>
      </w:r>
      <w:r w:rsidR="004703C7" w:rsidRPr="00506043">
        <w:rPr>
          <w:color w:val="5B9BD5"/>
        </w:rPr>
        <w:t>fazer</w:t>
      </w:r>
      <w:r w:rsidR="001E4902" w:rsidRPr="00506043">
        <w:rPr>
          <w:color w:val="5B9BD5"/>
        </w:rPr>
        <w:t xml:space="preserve"> a prototipação da interface em HTML, Angular ou qualquer outra tecnologia que o permita fazer a interface de sistema</w:t>
      </w:r>
      <w:r w:rsidR="00106D1A" w:rsidRPr="00506043">
        <w:rPr>
          <w:color w:val="5B9BD5"/>
        </w:rPr>
        <w:t>s</w:t>
      </w:r>
      <w:r w:rsidR="001E4902" w:rsidRPr="00506043">
        <w:rPr>
          <w:color w:val="5B9BD5"/>
        </w:rPr>
        <w:t xml:space="preserve"> WEB</w:t>
      </w:r>
      <w:r w:rsidR="004703C7" w:rsidRPr="00506043">
        <w:rPr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="001E4902" w:rsidRPr="00506043">
        <w:rPr>
          <w:color w:val="5B9BD5"/>
        </w:rPr>
        <w:t xml:space="preserve">. </w:t>
      </w:r>
      <w:r w:rsidRPr="00506043">
        <w:rPr>
          <w:color w:val="5B9BD5"/>
        </w:rPr>
        <w:t xml:space="preserve">Use nomes </w:t>
      </w:r>
      <w:r w:rsidR="00106D1A" w:rsidRPr="00506043">
        <w:rPr>
          <w:color w:val="5B9BD5"/>
        </w:rPr>
        <w:t xml:space="preserve">significativos </w:t>
      </w:r>
      <w:r w:rsidRPr="00506043">
        <w:rPr>
          <w:color w:val="5B9BD5"/>
        </w:rPr>
        <w:t xml:space="preserve">para identificar cada interface </w:t>
      </w:r>
      <w:r w:rsidR="00106D1A" w:rsidRPr="00506043">
        <w:rPr>
          <w:color w:val="5B9BD5"/>
        </w:rPr>
        <w:t xml:space="preserve">como I_Login, I_Erro_login, I_CadastrarCliente. Descreva cada interface </w:t>
      </w:r>
      <w:r w:rsidRPr="00506043">
        <w:rPr>
          <w:color w:val="5B9BD5"/>
        </w:rPr>
        <w:t xml:space="preserve"> em </w:t>
      </w:r>
      <w:r w:rsidR="00106D1A" w:rsidRPr="00506043">
        <w:rPr>
          <w:color w:val="5B9BD5"/>
        </w:rPr>
        <w:t>uma subseção</w:t>
      </w:r>
      <w:r w:rsidRPr="00506043">
        <w:rPr>
          <w:color w:val="5B9BD5"/>
        </w:rPr>
        <w:t>.</w:t>
      </w:r>
      <w:r w:rsidR="004703C7" w:rsidRPr="00506043">
        <w:rPr>
          <w:color w:val="5B9BD5"/>
        </w:rPr>
        <w:t xml:space="preserve"> O aluno deverá utilizar templates já prontos caso queira, fazendo uma interface agradável.</w:t>
      </w:r>
      <w:r w:rsidRPr="00506043">
        <w:rPr>
          <w:color w:val="5B9BD5"/>
        </w:rPr>
        <w:t>&gt;</w:t>
      </w:r>
    </w:p>
    <w:p w14:paraId="6F609C6D" w14:textId="77777777" w:rsidR="00686F78" w:rsidRDefault="00686F78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685DEF24" w14:textId="77777777" w:rsidR="00F75223" w:rsidRDefault="00F75223">
      <w:pPr>
        <w:pStyle w:val="TextoNormal"/>
      </w:pPr>
    </w:p>
    <w:p w14:paraId="76AC277E" w14:textId="77777777" w:rsidR="00F75223" w:rsidRDefault="00F75223" w:rsidP="00F75223">
      <w:pPr>
        <w:pStyle w:val="Ttulo2"/>
      </w:pPr>
      <w:bookmarkStart w:id="128" w:name="_Toc125110070"/>
      <w:r>
        <w:t>PROTOTIPAÇÃO</w:t>
      </w:r>
      <w:bookmarkEnd w:id="128"/>
    </w:p>
    <w:p w14:paraId="457410CC" w14:textId="77777777" w:rsidR="00F75223" w:rsidRDefault="00F75223" w:rsidP="00F75223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>
        <w:rPr>
          <w:color w:val="8EAADB"/>
        </w:rPr>
        <w:t>Se você utilizou uma ferramenta como FIGMA, XD ou similares e tem LINK QUE POSSA DISPONIBILIZAR, INSIRA O LINK AQUI E PRONTO. Lembre-se que a prototipação da tela deve conter também a navegação entre as telas. Caso não tenha usado essas ferramentas, leia o item abaixo</w:t>
      </w:r>
      <w:r w:rsidRPr="00E562BE">
        <w:rPr>
          <w:color w:val="8EAADB"/>
        </w:rPr>
        <w:t>&gt;</w:t>
      </w:r>
    </w:p>
    <w:p w14:paraId="10B53E0D" w14:textId="77777777" w:rsidR="00F75223" w:rsidRPr="00F75223" w:rsidRDefault="00F75223" w:rsidP="00F75223">
      <w:pPr>
        <w:pStyle w:val="TextoNormal"/>
        <w:ind w:left="0"/>
        <w:rPr>
          <w:color w:val="8EAADB"/>
        </w:rPr>
      </w:pPr>
    </w:p>
    <w:p w14:paraId="141A2755" w14:textId="77777777" w:rsidR="006221EF" w:rsidRDefault="006221EF" w:rsidP="006221EF">
      <w:pPr>
        <w:pStyle w:val="Ttulo2"/>
      </w:pPr>
      <w:bookmarkStart w:id="129" w:name="_Toc125110071"/>
      <w:r>
        <w:t>MAPA DE NAVEGAÇÃO DE INTERFACES</w:t>
      </w:r>
      <w:bookmarkEnd w:id="129"/>
    </w:p>
    <w:p w14:paraId="4A639A9B" w14:textId="77777777" w:rsidR="00E77561" w:rsidRPr="00E562BE" w:rsidRDefault="004855AC" w:rsidP="00E77561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 w:rsidR="00F75223">
        <w:rPr>
          <w:color w:val="8EAADB"/>
        </w:rPr>
        <w:t>Se você NÃO utilizou Figma, XD ou ferramenta similar com ferramenta na WEB, apague o item acima prototipação. Além disso, faça seu mapa de navegação e as interfaces como exemplficadas abaixo.</w:t>
      </w:r>
      <w:r w:rsidRPr="00E562BE">
        <w:rPr>
          <w:color w:val="8EAADB"/>
        </w:rPr>
        <w:t>&gt;</w:t>
      </w:r>
    </w:p>
    <w:p w14:paraId="6A2F0505" w14:textId="77777777" w:rsidR="004855AC" w:rsidRDefault="00376C8A" w:rsidP="00E77561">
      <w:pPr>
        <w:pStyle w:val="TextoNormal"/>
        <w:ind w:left="0"/>
      </w:pPr>
      <w:r>
        <w:lastRenderedPageBreak/>
        <w:fldChar w:fldCharType="begin"/>
      </w:r>
      <w:r>
        <w:instrText xml:space="preserve"> INCLUDEPICTURE "http://www.systemrenewal.com/articles/Mining_UML_files/image001.jpg" \* MERGEFORMATINET </w:instrText>
      </w:r>
      <w:r>
        <w:fldChar w:fldCharType="separate"/>
      </w:r>
      <w:r>
        <w:fldChar w:fldCharType="begin"/>
      </w:r>
      <w:r>
        <w:instrText xml:space="preserve"> INCLUDEPICTURE  "http://www.systemrenewal.com/articles/Mining_UML_files/image001.jpg" \* MERGEFORMATINET </w:instrText>
      </w:r>
      <w:r>
        <w:fldChar w:fldCharType="separate"/>
      </w:r>
      <w:r>
        <w:fldChar w:fldCharType="begin"/>
      </w:r>
      <w:r>
        <w:instrText xml:space="preserve"> INCLUDEPICTURE  "http://www.systemrenewal.com/articles/Mining_UML_files/image001.jpg" \* MERGEFORMATINET </w:instrText>
      </w:r>
      <w:r>
        <w:fldChar w:fldCharType="separate"/>
      </w:r>
      <w:r>
        <w:fldChar w:fldCharType="begin"/>
      </w:r>
      <w:r>
        <w:instrText xml:space="preserve"> INCLUDEPICTURE  "http://www.systemrenewal.com/articles/Mining_UML_files/image001.jpg" \* MERGEFORMATINET </w:instrText>
      </w:r>
      <w:r>
        <w:fldChar w:fldCharType="separate"/>
      </w:r>
      <w:r>
        <w:fldChar w:fldCharType="begin"/>
      </w:r>
      <w:r>
        <w:instrText xml:space="preserve"> INCLUDEPICTURE  "http://www.systemrenewal.com/articles/Mining_UML_files/image001.jpg"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"http://www.systemrenewal.com/articles/Mining_UML_files/image001.jpg" \* MERGEFORMATINET </w:instrText>
      </w:r>
      <w:r w:rsidR="00000000">
        <w:fldChar w:fldCharType="separate"/>
      </w:r>
      <w:r w:rsidR="009740DA">
        <w:pict w14:anchorId="5D10EBCB">
          <v:shape id="_x0000_i1032" type="#_x0000_t75" alt="Image result for navigation diagram interface" style="width:447pt;height:258pt">
            <v:imagedata r:id="rId28" r:href="rId29" croptop="5567f" cropbottom="5249f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28E0936B" w14:textId="77777777" w:rsidR="006221EF" w:rsidRDefault="006221EF" w:rsidP="00E77561">
      <w:pPr>
        <w:pStyle w:val="TextoNormal"/>
        <w:ind w:left="0"/>
      </w:pPr>
    </w:p>
    <w:p w14:paraId="4A843A59" w14:textId="77777777" w:rsidR="004855AC" w:rsidRPr="00E562BE" w:rsidRDefault="004855AC" w:rsidP="00E77561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&lt;O nome dado as interfaces, abaixo, deve ser o mesmo nome que aparecerá na descrição dos Casos de Uso e nas caixas dos mapa de navegação acima.</w:t>
      </w:r>
      <w:r w:rsidR="00FD2015">
        <w:rPr>
          <w:color w:val="8EAADB"/>
        </w:rPr>
        <w:t xml:space="preserve"> O nome da interface é seu identificador e não deve haver nomes iguais para interfaces diferentes.</w:t>
      </w:r>
      <w:r w:rsidRPr="00E562BE">
        <w:rPr>
          <w:color w:val="8EAADB"/>
        </w:rPr>
        <w:t>&gt;</w:t>
      </w:r>
    </w:p>
    <w:p w14:paraId="4DBF574D" w14:textId="77777777" w:rsidR="00F26727" w:rsidRDefault="00106D1A">
      <w:pPr>
        <w:pStyle w:val="Ttulo2"/>
      </w:pPr>
      <w:bookmarkStart w:id="130" w:name="_Toc467473472"/>
      <w:bookmarkStart w:id="131" w:name="_Toc467474019"/>
      <w:bookmarkStart w:id="132" w:name="_Toc467477758"/>
      <w:bookmarkStart w:id="133" w:name="_Toc467494904"/>
      <w:bookmarkStart w:id="134" w:name="_Toc467495270"/>
      <w:bookmarkStart w:id="135" w:name="_Toc468086076"/>
      <w:bookmarkStart w:id="136" w:name="_Toc125110072"/>
      <w:r>
        <w:t xml:space="preserve">I_Login </w:t>
      </w:r>
      <w:bookmarkEnd w:id="130"/>
      <w:bookmarkEnd w:id="131"/>
      <w:bookmarkEnd w:id="132"/>
      <w:bookmarkEnd w:id="133"/>
      <w:bookmarkEnd w:id="134"/>
      <w:bookmarkEnd w:id="135"/>
      <w:bookmarkEnd w:id="136"/>
    </w:p>
    <w:p w14:paraId="4084FF30" w14:textId="77777777" w:rsidR="00F26727" w:rsidRDefault="00E942D6" w:rsidP="00E942D6">
      <w:pPr>
        <w:pStyle w:val="TextoNormal"/>
        <w:jc w:val="center"/>
      </w:pPr>
      <w:r>
        <w:fldChar w:fldCharType="begin"/>
      </w:r>
      <w:r>
        <w:instrText xml:space="preserve"> INCLUDEPICTURE "https://st.depositphotos.com/2167093/3436/v/950/depositphotos_34365489-stock-illustration-vector-login-interface-username-and.jpg" \* MERGEFORMATINET </w:instrText>
      </w:r>
      <w:r>
        <w:fldChar w:fldCharType="separate"/>
      </w:r>
      <w:r>
        <w:fldChar w:fldCharType="begin"/>
      </w:r>
      <w:r>
        <w:instrText xml:space="preserve"> INCLUDEPICTURE  "https://st.depositphotos.com/2167093/3436/v/950/depositphotos_34365489-stock-illustration-vector-login-interface-username-and.jpg" \* MERGEFORMATINET </w:instrText>
      </w:r>
      <w:r>
        <w:fldChar w:fldCharType="separate"/>
      </w:r>
      <w:r>
        <w:fldChar w:fldCharType="begin"/>
      </w:r>
      <w:r>
        <w:instrText xml:space="preserve"> INCLUDEPICTURE  "https://st.depositphotos.com/2167093/3436/v/950/depositphotos_34365489-stock-illustration-vector-login-interface-username-and.jpg" \* MERGEFORMATINET </w:instrText>
      </w:r>
      <w:r>
        <w:fldChar w:fldCharType="separate"/>
      </w:r>
      <w:r>
        <w:fldChar w:fldCharType="begin"/>
      </w:r>
      <w:r>
        <w:instrText xml:space="preserve"> INCLUDEPICTURE  "https://st.depositphotos.com/2167093/3436/v/950/depositphotos_34365489-stock-illustration-vector-login-interface-username-and.jpg" \* MERGEFORMATINET </w:instrText>
      </w:r>
      <w:r>
        <w:fldChar w:fldCharType="separate"/>
      </w:r>
      <w:r>
        <w:fldChar w:fldCharType="begin"/>
      </w:r>
      <w:r>
        <w:instrText xml:space="preserve"> INCLUDEPICTURE  "https://st.depositphotos.com/2167093/3436/v/950/depositphotos_34365489-stock-illustration-vector-login-interface-username-and.jpg"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"https://st.depositphotos.com/2167093/3436/v/950/depositphotos_34365489-stock-illustration-vector-login-interface-username-and.jpg" \* MERGEFORMATINET </w:instrText>
      </w:r>
      <w:r w:rsidR="00000000">
        <w:fldChar w:fldCharType="separate"/>
      </w:r>
      <w:r w:rsidR="009740DA">
        <w:pict w14:anchorId="6D32A4E2">
          <v:shape id="_x0000_i1033" type="#_x0000_t75" alt="Image result for interface de login" style="width:260.25pt;height:210pt">
            <v:imagedata r:id="rId30" r:href="rId31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493EA296" w14:textId="77777777" w:rsidR="00F26727" w:rsidRDefault="00E942D6" w:rsidP="00686F78">
      <w:pPr>
        <w:pStyle w:val="Ttulo3"/>
        <w:numPr>
          <w:ilvl w:val="0"/>
          <w:numId w:val="0"/>
        </w:numPr>
      </w:pPr>
      <w:bookmarkStart w:id="137" w:name="_Toc125110073"/>
      <w:r>
        <w:t>Informações c</w:t>
      </w:r>
      <w:r w:rsidR="00F26727">
        <w:t>ríticas da interface</w:t>
      </w:r>
      <w:bookmarkEnd w:id="137"/>
    </w:p>
    <w:p w14:paraId="02F03FA5" w14:textId="77777777" w:rsidR="00E942D6" w:rsidRDefault="00E942D6" w:rsidP="00686F78">
      <w:pPr>
        <w:pStyle w:val="TextoNormal"/>
        <w:numPr>
          <w:ilvl w:val="0"/>
          <w:numId w:val="33"/>
        </w:numPr>
        <w:ind w:left="567" w:hanging="218"/>
      </w:pPr>
      <w:r>
        <w:t>O campo username deve ser um email válido.</w:t>
      </w:r>
    </w:p>
    <w:p w14:paraId="55C646AD" w14:textId="77777777" w:rsidR="009C0C24" w:rsidRDefault="00E942D6" w:rsidP="00686F78">
      <w:pPr>
        <w:pStyle w:val="TextoNormal"/>
        <w:numPr>
          <w:ilvl w:val="0"/>
          <w:numId w:val="33"/>
        </w:numPr>
        <w:ind w:left="567" w:hanging="218"/>
      </w:pPr>
      <w:r>
        <w:t>A senha deve conter pelo menos uma letra maiúscula e uma minúscula</w:t>
      </w:r>
    </w:p>
    <w:p w14:paraId="32923B5C" w14:textId="77777777" w:rsidR="009C0C24" w:rsidRDefault="009C0C24" w:rsidP="00686F78">
      <w:pPr>
        <w:pStyle w:val="TextoNormal"/>
        <w:numPr>
          <w:ilvl w:val="0"/>
          <w:numId w:val="33"/>
        </w:numPr>
        <w:ind w:left="567" w:hanging="218"/>
      </w:pPr>
      <w:r>
        <w:t xml:space="preserve">A senha deve conter pelo menos </w:t>
      </w:r>
      <w:r w:rsidR="00E942D6">
        <w:t xml:space="preserve">um número </w:t>
      </w:r>
    </w:p>
    <w:p w14:paraId="2EFC011B" w14:textId="77777777" w:rsidR="00F26727" w:rsidRDefault="009C0C24" w:rsidP="00686F78">
      <w:pPr>
        <w:pStyle w:val="TextoNormal"/>
        <w:numPr>
          <w:ilvl w:val="0"/>
          <w:numId w:val="33"/>
        </w:numPr>
        <w:ind w:left="567" w:hanging="218"/>
      </w:pPr>
      <w:r>
        <w:t xml:space="preserve">A senha deve conter pelo menos </w:t>
      </w:r>
      <w:r w:rsidR="00E942D6">
        <w:t xml:space="preserve">um caracter especial. </w:t>
      </w:r>
    </w:p>
    <w:p w14:paraId="14C323A1" w14:textId="77777777" w:rsidR="00686F78" w:rsidRDefault="00F72B4E" w:rsidP="00686F78">
      <w:pPr>
        <w:pStyle w:val="TextoNormal"/>
        <w:numPr>
          <w:ilvl w:val="0"/>
          <w:numId w:val="33"/>
        </w:numPr>
        <w:ind w:left="567" w:hanging="218"/>
      </w:pPr>
      <w:r>
        <w:lastRenderedPageBreak/>
        <w:t xml:space="preserve">A </w:t>
      </w:r>
      <w:r w:rsidR="00686F78">
        <w:t>senha deve conter no máximo 50 caracteres.</w:t>
      </w:r>
    </w:p>
    <w:p w14:paraId="1D3AA185" w14:textId="77777777" w:rsidR="00F26727" w:rsidRDefault="00686F78">
      <w:pPr>
        <w:pStyle w:val="Ttulo2"/>
      </w:pPr>
      <w:bookmarkStart w:id="138" w:name="_Toc467473473"/>
      <w:bookmarkStart w:id="139" w:name="_Toc467474020"/>
      <w:bookmarkStart w:id="140" w:name="_Toc467477759"/>
      <w:bookmarkStart w:id="141" w:name="_Toc467494905"/>
      <w:bookmarkStart w:id="142" w:name="_Toc467495271"/>
      <w:bookmarkStart w:id="143" w:name="_Toc468086077"/>
      <w:bookmarkStart w:id="144" w:name="_Toc125110074"/>
      <w:r>
        <w:t>IE_LoginUserNameLogin</w:t>
      </w:r>
      <w:bookmarkEnd w:id="138"/>
      <w:bookmarkEnd w:id="139"/>
      <w:bookmarkEnd w:id="140"/>
      <w:bookmarkEnd w:id="141"/>
      <w:bookmarkEnd w:id="142"/>
      <w:bookmarkEnd w:id="143"/>
      <w:bookmarkEnd w:id="144"/>
    </w:p>
    <w:p w14:paraId="6D533079" w14:textId="77777777" w:rsidR="00F26727" w:rsidRDefault="00F26727">
      <w:pPr>
        <w:pStyle w:val="TextoNormal"/>
      </w:pPr>
      <w:r>
        <w:t>&lt;Prossiga no detalhamento das interfaces do sistema, descrevendo todas que for necessário, cada uma em uma subseção.&gt;</w:t>
      </w:r>
    </w:p>
    <w:p w14:paraId="2B7784E6" w14:textId="77777777" w:rsidR="00686F78" w:rsidRDefault="00686F78">
      <w:pPr>
        <w:pStyle w:val="TextoNormal"/>
      </w:pPr>
    </w:p>
    <w:p w14:paraId="2332379C" w14:textId="77777777" w:rsidR="00686F78" w:rsidRDefault="00686F78" w:rsidP="00686F78">
      <w:pPr>
        <w:pStyle w:val="Ttulo3"/>
        <w:numPr>
          <w:ilvl w:val="0"/>
          <w:numId w:val="0"/>
        </w:numPr>
      </w:pPr>
      <w:bookmarkStart w:id="145" w:name="_Toc125110075"/>
      <w:r>
        <w:t>Informações críticas da interface</w:t>
      </w:r>
      <w:bookmarkEnd w:id="145"/>
    </w:p>
    <w:p w14:paraId="588C1D28" w14:textId="77777777" w:rsidR="00686F78" w:rsidRDefault="00686F78" w:rsidP="00686F78">
      <w:pPr>
        <w:pStyle w:val="TextoNormal"/>
        <w:numPr>
          <w:ilvl w:val="0"/>
          <w:numId w:val="33"/>
        </w:numPr>
        <w:ind w:left="567" w:hanging="218"/>
      </w:pPr>
      <w:r>
        <w:t>&lt;</w:t>
      </w:r>
      <w:r w:rsidRPr="00506043">
        <w:rPr>
          <w:color w:val="9CC2E5"/>
        </w:rPr>
        <w:t>Informação 1</w:t>
      </w:r>
      <w:r>
        <w:t>&gt;.</w:t>
      </w:r>
    </w:p>
    <w:p w14:paraId="12477E4C" w14:textId="77777777" w:rsidR="00686F78" w:rsidRDefault="00686F78" w:rsidP="00686F78">
      <w:pPr>
        <w:pStyle w:val="TextoNormal"/>
        <w:numPr>
          <w:ilvl w:val="0"/>
          <w:numId w:val="33"/>
        </w:numPr>
        <w:ind w:left="567" w:hanging="218"/>
      </w:pPr>
      <w:r>
        <w:t>&lt;</w:t>
      </w:r>
      <w:r w:rsidRPr="00506043">
        <w:rPr>
          <w:color w:val="9CC2E5"/>
        </w:rPr>
        <w:t>Informação 2</w:t>
      </w:r>
      <w:r>
        <w:t xml:space="preserve">&gt;. </w:t>
      </w:r>
    </w:p>
    <w:p w14:paraId="5BC4D943" w14:textId="77777777" w:rsidR="00686F78" w:rsidRDefault="00686F78">
      <w:pPr>
        <w:pStyle w:val="TextoNormal"/>
      </w:pPr>
    </w:p>
    <w:p w14:paraId="29CFCD43" w14:textId="77777777" w:rsidR="00686F78" w:rsidRDefault="00686F78" w:rsidP="00686F78">
      <w:pPr>
        <w:pStyle w:val="Ttulo2"/>
      </w:pPr>
      <w:bookmarkStart w:id="146" w:name="_Toc125110076"/>
      <w:r>
        <w:t>IE_LoginUserNameLogin&lt;Identificador de outra interface&gt;</w:t>
      </w:r>
      <w:bookmarkEnd w:id="146"/>
    </w:p>
    <w:p w14:paraId="240248BA" w14:textId="77777777" w:rsidR="00686F78" w:rsidRDefault="00686F78" w:rsidP="00686F78">
      <w:pPr>
        <w:pStyle w:val="TextoNormal"/>
      </w:pPr>
      <w:r>
        <w:t>&lt;Prossiga no detalhamento das interfaces do sistema, descrevendo todas que for necessário, cada uma em uma subseção.&gt;</w:t>
      </w:r>
    </w:p>
    <w:p w14:paraId="06ACC2B1" w14:textId="77777777" w:rsidR="00686F78" w:rsidRDefault="00686F78" w:rsidP="00686F78">
      <w:pPr>
        <w:pStyle w:val="TextoNormal"/>
      </w:pPr>
    </w:p>
    <w:p w14:paraId="2CB5BFD7" w14:textId="77777777" w:rsidR="00500B20" w:rsidRDefault="00500B20" w:rsidP="00500B20">
      <w:pPr>
        <w:pStyle w:val="TextoNormal"/>
        <w:spacing w:before="0" w:after="0"/>
        <w:jc w:val="right"/>
      </w:pPr>
      <w:r>
        <w:br w:type="page"/>
      </w:r>
      <w:r w:rsidR="00000000">
        <w:lastRenderedPageBreak/>
        <w:pict w14:anchorId="4AEC5FA5">
          <v:shape id="_x0000_s1027" type="#_x0000_t75" alt="Number 5 poster | Print by Artsy Bucket | Poster prints, Black and white  posters, Wave poster" style="position:absolute;left:0;text-align:left;margin-left:423.3pt;margin-top:-1.1pt;width:25.8pt;height:37.2pt;z-index:2" o:allowoverlap="f">
            <v:imagedata r:id="rId32" o:title="7de53d6d69bcfefaabe56a15785ff3b0"/>
            <w10:wrap type="square"/>
          </v:shape>
        </w:pict>
      </w:r>
      <w:r>
        <w:rPr>
          <w:rFonts w:ascii="Arial" w:hAnsi="Arial"/>
          <w:b/>
          <w:sz w:val="24"/>
        </w:rPr>
        <w:t>Capítulo</w:t>
      </w:r>
    </w:p>
    <w:p w14:paraId="538D7624" w14:textId="77777777" w:rsidR="00500B20" w:rsidRDefault="00500B20" w:rsidP="00500B20">
      <w:pPr>
        <w:pStyle w:val="Ttulo1"/>
      </w:pPr>
      <w:r>
        <w:t xml:space="preserve">Dicionário de Dados </w:t>
      </w:r>
    </w:p>
    <w:p w14:paraId="74FA3784" w14:textId="77777777" w:rsidR="00333A3C" w:rsidRPr="00506043" w:rsidRDefault="00333A3C" w:rsidP="00333A3C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</w:t>
      </w:r>
      <w:r>
        <w:rPr>
          <w:color w:val="5B9BD5"/>
        </w:rPr>
        <w:t>o dicionário de dados. A identificação das entidades, seus campos, formatos, validação, valores default dentre outros.</w:t>
      </w:r>
      <w:r w:rsidRPr="00506043">
        <w:rPr>
          <w:color w:val="5B9BD5"/>
        </w:rPr>
        <w:t>&gt;</w:t>
      </w:r>
    </w:p>
    <w:p w14:paraId="3E30A722" w14:textId="77777777" w:rsidR="00333A3C" w:rsidRDefault="00333A3C" w:rsidP="00686F78">
      <w:pPr>
        <w:pStyle w:val="TextoNormal"/>
      </w:pPr>
    </w:p>
    <w:p w14:paraId="6B8897A5" w14:textId="77777777" w:rsidR="00333A3C" w:rsidRDefault="00333A3C" w:rsidP="00686F78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>
        <w:fldChar w:fldCharType="separate"/>
      </w:r>
      <w:r>
        <w:fldChar w:fldCharType="begin"/>
      </w:r>
      <w:r>
        <w:instrText xml:space="preserve"> INCLUDEPICTURE  "https://consultabd.files.wordpress.com/2018/11/imgdicionariodados.jpg" \* MERGEFORMATINET </w:instrText>
      </w:r>
      <w:r>
        <w:fldChar w:fldCharType="separate"/>
      </w:r>
      <w:r>
        <w:fldChar w:fldCharType="begin"/>
      </w:r>
      <w:r>
        <w:instrText xml:space="preserve"> INCLUDEPICTURE  "https://consultabd.files.wordpress.com/2018/11/imgdicionariodados.jpg" \* MERGEFORMATINET </w:instrText>
      </w:r>
      <w:r>
        <w:fldChar w:fldCharType="separate"/>
      </w:r>
      <w:r>
        <w:fldChar w:fldCharType="begin"/>
      </w:r>
      <w:r>
        <w:instrText xml:space="preserve"> INCLUDEPICTURE  "https://consultabd.files.wordpress.com/2018/11/imgdicionariodados.jpg" \* MERGEFORMATINET </w:instrText>
      </w:r>
      <w:r>
        <w:fldChar w:fldCharType="separate"/>
      </w:r>
      <w:r>
        <w:fldChar w:fldCharType="begin"/>
      </w:r>
      <w:r>
        <w:instrText xml:space="preserve"> INCLUDEPICTURE  "https://consultabd.files.wordpress.com/2018/11/imgdicionariodados.jpg"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"https://consultabd.files.wordpress.com/2018/11/imgdicionariodados.jpg" \* MERGEFORMATINET </w:instrText>
      </w:r>
      <w:r w:rsidR="00000000">
        <w:fldChar w:fldCharType="separate"/>
      </w:r>
      <w:r w:rsidR="009740DA">
        <w:pict w14:anchorId="691E2C5C">
          <v:shape id="_x0000_i1034" type="#_x0000_t75" alt="Dicionário de Dados – Consulta BD" style="width:426pt;height:222pt">
            <v:imagedata r:id="rId33" r:href="rId34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722E7C0A" w14:textId="77777777" w:rsidR="00333A3C" w:rsidRDefault="00333A3C" w:rsidP="00686F78">
      <w:pPr>
        <w:pStyle w:val="TextoNormal"/>
      </w:pPr>
    </w:p>
    <w:p w14:paraId="7C59896F" w14:textId="77777777" w:rsidR="00333A3C" w:rsidRDefault="00333A3C" w:rsidP="00686F78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>
        <w:fldChar w:fldCharType="separate"/>
      </w:r>
      <w:r>
        <w:fldChar w:fldCharType="begin"/>
      </w:r>
      <w:r>
        <w:instrText xml:space="preserve"> INCLUDEPICTURE  "https://consultabd.files.wordpress.com/2018/11/imgdicionariodados.jpg" \* MERGEFORMATINET </w:instrText>
      </w:r>
      <w:r>
        <w:fldChar w:fldCharType="separate"/>
      </w:r>
      <w:r>
        <w:fldChar w:fldCharType="begin"/>
      </w:r>
      <w:r>
        <w:instrText xml:space="preserve"> INCLUDEPICTURE  "https://consultabd.files.wordpress.com/2018/11/imgdicionariodados.jpg" \* MERGEFORMATINET </w:instrText>
      </w:r>
      <w:r>
        <w:fldChar w:fldCharType="separate"/>
      </w:r>
      <w:r>
        <w:fldChar w:fldCharType="begin"/>
      </w:r>
      <w:r>
        <w:instrText xml:space="preserve"> INCLUDEPICTURE  "https://consultabd.files.wordpress.com/2018/11/imgdicionariodados.jpg" \* MERGEFORMATINET </w:instrText>
      </w:r>
      <w:r>
        <w:fldChar w:fldCharType="separate"/>
      </w:r>
      <w:r>
        <w:fldChar w:fldCharType="begin"/>
      </w:r>
      <w:r>
        <w:instrText xml:space="preserve"> INCLUDEPICTURE  "https://consultabd.files.wordpress.com/2018/11/imgdicionariodados.jpg"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"https://consultabd.files.wordpress.com/2018/11/imgdicionariodados.jpg" \* MERGEFORMATINET </w:instrText>
      </w:r>
      <w:r w:rsidR="00000000">
        <w:fldChar w:fldCharType="separate"/>
      </w:r>
      <w:r w:rsidR="009740DA">
        <w:pict w14:anchorId="4598A315">
          <v:shape id="_x0000_i1035" type="#_x0000_t75" alt="Dicionário de Dados – Consulta BD" style="width:421.5pt;height:222pt">
            <v:imagedata r:id="rId33" r:href="rId35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11FA66A1" w14:textId="77777777" w:rsidR="0007414D" w:rsidRDefault="00000000">
      <w:pPr>
        <w:pStyle w:val="Ttulo2"/>
      </w:pPr>
      <w:r>
        <w:t>Torneio</w:t>
      </w:r>
    </w:p>
    <w:p w14:paraId="4E3FF957" w14:textId="77777777" w:rsidR="0007414D" w:rsidRDefault="00000000">
      <w:pPr>
        <w:pStyle w:val="Ttulo3"/>
      </w:pPr>
      <w:r>
        <w:t>[RF006] Criar Torneio</w:t>
      </w:r>
    </w:p>
    <w:p w14:paraId="074D6A0E" w14:textId="77777777" w:rsidR="0007414D" w:rsidRDefault="00000000">
      <w:r>
        <w:br/>
        <w:t>Identificador: RF 006</w:t>
      </w:r>
      <w:r>
        <w:br/>
        <w:t>Nome: Criar Torneio</w:t>
      </w:r>
      <w:r>
        <w:br/>
      </w:r>
      <w:r>
        <w:lastRenderedPageBreak/>
        <w:t xml:space="preserve">Prioridade: </w:t>
      </w:r>
      <w:r>
        <w:br/>
        <w:t xml:space="preserve">- [X] Essencial </w:t>
      </w:r>
      <w:r>
        <w:br/>
        <w:t xml:space="preserve">- [ ] Importante </w:t>
      </w:r>
      <w:r>
        <w:br/>
        <w:t>- [ ] Desejável</w:t>
      </w:r>
      <w:r>
        <w:br/>
        <w:t xml:space="preserve">Atores: </w:t>
      </w:r>
      <w:proofErr w:type="spellStart"/>
      <w:r>
        <w:t>AdministradorDeEvento</w:t>
      </w:r>
      <w:proofErr w:type="spellEnd"/>
      <w:r>
        <w:br/>
        <w:t xml:space="preserve">Resumo: O </w:t>
      </w:r>
      <w:proofErr w:type="spellStart"/>
      <w:r>
        <w:t>AdministradorDeEvento</w:t>
      </w:r>
      <w:proofErr w:type="spellEnd"/>
      <w:r>
        <w:t xml:space="preserve"> pode criar um novo torneio no sistema.</w:t>
      </w:r>
      <w:r>
        <w:br/>
        <w:t xml:space="preserve">Pré-condição: O </w:t>
      </w:r>
      <w:proofErr w:type="spellStart"/>
      <w:r>
        <w:t>AdministradorDeEvento</w:t>
      </w:r>
      <w:proofErr w:type="spellEnd"/>
      <w:r>
        <w:t xml:space="preserve"> deve estar logado no sistema.</w:t>
      </w:r>
      <w:r>
        <w:br/>
        <w:t>Pós-condição: O torneio criado deve ser salvo no sistema e estar disponível para visualização.</w:t>
      </w:r>
      <w:r>
        <w:br/>
        <w:t xml:space="preserve">Interfaces: </w:t>
      </w:r>
      <w:r>
        <w:br/>
        <w:t xml:space="preserve">Fluxo principal: </w:t>
      </w:r>
      <w:r>
        <w:br/>
      </w:r>
      <w:proofErr w:type="spellStart"/>
      <w:r>
        <w:t>AdministradorDeEvento</w:t>
      </w:r>
      <w:proofErr w:type="spellEnd"/>
      <w:r>
        <w:t>:</w:t>
      </w:r>
      <w:r>
        <w:br/>
        <w:t>1. Seleciona a opção para criar um novo torneio.</w:t>
      </w:r>
      <w:r>
        <w:br/>
        <w:t>2. Preenche os campos obrigatórios (Nome, Descrição, Número de Vagas, Premiação, Esporte, Modalidade, Tamanho da Equipe).</w:t>
      </w:r>
      <w:r>
        <w:br/>
        <w:t>3. Clica no botão de salvar.</w:t>
      </w:r>
      <w:r>
        <w:br/>
        <w:t>Sistema:</w:t>
      </w:r>
      <w:r>
        <w:br/>
        <w:t>4. Valida as informações fornecidas.</w:t>
      </w:r>
      <w:r>
        <w:br/>
        <w:t>5. Salva o torneio no banco de dados.</w:t>
      </w:r>
      <w:r>
        <w:br/>
        <w:t>6. Retorna uma confirmação de sucesso.</w:t>
      </w:r>
      <w:r>
        <w:br/>
        <w:t xml:space="preserve">Fluxo alternativo: </w:t>
      </w:r>
      <w:r>
        <w:br/>
      </w:r>
      <w:proofErr w:type="spellStart"/>
      <w:r>
        <w:t>AdministradorDeEvento</w:t>
      </w:r>
      <w:proofErr w:type="spellEnd"/>
      <w:r>
        <w:t>:</w:t>
      </w:r>
      <w:r>
        <w:br/>
        <w:t>4. Caso algum campo obrigatório não esteja preenchido ou esteja incorreto, uma mensagem de erro é exibida.</w:t>
      </w:r>
      <w:r>
        <w:br/>
        <w:t>Regras de Negócio:</w:t>
      </w:r>
      <w:r>
        <w:br/>
        <w:t>1. O torneio deve ter um nome único.</w:t>
      </w:r>
      <w:r>
        <w:br/>
        <w:t>2. Todos os campos obrigatórios devem ser preenchidos corretamente.</w:t>
      </w:r>
      <w:r>
        <w:br/>
      </w:r>
    </w:p>
    <w:p w14:paraId="3FEA60B2" w14:textId="77777777" w:rsidR="0007414D" w:rsidRDefault="00000000">
      <w:pPr>
        <w:pStyle w:val="Ttulo3"/>
      </w:pPr>
      <w:r>
        <w:t>[RF007] Alterar Torneio</w:t>
      </w:r>
    </w:p>
    <w:p w14:paraId="1D8C5CB1" w14:textId="77777777" w:rsidR="0007414D" w:rsidRDefault="00000000">
      <w:r>
        <w:br/>
        <w:t>Identificador: RF 007</w:t>
      </w:r>
      <w:r>
        <w:br/>
        <w:t>Nome: Alterar Torneio</w:t>
      </w:r>
      <w:r>
        <w:br/>
        <w:t xml:space="preserve">Prioridade: </w:t>
      </w:r>
      <w:r>
        <w:br/>
        <w:t xml:space="preserve">- [X] Essencial </w:t>
      </w:r>
      <w:r>
        <w:br/>
        <w:t xml:space="preserve">- [ ] Importante </w:t>
      </w:r>
      <w:r>
        <w:br/>
        <w:t>- [ ] Desejável</w:t>
      </w:r>
      <w:r>
        <w:br/>
        <w:t xml:space="preserve">Atores: </w:t>
      </w:r>
      <w:proofErr w:type="spellStart"/>
      <w:r>
        <w:t>AdministradorDeEvento</w:t>
      </w:r>
      <w:proofErr w:type="spellEnd"/>
      <w:r>
        <w:br/>
        <w:t xml:space="preserve">Resumo: O </w:t>
      </w:r>
      <w:proofErr w:type="spellStart"/>
      <w:r>
        <w:t>AdministradorDeEvento</w:t>
      </w:r>
      <w:proofErr w:type="spellEnd"/>
      <w:r>
        <w:t xml:space="preserve"> pode alterar as informações de um torneio existente.</w:t>
      </w:r>
      <w:r>
        <w:br/>
        <w:t xml:space="preserve">Pré-condição: O </w:t>
      </w:r>
      <w:proofErr w:type="spellStart"/>
      <w:r>
        <w:t>AdministradorDeEvento</w:t>
      </w:r>
      <w:proofErr w:type="spellEnd"/>
      <w:r>
        <w:t xml:space="preserve"> deve estar logado no sistema.</w:t>
      </w:r>
      <w:r>
        <w:br/>
        <w:t>Pós-condição: As alterações realizadas devem ser salvas no sistema.</w:t>
      </w:r>
      <w:r>
        <w:br/>
        <w:t xml:space="preserve">Interfaces: </w:t>
      </w:r>
      <w:r>
        <w:br/>
        <w:t xml:space="preserve">Fluxo principal: </w:t>
      </w:r>
      <w:r>
        <w:br/>
      </w:r>
      <w:proofErr w:type="spellStart"/>
      <w:r>
        <w:t>AdministradorDeEvento</w:t>
      </w:r>
      <w:proofErr w:type="spellEnd"/>
      <w:r>
        <w:t>:</w:t>
      </w:r>
      <w:r>
        <w:br/>
        <w:t>1. Seleciona o torneio a ser alterado.</w:t>
      </w:r>
      <w:r>
        <w:br/>
        <w:t>2. Modifica os campos desejados.</w:t>
      </w:r>
      <w:r>
        <w:br/>
        <w:t>3. Clica no botão de salvar.</w:t>
      </w:r>
      <w:r>
        <w:br/>
        <w:t>Sistema:</w:t>
      </w:r>
      <w:r>
        <w:br/>
        <w:t>4. Valida as informações modificadas.</w:t>
      </w:r>
      <w:r>
        <w:br/>
        <w:t>5. Salva as alterações no banco de dados.</w:t>
      </w:r>
      <w:r>
        <w:br/>
        <w:t>6. Retorna uma confirmação de sucesso.</w:t>
      </w:r>
      <w:r>
        <w:br/>
        <w:t xml:space="preserve">Fluxo alternativo: </w:t>
      </w:r>
      <w:r>
        <w:br/>
      </w:r>
      <w:proofErr w:type="spellStart"/>
      <w:r>
        <w:t>AdministradorDeEvento</w:t>
      </w:r>
      <w:proofErr w:type="spellEnd"/>
      <w:r>
        <w:t>:</w:t>
      </w:r>
      <w:r>
        <w:br/>
        <w:t>4. Caso algum campo obrigatório não esteja preenchido ou esteja incorreto, uma mensagem de erro é exibida.</w:t>
      </w:r>
      <w:r>
        <w:br/>
        <w:t>Regras de Negócio:</w:t>
      </w:r>
      <w:r>
        <w:br/>
        <w:t>1. Apenas torneios que ainda não começaram podem ser alterados.</w:t>
      </w:r>
      <w:r>
        <w:br/>
        <w:t>2. Todos os campos obrigatórios devem ser preenchidos corretamente.</w:t>
      </w:r>
      <w:r>
        <w:br/>
      </w:r>
    </w:p>
    <w:p w14:paraId="2CCCA57A" w14:textId="77777777" w:rsidR="0007414D" w:rsidRDefault="00000000">
      <w:pPr>
        <w:pStyle w:val="Ttulo2"/>
      </w:pPr>
      <w:r>
        <w:lastRenderedPageBreak/>
        <w:t>Torneio</w:t>
      </w:r>
    </w:p>
    <w:p w14:paraId="41F5157B" w14:textId="77777777" w:rsidR="0007414D" w:rsidRDefault="00000000">
      <w:pPr>
        <w:pStyle w:val="Ttulo3"/>
      </w:pPr>
      <w:r>
        <w:t>[RF006] Criar Torneio</w:t>
      </w:r>
    </w:p>
    <w:p w14:paraId="7245F98E" w14:textId="77777777" w:rsidR="0007414D" w:rsidRDefault="00000000">
      <w:r>
        <w:br/>
        <w:t>Identificador: RF 006</w:t>
      </w:r>
      <w:r>
        <w:br/>
        <w:t>Nome: Criar Torneio</w:t>
      </w:r>
      <w:r>
        <w:br/>
        <w:t xml:space="preserve">Prioridade: </w:t>
      </w:r>
      <w:r>
        <w:br/>
        <w:t xml:space="preserve">- [X] Essencial </w:t>
      </w:r>
      <w:r>
        <w:br/>
        <w:t xml:space="preserve">- [ ] Importante </w:t>
      </w:r>
      <w:r>
        <w:br/>
        <w:t>- [ ] Desejável</w:t>
      </w:r>
      <w:r>
        <w:br/>
        <w:t xml:space="preserve">Atores: </w:t>
      </w:r>
      <w:proofErr w:type="spellStart"/>
      <w:r>
        <w:t>AdministradorDeEvento</w:t>
      </w:r>
      <w:proofErr w:type="spellEnd"/>
      <w:r>
        <w:br/>
        <w:t xml:space="preserve">Resumo: O </w:t>
      </w:r>
      <w:proofErr w:type="spellStart"/>
      <w:r>
        <w:t>AdministradorDeEvento</w:t>
      </w:r>
      <w:proofErr w:type="spellEnd"/>
      <w:r>
        <w:t xml:space="preserve"> pode criar um novo torneio no sistema.</w:t>
      </w:r>
      <w:r>
        <w:br/>
        <w:t xml:space="preserve">Pré-condição: O </w:t>
      </w:r>
      <w:proofErr w:type="spellStart"/>
      <w:r>
        <w:t>AdministradorDeEvento</w:t>
      </w:r>
      <w:proofErr w:type="spellEnd"/>
      <w:r>
        <w:t xml:space="preserve"> deve estar logado no sistema.</w:t>
      </w:r>
      <w:r>
        <w:br/>
        <w:t>Pós-condição: O torneio criado deve ser salvo no sistema e estar disponível para visualização.</w:t>
      </w:r>
      <w:r>
        <w:br/>
        <w:t xml:space="preserve">Interfaces: </w:t>
      </w:r>
      <w:r>
        <w:br/>
        <w:t xml:space="preserve">Fluxo principal: </w:t>
      </w:r>
      <w:r>
        <w:br/>
      </w:r>
      <w:proofErr w:type="spellStart"/>
      <w:r>
        <w:t>AdministradorDeEvento</w:t>
      </w:r>
      <w:proofErr w:type="spellEnd"/>
      <w:r>
        <w:t>:</w:t>
      </w:r>
      <w:r>
        <w:br/>
        <w:t>1. Seleciona a opção para criar um novo torneio.</w:t>
      </w:r>
      <w:r>
        <w:br/>
        <w:t>2. Preenche os campos obrigatórios (Nome, Descrição, Número de Vagas, Premiação, Esporte, Modalidade, Tamanho da Equipe).</w:t>
      </w:r>
      <w:r>
        <w:br/>
        <w:t>3. Clica no botão de salvar.</w:t>
      </w:r>
      <w:r>
        <w:br/>
        <w:t>Sistema:</w:t>
      </w:r>
      <w:r>
        <w:br/>
        <w:t>4. Valida as informações fornecidas.</w:t>
      </w:r>
      <w:r>
        <w:br/>
        <w:t>5. Salva o torneio no banco de dados.</w:t>
      </w:r>
      <w:r>
        <w:br/>
        <w:t>6. Retorna uma confirmação de sucesso.</w:t>
      </w:r>
      <w:r>
        <w:br/>
        <w:t xml:space="preserve">Fluxo alternativo: </w:t>
      </w:r>
      <w:r>
        <w:br/>
      </w:r>
      <w:proofErr w:type="spellStart"/>
      <w:r>
        <w:t>AdministradorDeEvento</w:t>
      </w:r>
      <w:proofErr w:type="spellEnd"/>
      <w:r>
        <w:t>:</w:t>
      </w:r>
      <w:r>
        <w:br/>
        <w:t>4. Caso algum campo obrigatório não esteja preenchido ou esteja incorreto, uma mensagem de erro é exibida.</w:t>
      </w:r>
      <w:r>
        <w:br/>
        <w:t>Regras de Negócio:</w:t>
      </w:r>
      <w:r>
        <w:br/>
        <w:t>1. O torneio deve ter um nome único.</w:t>
      </w:r>
      <w:r>
        <w:br/>
        <w:t>2. Todos os campos obrigatórios devem ser preenchidos corretamente.</w:t>
      </w:r>
      <w:r>
        <w:br/>
      </w:r>
    </w:p>
    <w:p w14:paraId="0183AFAE" w14:textId="77777777" w:rsidR="0007414D" w:rsidRDefault="00000000">
      <w:pPr>
        <w:pStyle w:val="Ttulo3"/>
      </w:pPr>
      <w:r>
        <w:t>[RF007] Alterar Torneio</w:t>
      </w:r>
    </w:p>
    <w:p w14:paraId="33F759B0" w14:textId="77777777" w:rsidR="0007414D" w:rsidRDefault="00000000">
      <w:r>
        <w:br/>
        <w:t>Identificador: RF 007</w:t>
      </w:r>
      <w:r>
        <w:br/>
        <w:t>Nome: Alterar Torneio</w:t>
      </w:r>
      <w:r>
        <w:br/>
        <w:t xml:space="preserve">Prioridade: </w:t>
      </w:r>
      <w:r>
        <w:br/>
        <w:t xml:space="preserve">- [X] Essencial </w:t>
      </w:r>
      <w:r>
        <w:br/>
        <w:t xml:space="preserve">- [ ] Importante </w:t>
      </w:r>
      <w:r>
        <w:br/>
        <w:t>- [ ] Desejável</w:t>
      </w:r>
      <w:r>
        <w:br/>
        <w:t xml:space="preserve">Atores: </w:t>
      </w:r>
      <w:proofErr w:type="spellStart"/>
      <w:r>
        <w:t>AdministradorDeEvento</w:t>
      </w:r>
      <w:proofErr w:type="spellEnd"/>
      <w:r>
        <w:br/>
        <w:t xml:space="preserve">Resumo: O </w:t>
      </w:r>
      <w:proofErr w:type="spellStart"/>
      <w:r>
        <w:t>AdministradorDeEvento</w:t>
      </w:r>
      <w:proofErr w:type="spellEnd"/>
      <w:r>
        <w:t xml:space="preserve"> pode alterar as informações de um torneio existente.</w:t>
      </w:r>
      <w:r>
        <w:br/>
        <w:t xml:space="preserve">Pré-condição: O </w:t>
      </w:r>
      <w:proofErr w:type="spellStart"/>
      <w:r>
        <w:t>AdministradorDeEvento</w:t>
      </w:r>
      <w:proofErr w:type="spellEnd"/>
      <w:r>
        <w:t xml:space="preserve"> deve estar logado no sistema.</w:t>
      </w:r>
      <w:r>
        <w:br/>
        <w:t>Pós-condição: As alterações realizadas devem ser salvas no sistema.</w:t>
      </w:r>
      <w:r>
        <w:br/>
        <w:t xml:space="preserve">Interfaces: </w:t>
      </w:r>
      <w:r>
        <w:br/>
        <w:t xml:space="preserve">Fluxo principal: </w:t>
      </w:r>
      <w:r>
        <w:br/>
      </w:r>
      <w:proofErr w:type="spellStart"/>
      <w:r>
        <w:t>AdministradorDeEvento</w:t>
      </w:r>
      <w:proofErr w:type="spellEnd"/>
      <w:r>
        <w:t>:</w:t>
      </w:r>
      <w:r>
        <w:br/>
        <w:t>1. Seleciona o torneio a ser alterado.</w:t>
      </w:r>
      <w:r>
        <w:br/>
        <w:t>2. Modifica os campos desejados.</w:t>
      </w:r>
      <w:r>
        <w:br/>
        <w:t>3. Clica no botão de salvar.</w:t>
      </w:r>
      <w:r>
        <w:br/>
        <w:t>Sistema:</w:t>
      </w:r>
      <w:r>
        <w:br/>
        <w:t>4. Valida as informações modificadas.</w:t>
      </w:r>
      <w:r>
        <w:br/>
        <w:t>5. Salva as alterações no banco de dados.</w:t>
      </w:r>
      <w:r>
        <w:br/>
        <w:t>6. Retorna uma confirmação de sucesso.</w:t>
      </w:r>
      <w:r>
        <w:br/>
        <w:t xml:space="preserve">Fluxo alternativo: </w:t>
      </w:r>
      <w:r>
        <w:br/>
      </w:r>
      <w:proofErr w:type="spellStart"/>
      <w:r>
        <w:t>AdministradorDeEvento</w:t>
      </w:r>
      <w:proofErr w:type="spellEnd"/>
      <w:r>
        <w:t>:</w:t>
      </w:r>
      <w:r>
        <w:br/>
        <w:t>4. Caso algum campo obrigatório não esteja preenchido ou esteja incorreto, uma mensagem de erro é exibida.</w:t>
      </w:r>
      <w:r>
        <w:br/>
      </w:r>
      <w:r>
        <w:lastRenderedPageBreak/>
        <w:t>Regras de Negócio:</w:t>
      </w:r>
      <w:r>
        <w:br/>
        <w:t>1. Apenas torneios que ainda não começaram podem ser alterados.</w:t>
      </w:r>
      <w:r>
        <w:br/>
        <w:t>2. Todos os campos obrigatórios devem ser preenchidos corretamente.</w:t>
      </w:r>
      <w:r>
        <w:br/>
      </w:r>
    </w:p>
    <w:sectPr w:rsidR="0007414D">
      <w:headerReference w:type="default" r:id="rId36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51E12" w14:textId="77777777" w:rsidR="00135A52" w:rsidRDefault="00135A52">
      <w:r>
        <w:separator/>
      </w:r>
    </w:p>
  </w:endnote>
  <w:endnote w:type="continuationSeparator" w:id="0">
    <w:p w14:paraId="70D1E20C" w14:textId="77777777" w:rsidR="00135A52" w:rsidRDefault="0013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 w14:paraId="69A59CDB" w14:textId="77777777">
      <w:tc>
        <w:tcPr>
          <w:tcW w:w="6487" w:type="dxa"/>
        </w:tcPr>
        <w:p w14:paraId="0AF9C83C" w14:textId="77777777" w:rsidR="00F26727" w:rsidRDefault="00F26727">
          <w:pPr>
            <w:pStyle w:val="Rodap"/>
          </w:pPr>
          <w:r>
            <w:t>Versão &lt;</w:t>
          </w:r>
          <w:proofErr w:type="spellStart"/>
          <w:r>
            <w:t>x.y</w:t>
          </w:r>
          <w:proofErr w:type="spellEnd"/>
          <w:r>
            <w:t xml:space="preserve">&gt; </w:t>
          </w:r>
        </w:p>
      </w:tc>
      <w:tc>
        <w:tcPr>
          <w:tcW w:w="2799" w:type="dxa"/>
        </w:tcPr>
        <w:p w14:paraId="2B835D78" w14:textId="77777777" w:rsidR="00F26727" w:rsidRDefault="00F26727">
          <w:pPr>
            <w:pStyle w:val="Rodap"/>
            <w:jc w:val="right"/>
          </w:pPr>
          <w:bookmarkStart w:id="2" w:name="_Ref471361557"/>
          <w:r>
            <w:t>&lt;</w:t>
          </w:r>
          <w:proofErr w:type="spellStart"/>
          <w:r>
            <w:t>mes</w:t>
          </w:r>
          <w:proofErr w:type="spellEnd"/>
          <w:r>
            <w:t xml:space="preserve"> / ano&gt;</w:t>
          </w:r>
        </w:p>
      </w:tc>
    </w:tr>
    <w:bookmarkEnd w:id="2"/>
  </w:tbl>
  <w:p w14:paraId="117F7CB7" w14:textId="77777777" w:rsidR="00F26727" w:rsidRDefault="00F267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54C81" w14:textId="77777777" w:rsidR="00135A52" w:rsidRDefault="00135A52">
      <w:r>
        <w:separator/>
      </w:r>
    </w:p>
  </w:footnote>
  <w:footnote w:type="continuationSeparator" w:id="0">
    <w:p w14:paraId="07860F02" w14:textId="77777777" w:rsidR="00135A52" w:rsidRDefault="00135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94ED0" w14:textId="77777777" w:rsidR="00F26727" w:rsidRDefault="00F2672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5B1576F" w14:textId="77777777" w:rsidR="00F26727" w:rsidRDefault="00F267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56F8B" w14:textId="77777777" w:rsidR="00F26727" w:rsidRDefault="00F2672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A7782" w14:textId="77777777" w:rsidR="00F26727" w:rsidRDefault="00F2672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76A13E20" w14:textId="77777777">
      <w:tc>
        <w:tcPr>
          <w:tcW w:w="4621" w:type="dxa"/>
        </w:tcPr>
        <w:p w14:paraId="3A17A8BB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38B0EDD8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2D9367B" w14:textId="77777777" w:rsidR="00F26727" w:rsidRDefault="00F2672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1B720E81" w14:textId="77777777">
      <w:tc>
        <w:tcPr>
          <w:tcW w:w="4621" w:type="dxa"/>
        </w:tcPr>
        <w:p w14:paraId="1AAC15FB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6D3EE83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01A32875" w14:textId="77777777" w:rsidR="00F26727" w:rsidRDefault="00F2672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36A153A0" w14:textId="77777777">
      <w:tc>
        <w:tcPr>
          <w:tcW w:w="4621" w:type="dxa"/>
        </w:tcPr>
        <w:p w14:paraId="0958716D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21042237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611EB14" w14:textId="77777777" w:rsidR="00F26727" w:rsidRDefault="00F2672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36293920" w14:textId="77777777">
      <w:tc>
        <w:tcPr>
          <w:tcW w:w="4621" w:type="dxa"/>
        </w:tcPr>
        <w:p w14:paraId="7F3442FC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12FAAF71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6814781" w14:textId="77777777" w:rsidR="00F26727" w:rsidRDefault="00F2672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00C03280" w14:textId="77777777">
      <w:tc>
        <w:tcPr>
          <w:tcW w:w="4621" w:type="dxa"/>
        </w:tcPr>
        <w:p w14:paraId="2760C8F9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470AB4A0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85DF9D7" w14:textId="77777777" w:rsidR="00F26727" w:rsidRDefault="00F26727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5244"/>
        </w:tabs>
        <w:ind w:left="5244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D11479D"/>
    <w:multiLevelType w:val="hybridMultilevel"/>
    <w:tmpl w:val="F404E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D738FE"/>
    <w:multiLevelType w:val="hybridMultilevel"/>
    <w:tmpl w:val="DF4E6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4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9944954">
    <w:abstractNumId w:val="4"/>
  </w:num>
  <w:num w:numId="2" w16cid:durableId="2071039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 w16cid:durableId="691371501">
    <w:abstractNumId w:val="3"/>
  </w:num>
  <w:num w:numId="4" w16cid:durableId="147321080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 w16cid:durableId="531647768">
    <w:abstractNumId w:val="11"/>
  </w:num>
  <w:num w:numId="6" w16cid:durableId="664095180">
    <w:abstractNumId w:val="19"/>
  </w:num>
  <w:num w:numId="7" w16cid:durableId="927277676">
    <w:abstractNumId w:val="10"/>
  </w:num>
  <w:num w:numId="8" w16cid:durableId="1887718722">
    <w:abstractNumId w:val="9"/>
  </w:num>
  <w:num w:numId="9" w16cid:durableId="1448233200">
    <w:abstractNumId w:val="24"/>
  </w:num>
  <w:num w:numId="10" w16cid:durableId="1215121598">
    <w:abstractNumId w:val="2"/>
  </w:num>
  <w:num w:numId="11" w16cid:durableId="254096126">
    <w:abstractNumId w:val="18"/>
  </w:num>
  <w:num w:numId="12" w16cid:durableId="932396087">
    <w:abstractNumId w:val="6"/>
  </w:num>
  <w:num w:numId="13" w16cid:durableId="1670597356">
    <w:abstractNumId w:val="26"/>
  </w:num>
  <w:num w:numId="14" w16cid:durableId="945502267">
    <w:abstractNumId w:val="14"/>
  </w:num>
  <w:num w:numId="15" w16cid:durableId="704796324">
    <w:abstractNumId w:val="22"/>
  </w:num>
  <w:num w:numId="16" w16cid:durableId="1760365602">
    <w:abstractNumId w:val="25"/>
  </w:num>
  <w:num w:numId="17" w16cid:durableId="2142839881">
    <w:abstractNumId w:val="0"/>
  </w:num>
  <w:num w:numId="18" w16cid:durableId="1520121126">
    <w:abstractNumId w:val="13"/>
  </w:num>
  <w:num w:numId="19" w16cid:durableId="1807502920">
    <w:abstractNumId w:val="21"/>
  </w:num>
  <w:num w:numId="20" w16cid:durableId="1146362379">
    <w:abstractNumId w:val="1"/>
  </w:num>
  <w:num w:numId="21" w16cid:durableId="1643076682">
    <w:abstractNumId w:val="15"/>
  </w:num>
  <w:num w:numId="22" w16cid:durableId="844133000">
    <w:abstractNumId w:val="7"/>
  </w:num>
  <w:num w:numId="23" w16cid:durableId="139782049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 w16cid:durableId="25369977">
    <w:abstractNumId w:val="8"/>
  </w:num>
  <w:num w:numId="25" w16cid:durableId="1222643090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 w16cid:durableId="710305733">
    <w:abstractNumId w:val="17"/>
  </w:num>
  <w:num w:numId="27" w16cid:durableId="975452031">
    <w:abstractNumId w:val="4"/>
  </w:num>
  <w:num w:numId="28" w16cid:durableId="115685363">
    <w:abstractNumId w:val="4"/>
  </w:num>
  <w:num w:numId="29" w16cid:durableId="1346984116">
    <w:abstractNumId w:val="4"/>
  </w:num>
  <w:num w:numId="30" w16cid:durableId="822700599">
    <w:abstractNumId w:val="4"/>
  </w:num>
  <w:num w:numId="31" w16cid:durableId="718938713">
    <w:abstractNumId w:val="4"/>
  </w:num>
  <w:num w:numId="32" w16cid:durableId="1799958303">
    <w:abstractNumId w:val="4"/>
  </w:num>
  <w:num w:numId="33" w16cid:durableId="388920192">
    <w:abstractNumId w:val="23"/>
  </w:num>
  <w:num w:numId="34" w16cid:durableId="173811449">
    <w:abstractNumId w:val="16"/>
  </w:num>
  <w:num w:numId="35" w16cid:durableId="1252157113">
    <w:abstractNumId w:val="20"/>
  </w:num>
  <w:num w:numId="36" w16cid:durableId="728204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795D"/>
    <w:rsid w:val="00003485"/>
    <w:rsid w:val="00015BAA"/>
    <w:rsid w:val="00016296"/>
    <w:rsid w:val="000171F7"/>
    <w:rsid w:val="00025781"/>
    <w:rsid w:val="000519A0"/>
    <w:rsid w:val="0005237B"/>
    <w:rsid w:val="0007414D"/>
    <w:rsid w:val="0007745E"/>
    <w:rsid w:val="00080899"/>
    <w:rsid w:val="000A4376"/>
    <w:rsid w:val="000C6492"/>
    <w:rsid w:val="000C69A8"/>
    <w:rsid w:val="000C7E33"/>
    <w:rsid w:val="00106D1A"/>
    <w:rsid w:val="001345BD"/>
    <w:rsid w:val="00134989"/>
    <w:rsid w:val="00135A52"/>
    <w:rsid w:val="00160981"/>
    <w:rsid w:val="001716C7"/>
    <w:rsid w:val="001A74BB"/>
    <w:rsid w:val="001B05BC"/>
    <w:rsid w:val="001B4B19"/>
    <w:rsid w:val="001B53CB"/>
    <w:rsid w:val="001C111D"/>
    <w:rsid w:val="001D79F7"/>
    <w:rsid w:val="001E4902"/>
    <w:rsid w:val="001F6701"/>
    <w:rsid w:val="002057CE"/>
    <w:rsid w:val="00232C09"/>
    <w:rsid w:val="00242612"/>
    <w:rsid w:val="00255FB7"/>
    <w:rsid w:val="0026024F"/>
    <w:rsid w:val="00280DDF"/>
    <w:rsid w:val="002A0A2B"/>
    <w:rsid w:val="002B19FE"/>
    <w:rsid w:val="002B1AFA"/>
    <w:rsid w:val="002B2C3B"/>
    <w:rsid w:val="002B628A"/>
    <w:rsid w:val="003012E4"/>
    <w:rsid w:val="00303A6C"/>
    <w:rsid w:val="00314570"/>
    <w:rsid w:val="00322718"/>
    <w:rsid w:val="0032759D"/>
    <w:rsid w:val="00333A3C"/>
    <w:rsid w:val="00355001"/>
    <w:rsid w:val="0036042C"/>
    <w:rsid w:val="00360CB6"/>
    <w:rsid w:val="00362A9D"/>
    <w:rsid w:val="00376C8A"/>
    <w:rsid w:val="003C7EE7"/>
    <w:rsid w:val="003D2D6B"/>
    <w:rsid w:val="003D49AE"/>
    <w:rsid w:val="003E3988"/>
    <w:rsid w:val="003E781A"/>
    <w:rsid w:val="004376B0"/>
    <w:rsid w:val="00437BF8"/>
    <w:rsid w:val="00441993"/>
    <w:rsid w:val="00450ADA"/>
    <w:rsid w:val="004703C7"/>
    <w:rsid w:val="004855AC"/>
    <w:rsid w:val="00494C51"/>
    <w:rsid w:val="004A52B7"/>
    <w:rsid w:val="004B1449"/>
    <w:rsid w:val="004B55B1"/>
    <w:rsid w:val="004B577C"/>
    <w:rsid w:val="004D3D60"/>
    <w:rsid w:val="004F35BA"/>
    <w:rsid w:val="005006F6"/>
    <w:rsid w:val="00500B20"/>
    <w:rsid w:val="00506043"/>
    <w:rsid w:val="005342D8"/>
    <w:rsid w:val="00577006"/>
    <w:rsid w:val="00577DD7"/>
    <w:rsid w:val="00585A7A"/>
    <w:rsid w:val="00593DDE"/>
    <w:rsid w:val="005A124F"/>
    <w:rsid w:val="005B0217"/>
    <w:rsid w:val="005B6A5B"/>
    <w:rsid w:val="005C5014"/>
    <w:rsid w:val="005C785E"/>
    <w:rsid w:val="00614010"/>
    <w:rsid w:val="006221EF"/>
    <w:rsid w:val="0062653C"/>
    <w:rsid w:val="00631CAB"/>
    <w:rsid w:val="006416E2"/>
    <w:rsid w:val="00666045"/>
    <w:rsid w:val="0068509D"/>
    <w:rsid w:val="00686F78"/>
    <w:rsid w:val="00692C5C"/>
    <w:rsid w:val="00695160"/>
    <w:rsid w:val="006C4C9C"/>
    <w:rsid w:val="006D5C23"/>
    <w:rsid w:val="006E2365"/>
    <w:rsid w:val="006E554C"/>
    <w:rsid w:val="007010B6"/>
    <w:rsid w:val="00704034"/>
    <w:rsid w:val="0070695A"/>
    <w:rsid w:val="007139AB"/>
    <w:rsid w:val="00725F88"/>
    <w:rsid w:val="00731637"/>
    <w:rsid w:val="00741FA9"/>
    <w:rsid w:val="00750396"/>
    <w:rsid w:val="0076634C"/>
    <w:rsid w:val="0077733F"/>
    <w:rsid w:val="00783468"/>
    <w:rsid w:val="007C0781"/>
    <w:rsid w:val="007C50C9"/>
    <w:rsid w:val="007D6A3F"/>
    <w:rsid w:val="007E43D3"/>
    <w:rsid w:val="008054AB"/>
    <w:rsid w:val="00810CB8"/>
    <w:rsid w:val="00814910"/>
    <w:rsid w:val="00817C23"/>
    <w:rsid w:val="008572F9"/>
    <w:rsid w:val="00863DF2"/>
    <w:rsid w:val="00867CE2"/>
    <w:rsid w:val="00870EC3"/>
    <w:rsid w:val="0088244B"/>
    <w:rsid w:val="00884262"/>
    <w:rsid w:val="00885DD7"/>
    <w:rsid w:val="008C33E7"/>
    <w:rsid w:val="008E3941"/>
    <w:rsid w:val="009008BE"/>
    <w:rsid w:val="00905534"/>
    <w:rsid w:val="0090575C"/>
    <w:rsid w:val="00911323"/>
    <w:rsid w:val="00920553"/>
    <w:rsid w:val="00925FC1"/>
    <w:rsid w:val="00930EAE"/>
    <w:rsid w:val="00931746"/>
    <w:rsid w:val="009332E7"/>
    <w:rsid w:val="00942E6A"/>
    <w:rsid w:val="0096623C"/>
    <w:rsid w:val="009669C7"/>
    <w:rsid w:val="009740DA"/>
    <w:rsid w:val="009770B5"/>
    <w:rsid w:val="0098141B"/>
    <w:rsid w:val="009922AE"/>
    <w:rsid w:val="009C0C24"/>
    <w:rsid w:val="009C3A6E"/>
    <w:rsid w:val="009C7C1C"/>
    <w:rsid w:val="009E40DB"/>
    <w:rsid w:val="009F3808"/>
    <w:rsid w:val="00A037CF"/>
    <w:rsid w:val="00A25315"/>
    <w:rsid w:val="00A5452F"/>
    <w:rsid w:val="00A54E47"/>
    <w:rsid w:val="00A62397"/>
    <w:rsid w:val="00A63AE3"/>
    <w:rsid w:val="00A966B7"/>
    <w:rsid w:val="00AA0F81"/>
    <w:rsid w:val="00AA4A6F"/>
    <w:rsid w:val="00AC687C"/>
    <w:rsid w:val="00AD3842"/>
    <w:rsid w:val="00AF2511"/>
    <w:rsid w:val="00B03CA9"/>
    <w:rsid w:val="00B05011"/>
    <w:rsid w:val="00B051D3"/>
    <w:rsid w:val="00B33854"/>
    <w:rsid w:val="00B36196"/>
    <w:rsid w:val="00B4447A"/>
    <w:rsid w:val="00B66A90"/>
    <w:rsid w:val="00B84515"/>
    <w:rsid w:val="00B9356E"/>
    <w:rsid w:val="00BB4A40"/>
    <w:rsid w:val="00BB795D"/>
    <w:rsid w:val="00BC26A7"/>
    <w:rsid w:val="00BD3CCD"/>
    <w:rsid w:val="00BE1B1D"/>
    <w:rsid w:val="00BE7DC2"/>
    <w:rsid w:val="00C01B9C"/>
    <w:rsid w:val="00C1576A"/>
    <w:rsid w:val="00C373C7"/>
    <w:rsid w:val="00C62736"/>
    <w:rsid w:val="00C66A04"/>
    <w:rsid w:val="00C86EB6"/>
    <w:rsid w:val="00C90AFD"/>
    <w:rsid w:val="00C94870"/>
    <w:rsid w:val="00CA0811"/>
    <w:rsid w:val="00CA5168"/>
    <w:rsid w:val="00CA6073"/>
    <w:rsid w:val="00CB6AD1"/>
    <w:rsid w:val="00CC5073"/>
    <w:rsid w:val="00CE4AAF"/>
    <w:rsid w:val="00CE6324"/>
    <w:rsid w:val="00D40FCB"/>
    <w:rsid w:val="00D5345A"/>
    <w:rsid w:val="00D77989"/>
    <w:rsid w:val="00D92DB6"/>
    <w:rsid w:val="00DD6262"/>
    <w:rsid w:val="00DE14B8"/>
    <w:rsid w:val="00E01847"/>
    <w:rsid w:val="00E418FE"/>
    <w:rsid w:val="00E43FB7"/>
    <w:rsid w:val="00E5098C"/>
    <w:rsid w:val="00E522D6"/>
    <w:rsid w:val="00E559CE"/>
    <w:rsid w:val="00E562BE"/>
    <w:rsid w:val="00E656FE"/>
    <w:rsid w:val="00E77561"/>
    <w:rsid w:val="00E81BA6"/>
    <w:rsid w:val="00E833B6"/>
    <w:rsid w:val="00E942D6"/>
    <w:rsid w:val="00EA0D57"/>
    <w:rsid w:val="00EB0846"/>
    <w:rsid w:val="00EB1672"/>
    <w:rsid w:val="00ED0C2A"/>
    <w:rsid w:val="00ED6405"/>
    <w:rsid w:val="00ED653F"/>
    <w:rsid w:val="00EE67E3"/>
    <w:rsid w:val="00EF0744"/>
    <w:rsid w:val="00F12BEE"/>
    <w:rsid w:val="00F217D7"/>
    <w:rsid w:val="00F26727"/>
    <w:rsid w:val="00F33B51"/>
    <w:rsid w:val="00F345B6"/>
    <w:rsid w:val="00F377C8"/>
    <w:rsid w:val="00F51100"/>
    <w:rsid w:val="00F53897"/>
    <w:rsid w:val="00F53E23"/>
    <w:rsid w:val="00F635C2"/>
    <w:rsid w:val="00F72B4E"/>
    <w:rsid w:val="00F75223"/>
    <w:rsid w:val="00F82AEC"/>
    <w:rsid w:val="00F90863"/>
    <w:rsid w:val="00FD2015"/>
    <w:rsid w:val="00FE04CD"/>
    <w:rsid w:val="00FE3996"/>
    <w:rsid w:val="00FE3CC0"/>
    <w:rsid w:val="00FE4DBC"/>
    <w:rsid w:val="00FE53B6"/>
    <w:rsid w:val="00FF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62CAD935"/>
  <w15:chartTrackingRefBased/>
  <w15:docId w15:val="{ACAA3EBD-7296-42A8-BB29-DF0162C6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C09"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link w:val="Ttulo2Char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link w:val="Ttulo3Cha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character" w:customStyle="1" w:styleId="Ttulo2Char">
    <w:name w:val="Título 2 Char"/>
    <w:link w:val="Ttulo2"/>
    <w:rsid w:val="00160981"/>
    <w:rPr>
      <w:rFonts w:ascii="Arial" w:hAnsi="Arial"/>
      <w:b/>
      <w:noProof/>
      <w:sz w:val="28"/>
      <w:shd w:val="pct20" w:color="auto" w:fill="auto"/>
    </w:rPr>
  </w:style>
  <w:style w:type="character" w:customStyle="1" w:styleId="Ttulo3Char">
    <w:name w:val="Título 3 Char"/>
    <w:link w:val="Ttulo3"/>
    <w:rsid w:val="00FE04CD"/>
    <w:rPr>
      <w:rFonts w:ascii="Arial" w:hAnsi="Arial"/>
      <w:b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image" Target="media/image4.jpeg"/><Relationship Id="rId26" Type="http://schemas.openxmlformats.org/officeDocument/2006/relationships/oleObject" Target="embeddings/oleObject4.bin"/><Relationship Id="rId21" Type="http://schemas.openxmlformats.org/officeDocument/2006/relationships/header" Target="header6.xml"/><Relationship Id="rId34" Type="http://schemas.openxmlformats.org/officeDocument/2006/relationships/image" Target="https://consultabd.files.wordpress.com/2018/11/imgdicionariodados.jpg" TargetMode="Externa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5.xml"/><Relationship Id="rId25" Type="http://schemas.openxmlformats.org/officeDocument/2006/relationships/image" Target="media/image7.wmf"/><Relationship Id="rId33" Type="http://schemas.openxmlformats.org/officeDocument/2006/relationships/image" Target="media/image11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oleObject" Target="embeddings/oleObject2.bin"/><Relationship Id="rId29" Type="http://schemas.openxmlformats.org/officeDocument/2006/relationships/image" Target="http://www.systemrenewal.com/articles/Mining_UML_files/image001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7.xml"/><Relationship Id="rId32" Type="http://schemas.openxmlformats.org/officeDocument/2006/relationships/image" Target="media/image10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oleObject" Target="embeddings/oleObject3.bin"/><Relationship Id="rId28" Type="http://schemas.openxmlformats.org/officeDocument/2006/relationships/image" Target="media/image8.jpeg"/><Relationship Id="rId36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image" Target="media/image5.wmf"/><Relationship Id="rId31" Type="http://schemas.openxmlformats.org/officeDocument/2006/relationships/image" Target="https://st.depositphotos.com/2167093/3436/v/950/depositphotos_34365489-stock-illustration-vector-login-interface-username-and.jpg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image" Target="media/image6.wmf"/><Relationship Id="rId27" Type="http://schemas.openxmlformats.org/officeDocument/2006/relationships/hyperlink" Target="https://dcrazed.com/best-free-wireframe-tools/" TargetMode="External"/><Relationship Id="rId30" Type="http://schemas.openxmlformats.org/officeDocument/2006/relationships/image" Target="media/image9.jpeg"/><Relationship Id="rId35" Type="http://schemas.openxmlformats.org/officeDocument/2006/relationships/image" Target="https://consultabd.files.wordpress.com/2018/11/imgdicionariodados.jpg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33837-B079-4F9D-81B0-39CF9EE04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223</TotalTime>
  <Pages>34</Pages>
  <Words>5956</Words>
  <Characters>32164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>UFU</Company>
  <LinksUpToDate>false</LinksUpToDate>
  <CharactersWithSpaces>38044</CharactersWithSpaces>
  <SharedDoc>false</SharedDoc>
  <HLinks>
    <vt:vector size="12" baseType="variant">
      <vt:variant>
        <vt:i4>3473506</vt:i4>
      </vt:variant>
      <vt:variant>
        <vt:i4>129</vt:i4>
      </vt:variant>
      <vt:variant>
        <vt:i4>0</vt:i4>
      </vt:variant>
      <vt:variant>
        <vt:i4>5</vt:i4>
      </vt:variant>
      <vt:variant>
        <vt:lpwstr>https://dcrazed.com/best-free-wireframe-tools/</vt:lpwstr>
      </vt:variant>
      <vt:variant>
        <vt:lpwstr/>
      </vt:variant>
      <vt:variant>
        <vt:i4>6946933</vt:i4>
      </vt:variant>
      <vt:variant>
        <vt:i4>-1</vt:i4>
      </vt:variant>
      <vt:variant>
        <vt:i4>1027</vt:i4>
      </vt:variant>
      <vt:variant>
        <vt:i4>1</vt:i4>
      </vt:variant>
      <vt:variant>
        <vt:lpwstr>https://i.pinimg.com/736x/7d/e5/3d/7de53d6d69bcfefaabe56a15785ff3b0.jpg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Felipe Ribeiro</cp:lastModifiedBy>
  <cp:revision>89</cp:revision>
  <cp:lastPrinted>1997-08-08T06:22:00Z</cp:lastPrinted>
  <dcterms:created xsi:type="dcterms:W3CDTF">2024-08-05T02:00:00Z</dcterms:created>
  <dcterms:modified xsi:type="dcterms:W3CDTF">2024-08-05T23:33:00Z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